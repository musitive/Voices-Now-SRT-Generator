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2C3ED" w14:textId="77777777" w:rsidR="00EA3C44" w:rsidRPr="009611F6" w:rsidRDefault="00EA3C44">
      <w:pPr>
        <w:rPr>
          <w:rFonts w:cs="Arial"/>
          <w:b/>
        </w:rPr>
      </w:pPr>
      <w:r w:rsidRPr="009611F6">
        <w:rPr>
          <w:b/>
        </w:rPr>
        <w:t xml:space="preserve">TITLE: Friend to Friend Episode </w:t>
      </w:r>
      <w:r w:rsidR="008A7330">
        <w:rPr>
          <w:b/>
        </w:rPr>
        <w:t>6</w:t>
      </w:r>
      <w:r w:rsidR="003D0B34">
        <w:rPr>
          <w:b/>
        </w:rPr>
        <w:t xml:space="preserve"> - </w:t>
      </w:r>
      <w:r w:rsidR="0000415E">
        <w:rPr>
          <w:b/>
        </w:rPr>
        <w:t>ITALIAN</w:t>
      </w:r>
    </w:p>
    <w:p w14:paraId="1B214247" w14:textId="77777777" w:rsidR="00EA3C44" w:rsidRPr="009611F6" w:rsidRDefault="00EA3C44">
      <w:pPr>
        <w:rPr>
          <w:rFonts w:cs="Arial"/>
          <w:b/>
        </w:rPr>
      </w:pPr>
      <w:r w:rsidRPr="009611F6">
        <w:rPr>
          <w:b/>
        </w:rPr>
        <w:t xml:space="preserve">DATE: </w:t>
      </w:r>
    </w:p>
    <w:p w14:paraId="65F861FA" w14:textId="77777777" w:rsidR="00EA3C44" w:rsidRPr="009611F6" w:rsidRDefault="00EA3C44">
      <w:pPr>
        <w:rPr>
          <w:rFonts w:cs="Arial"/>
          <w:b/>
        </w:rPr>
      </w:pPr>
    </w:p>
    <w:p w14:paraId="51FD0651" w14:textId="2712F4A1" w:rsidR="00296C1D" w:rsidRDefault="00C34BED">
      <w:pPr>
        <w:rPr>
          <w:b/>
        </w:rPr>
      </w:pPr>
      <w:r w:rsidRPr="009611F6">
        <w:rPr>
          <w:b/>
        </w:rPr>
        <w:t xml:space="preserve">VIDEO LINK: </w:t>
      </w:r>
    </w:p>
    <w:tbl>
      <w:tblPr>
        <w:tblStyle w:val="TableGrid"/>
        <w:tblW w:w="0" w:type="auto"/>
        <w:tblLook w:val="04A0" w:firstRow="1" w:lastRow="0" w:firstColumn="1" w:lastColumn="0" w:noHBand="0" w:noVBand="1"/>
      </w:tblPr>
      <w:tblGrid>
        <w:gridCol w:w="584"/>
        <w:gridCol w:w="1610"/>
        <w:gridCol w:w="3937"/>
        <w:gridCol w:w="3944"/>
      </w:tblGrid>
      <w:tr w:rsidR="00720851" w14:paraId="2857907A" w14:textId="77777777" w:rsidTr="00AB6994">
        <w:trPr>
          <w:cantSplit/>
          <w:tblHeader/>
        </w:trPr>
        <w:tc>
          <w:tcPr>
            <w:tcW w:w="584" w:type="dxa"/>
            <w:shd w:val="clear" w:color="auto" w:fill="F6CC9E"/>
          </w:tcPr>
          <w:p w14:paraId="6BDCBEE6" w14:textId="77777777" w:rsidR="00720851" w:rsidRDefault="00720851" w:rsidP="00AB6994">
            <w:r>
              <w:rPr>
                <w:b/>
              </w:rPr>
              <w:t>#</w:t>
            </w:r>
          </w:p>
        </w:tc>
        <w:tc>
          <w:tcPr>
            <w:tcW w:w="1610" w:type="dxa"/>
            <w:shd w:val="clear" w:color="auto" w:fill="F6CC9E"/>
          </w:tcPr>
          <w:p w14:paraId="0E94742B" w14:textId="77777777" w:rsidR="00720851" w:rsidRDefault="00720851" w:rsidP="00AB6994">
            <w:r>
              <w:rPr>
                <w:b/>
              </w:rPr>
              <w:t>CHARACTER</w:t>
            </w:r>
          </w:p>
        </w:tc>
        <w:tc>
          <w:tcPr>
            <w:tcW w:w="3937" w:type="dxa"/>
            <w:shd w:val="clear" w:color="auto" w:fill="F6CC9E"/>
          </w:tcPr>
          <w:p w14:paraId="70395DC6" w14:textId="77777777" w:rsidR="00720851" w:rsidRDefault="00720851" w:rsidP="00AB6994">
            <w:r>
              <w:rPr>
                <w:b/>
              </w:rPr>
              <w:t>ENGLISH</w:t>
            </w:r>
          </w:p>
        </w:tc>
        <w:tc>
          <w:tcPr>
            <w:tcW w:w="3944" w:type="dxa"/>
            <w:shd w:val="clear" w:color="auto" w:fill="F6CC9E"/>
          </w:tcPr>
          <w:p w14:paraId="63CF720F" w14:textId="77777777" w:rsidR="00720851" w:rsidRDefault="00720851" w:rsidP="00AB6994">
            <w:r>
              <w:rPr>
                <w:b/>
              </w:rPr>
              <w:t>TRANSLATION</w:t>
            </w:r>
          </w:p>
        </w:tc>
      </w:tr>
      <w:tr w:rsidR="00720851" w14:paraId="4764D81F" w14:textId="77777777" w:rsidTr="00AB6994">
        <w:trPr>
          <w:cantSplit/>
        </w:trPr>
        <w:tc>
          <w:tcPr>
            <w:tcW w:w="584" w:type="dxa"/>
          </w:tcPr>
          <w:p w14:paraId="424E68CB" w14:textId="77777777" w:rsidR="00720851" w:rsidRDefault="00720851" w:rsidP="00AB6994">
            <w:r>
              <w:t>1</w:t>
            </w:r>
          </w:p>
        </w:tc>
        <w:tc>
          <w:tcPr>
            <w:tcW w:w="1610" w:type="dxa"/>
          </w:tcPr>
          <w:p w14:paraId="551710BB" w14:textId="77777777" w:rsidR="00720851" w:rsidRDefault="00720851" w:rsidP="00AB6994">
            <w:r>
              <w:t>President Susan H. Porter</w:t>
            </w:r>
          </w:p>
        </w:tc>
        <w:tc>
          <w:tcPr>
            <w:tcW w:w="3937" w:type="dxa"/>
          </w:tcPr>
          <w:p w14:paraId="70E9BFBB" w14:textId="77777777" w:rsidR="00720851" w:rsidRDefault="00720851" w:rsidP="00AB6994">
            <w:r>
              <w:t>I am so happy to be here in the Philippines meeting new friends.  This is my new friend…</w:t>
            </w:r>
          </w:p>
        </w:tc>
        <w:tc>
          <w:tcPr>
            <w:tcW w:w="3944" w:type="dxa"/>
          </w:tcPr>
          <w:p w14:paraId="526D550E" w14:textId="77777777" w:rsidR="00720851" w:rsidRDefault="00720851" w:rsidP="00AB6994"/>
        </w:tc>
      </w:tr>
    </w:tbl>
    <w:p w14:paraId="446FCDB9" w14:textId="77777777" w:rsidR="00720851" w:rsidRDefault="00720851">
      <w:pPr>
        <w:rPr>
          <w:b/>
        </w:rPr>
      </w:pPr>
    </w:p>
    <w:p w14:paraId="36A82694" w14:textId="77777777" w:rsidR="00720851" w:rsidRPr="00D301CE" w:rsidRDefault="00720851">
      <w:pPr>
        <w:rPr>
          <w:szCs w:val="22"/>
        </w:rPr>
      </w:pPr>
    </w:p>
    <w:p w14:paraId="72E8262B" w14:textId="77777777" w:rsidR="00431DBA" w:rsidRPr="009611F6" w:rsidRDefault="00431DBA"/>
    <w:tbl>
      <w:tblPr>
        <w:tblStyle w:val="TableGrid"/>
        <w:tblW w:w="0" w:type="auto"/>
        <w:tblLook w:val="04A0" w:firstRow="1" w:lastRow="0" w:firstColumn="1" w:lastColumn="0" w:noHBand="0" w:noVBand="1"/>
      </w:tblPr>
      <w:tblGrid>
        <w:gridCol w:w="584"/>
        <w:gridCol w:w="1610"/>
        <w:gridCol w:w="3937"/>
        <w:gridCol w:w="3944"/>
      </w:tblGrid>
      <w:tr w:rsidR="0089224D" w14:paraId="013EB6EC" w14:textId="77777777" w:rsidTr="0089224D">
        <w:trPr>
          <w:cantSplit/>
          <w:tblHeader/>
        </w:trPr>
        <w:tc>
          <w:tcPr>
            <w:tcW w:w="584" w:type="dxa"/>
            <w:shd w:val="clear" w:color="auto" w:fill="F6CC9E"/>
          </w:tcPr>
          <w:p w14:paraId="4F0D2A2B" w14:textId="77777777" w:rsidR="0089224D" w:rsidRDefault="0089224D">
            <w:r>
              <w:rPr>
                <w:b/>
              </w:rPr>
              <w:t>#</w:t>
            </w:r>
          </w:p>
        </w:tc>
        <w:tc>
          <w:tcPr>
            <w:tcW w:w="1610" w:type="dxa"/>
            <w:shd w:val="clear" w:color="auto" w:fill="F6CC9E"/>
          </w:tcPr>
          <w:p w14:paraId="5D9B9BE7" w14:textId="77777777" w:rsidR="0089224D" w:rsidRDefault="0089224D">
            <w:r>
              <w:rPr>
                <w:b/>
              </w:rPr>
              <w:t>CHARACTER</w:t>
            </w:r>
          </w:p>
        </w:tc>
        <w:tc>
          <w:tcPr>
            <w:tcW w:w="3937" w:type="dxa"/>
            <w:shd w:val="clear" w:color="auto" w:fill="F6CC9E"/>
          </w:tcPr>
          <w:p w14:paraId="35B8CDCD" w14:textId="77777777" w:rsidR="0089224D" w:rsidRDefault="0089224D">
            <w:r>
              <w:rPr>
                <w:b/>
              </w:rPr>
              <w:t>ENGLISH</w:t>
            </w:r>
          </w:p>
        </w:tc>
        <w:tc>
          <w:tcPr>
            <w:tcW w:w="3944" w:type="dxa"/>
            <w:shd w:val="clear" w:color="auto" w:fill="F6CC9E"/>
          </w:tcPr>
          <w:p w14:paraId="0DBC05FF" w14:textId="77777777" w:rsidR="0089224D" w:rsidRDefault="0089224D">
            <w:r>
              <w:rPr>
                <w:b/>
              </w:rPr>
              <w:t>TRANSLATION</w:t>
            </w:r>
          </w:p>
        </w:tc>
      </w:tr>
      <w:tr w:rsidR="0089224D" w14:paraId="0E065D8D" w14:textId="77777777" w:rsidTr="0089224D">
        <w:trPr>
          <w:cantSplit/>
        </w:trPr>
        <w:tc>
          <w:tcPr>
            <w:tcW w:w="584" w:type="dxa"/>
          </w:tcPr>
          <w:p w14:paraId="5DFC2073" w14:textId="77777777" w:rsidR="0089224D" w:rsidRDefault="0089224D">
            <w:r>
              <w:t>1</w:t>
            </w:r>
          </w:p>
        </w:tc>
        <w:tc>
          <w:tcPr>
            <w:tcW w:w="1610" w:type="dxa"/>
          </w:tcPr>
          <w:p w14:paraId="1A7C6BED" w14:textId="77777777" w:rsidR="0089224D" w:rsidRDefault="0089224D">
            <w:r>
              <w:t>President Susan H. Porter</w:t>
            </w:r>
          </w:p>
        </w:tc>
        <w:tc>
          <w:tcPr>
            <w:tcW w:w="3937" w:type="dxa"/>
          </w:tcPr>
          <w:p w14:paraId="3245215D" w14:textId="77777777" w:rsidR="0089224D" w:rsidRDefault="0089224D">
            <w:r>
              <w:t>I am so happy to be here in the Philippines meeting new friends.  This is my new friend…</w:t>
            </w:r>
          </w:p>
        </w:tc>
        <w:tc>
          <w:tcPr>
            <w:tcW w:w="3944" w:type="dxa"/>
          </w:tcPr>
          <w:p w14:paraId="211DC474" w14:textId="6DA4527A" w:rsidR="0089224D" w:rsidRDefault="0089224D"/>
        </w:tc>
      </w:tr>
      <w:tr w:rsidR="0089224D" w14:paraId="0C75A6EA" w14:textId="77777777" w:rsidTr="0089224D">
        <w:trPr>
          <w:cantSplit/>
        </w:trPr>
        <w:tc>
          <w:tcPr>
            <w:tcW w:w="584" w:type="dxa"/>
          </w:tcPr>
          <w:p w14:paraId="253FA1AC" w14:textId="77777777" w:rsidR="0089224D" w:rsidRDefault="0089224D">
            <w:r>
              <w:t>2</w:t>
            </w:r>
          </w:p>
        </w:tc>
        <w:tc>
          <w:tcPr>
            <w:tcW w:w="1610" w:type="dxa"/>
          </w:tcPr>
          <w:p w14:paraId="50F4C2D8" w14:textId="77777777" w:rsidR="0089224D" w:rsidRDefault="0089224D">
            <w:r>
              <w:t>Trishtan</w:t>
            </w:r>
          </w:p>
        </w:tc>
        <w:tc>
          <w:tcPr>
            <w:tcW w:w="3937" w:type="dxa"/>
          </w:tcPr>
          <w:p w14:paraId="58E3A964" w14:textId="77777777" w:rsidR="0089224D" w:rsidRDefault="0089224D">
            <w:r>
              <w:t>Trishtan.</w:t>
            </w:r>
          </w:p>
        </w:tc>
        <w:tc>
          <w:tcPr>
            <w:tcW w:w="3944" w:type="dxa"/>
          </w:tcPr>
          <w:p w14:paraId="30E641C3" w14:textId="53FD1538" w:rsidR="0089224D" w:rsidRDefault="0089224D"/>
        </w:tc>
      </w:tr>
      <w:tr w:rsidR="0089224D" w14:paraId="74311474" w14:textId="77777777" w:rsidTr="0089224D">
        <w:trPr>
          <w:cantSplit/>
        </w:trPr>
        <w:tc>
          <w:tcPr>
            <w:tcW w:w="584" w:type="dxa"/>
          </w:tcPr>
          <w:p w14:paraId="18912704" w14:textId="77777777" w:rsidR="0089224D" w:rsidRDefault="0089224D">
            <w:r>
              <w:t>3</w:t>
            </w:r>
          </w:p>
        </w:tc>
        <w:tc>
          <w:tcPr>
            <w:tcW w:w="1610" w:type="dxa"/>
          </w:tcPr>
          <w:p w14:paraId="3B554F95" w14:textId="77777777" w:rsidR="0089224D" w:rsidRDefault="0089224D">
            <w:r>
              <w:t>President Susan H. Porter</w:t>
            </w:r>
          </w:p>
        </w:tc>
        <w:tc>
          <w:tcPr>
            <w:tcW w:w="3937" w:type="dxa"/>
          </w:tcPr>
          <w:p w14:paraId="52DACD30" w14:textId="77777777" w:rsidR="0089224D" w:rsidRDefault="0089224D">
            <w:r>
              <w:t>And Trishtan is about to conduct a children's devotional.</w:t>
            </w:r>
          </w:p>
        </w:tc>
        <w:tc>
          <w:tcPr>
            <w:tcW w:w="3944" w:type="dxa"/>
          </w:tcPr>
          <w:p w14:paraId="2EFE7DE9" w14:textId="2F23EBC6" w:rsidR="0089224D" w:rsidRDefault="0089224D"/>
        </w:tc>
      </w:tr>
      <w:tr w:rsidR="0089224D" w14:paraId="3A8E9056" w14:textId="77777777" w:rsidTr="0089224D">
        <w:trPr>
          <w:cantSplit/>
        </w:trPr>
        <w:tc>
          <w:tcPr>
            <w:tcW w:w="584" w:type="dxa"/>
          </w:tcPr>
          <w:p w14:paraId="19EAAAEB" w14:textId="77777777" w:rsidR="0089224D" w:rsidRDefault="0089224D">
            <w:r>
              <w:t>4</w:t>
            </w:r>
          </w:p>
        </w:tc>
        <w:tc>
          <w:tcPr>
            <w:tcW w:w="1610" w:type="dxa"/>
          </w:tcPr>
          <w:p w14:paraId="2D6E57B0" w14:textId="77777777" w:rsidR="0089224D" w:rsidRDefault="0089224D">
            <w:r>
              <w:t>Trishtan</w:t>
            </w:r>
          </w:p>
        </w:tc>
        <w:tc>
          <w:tcPr>
            <w:tcW w:w="3937" w:type="dxa"/>
          </w:tcPr>
          <w:p w14:paraId="7D26D60C" w14:textId="77777777" w:rsidR="0089224D" w:rsidRDefault="0089224D">
            <w:r>
              <w:t>And now, brothers and sisters, let us hear…</w:t>
            </w:r>
          </w:p>
        </w:tc>
        <w:tc>
          <w:tcPr>
            <w:tcW w:w="3944" w:type="dxa"/>
          </w:tcPr>
          <w:p w14:paraId="55EE85C4" w14:textId="1018CA06" w:rsidR="0089224D" w:rsidRDefault="0089224D"/>
        </w:tc>
      </w:tr>
      <w:tr w:rsidR="0089224D" w14:paraId="0DDFA2DA" w14:textId="77777777" w:rsidTr="0089224D">
        <w:trPr>
          <w:cantSplit/>
        </w:trPr>
        <w:tc>
          <w:tcPr>
            <w:tcW w:w="584" w:type="dxa"/>
          </w:tcPr>
          <w:p w14:paraId="0A440ECF" w14:textId="77777777" w:rsidR="0089224D" w:rsidRDefault="0089224D">
            <w:r>
              <w:t>5</w:t>
            </w:r>
          </w:p>
        </w:tc>
        <w:tc>
          <w:tcPr>
            <w:tcW w:w="1610" w:type="dxa"/>
          </w:tcPr>
          <w:p w14:paraId="43E419AD" w14:textId="77777777" w:rsidR="0089224D" w:rsidRDefault="0089224D">
            <w:r>
              <w:t>President Susan H. Porter</w:t>
            </w:r>
          </w:p>
        </w:tc>
        <w:tc>
          <w:tcPr>
            <w:tcW w:w="3937" w:type="dxa"/>
          </w:tcPr>
          <w:p w14:paraId="20B9C955" w14:textId="77777777" w:rsidR="0089224D" w:rsidRDefault="0089224D">
            <w:r>
              <w:t>What do you do to follow Jesus?</w:t>
            </w:r>
          </w:p>
        </w:tc>
        <w:tc>
          <w:tcPr>
            <w:tcW w:w="3944" w:type="dxa"/>
          </w:tcPr>
          <w:p w14:paraId="126D804C" w14:textId="220AF969" w:rsidR="0089224D" w:rsidRDefault="0089224D"/>
        </w:tc>
      </w:tr>
      <w:tr w:rsidR="0089224D" w14:paraId="16874903" w14:textId="77777777" w:rsidTr="0089224D">
        <w:trPr>
          <w:cantSplit/>
        </w:trPr>
        <w:tc>
          <w:tcPr>
            <w:tcW w:w="584" w:type="dxa"/>
          </w:tcPr>
          <w:p w14:paraId="5777445C" w14:textId="77777777" w:rsidR="0089224D" w:rsidRDefault="0089224D">
            <w:r>
              <w:t>6</w:t>
            </w:r>
          </w:p>
        </w:tc>
        <w:tc>
          <w:tcPr>
            <w:tcW w:w="1610" w:type="dxa"/>
          </w:tcPr>
          <w:p w14:paraId="780C9697" w14:textId="77777777" w:rsidR="0089224D" w:rsidRDefault="0089224D">
            <w:r>
              <w:t>Trishtan</w:t>
            </w:r>
          </w:p>
        </w:tc>
        <w:tc>
          <w:tcPr>
            <w:tcW w:w="3937" w:type="dxa"/>
          </w:tcPr>
          <w:p w14:paraId="15FA04B0" w14:textId="77777777" w:rsidR="0089224D" w:rsidRDefault="0089224D">
            <w:r>
              <w:t>I follow Jesus Christ by partaking the sacrament.</w:t>
            </w:r>
          </w:p>
        </w:tc>
        <w:tc>
          <w:tcPr>
            <w:tcW w:w="3944" w:type="dxa"/>
          </w:tcPr>
          <w:p w14:paraId="339281B8" w14:textId="1A0EF196" w:rsidR="0089224D" w:rsidRDefault="0089224D"/>
        </w:tc>
      </w:tr>
      <w:tr w:rsidR="0089224D" w14:paraId="310575A8" w14:textId="77777777" w:rsidTr="0089224D">
        <w:trPr>
          <w:cantSplit/>
        </w:trPr>
        <w:tc>
          <w:tcPr>
            <w:tcW w:w="584" w:type="dxa"/>
          </w:tcPr>
          <w:p w14:paraId="5F08B169" w14:textId="77777777" w:rsidR="0089224D" w:rsidRDefault="0089224D">
            <w:r>
              <w:t>7</w:t>
            </w:r>
          </w:p>
        </w:tc>
        <w:tc>
          <w:tcPr>
            <w:tcW w:w="1610" w:type="dxa"/>
          </w:tcPr>
          <w:p w14:paraId="2D254D53" w14:textId="77777777" w:rsidR="0089224D" w:rsidRDefault="0089224D">
            <w:r>
              <w:t>President Susan H. Porter</w:t>
            </w:r>
          </w:p>
        </w:tc>
        <w:tc>
          <w:tcPr>
            <w:tcW w:w="3937" w:type="dxa"/>
          </w:tcPr>
          <w:p w14:paraId="0B1435BC" w14:textId="77777777" w:rsidR="0089224D" w:rsidRDefault="0089224D">
            <w:r>
              <w:t>What is one way that you are following Jesus?</w:t>
            </w:r>
          </w:p>
        </w:tc>
        <w:tc>
          <w:tcPr>
            <w:tcW w:w="3944" w:type="dxa"/>
          </w:tcPr>
          <w:p w14:paraId="215E12D7" w14:textId="4A56C30F" w:rsidR="0089224D" w:rsidRDefault="0089224D"/>
        </w:tc>
      </w:tr>
      <w:tr w:rsidR="0089224D" w14:paraId="72CE34A4" w14:textId="77777777" w:rsidTr="0089224D">
        <w:trPr>
          <w:cantSplit/>
        </w:trPr>
        <w:tc>
          <w:tcPr>
            <w:tcW w:w="584" w:type="dxa"/>
          </w:tcPr>
          <w:p w14:paraId="397F86AC" w14:textId="77777777" w:rsidR="0089224D" w:rsidRDefault="0089224D">
            <w:r>
              <w:t>8</w:t>
            </w:r>
          </w:p>
        </w:tc>
        <w:tc>
          <w:tcPr>
            <w:tcW w:w="1610" w:type="dxa"/>
          </w:tcPr>
          <w:p w14:paraId="53D917C9" w14:textId="77777777" w:rsidR="0089224D" w:rsidRDefault="0089224D">
            <w:r>
              <w:t>Girl 1</w:t>
            </w:r>
          </w:p>
        </w:tc>
        <w:tc>
          <w:tcPr>
            <w:tcW w:w="3937" w:type="dxa"/>
          </w:tcPr>
          <w:p w14:paraId="4A725ECC" w14:textId="77777777" w:rsidR="0089224D" w:rsidRDefault="0089224D">
            <w:r>
              <w:t>By helping others.</w:t>
            </w:r>
          </w:p>
        </w:tc>
        <w:tc>
          <w:tcPr>
            <w:tcW w:w="3944" w:type="dxa"/>
          </w:tcPr>
          <w:p w14:paraId="20AB9DB7" w14:textId="7D85FFCC" w:rsidR="0089224D" w:rsidRDefault="0089224D"/>
        </w:tc>
      </w:tr>
      <w:tr w:rsidR="0089224D" w14:paraId="6FF7E1B0" w14:textId="77777777" w:rsidTr="0089224D">
        <w:trPr>
          <w:cantSplit/>
        </w:trPr>
        <w:tc>
          <w:tcPr>
            <w:tcW w:w="584" w:type="dxa"/>
          </w:tcPr>
          <w:p w14:paraId="6BC67C80" w14:textId="77777777" w:rsidR="0089224D" w:rsidRDefault="0089224D">
            <w:r>
              <w:t>9</w:t>
            </w:r>
          </w:p>
        </w:tc>
        <w:tc>
          <w:tcPr>
            <w:tcW w:w="1610" w:type="dxa"/>
          </w:tcPr>
          <w:p w14:paraId="44D142EF" w14:textId="77777777" w:rsidR="0089224D" w:rsidRDefault="0089224D">
            <w:r>
              <w:t>Boy 1</w:t>
            </w:r>
          </w:p>
        </w:tc>
        <w:tc>
          <w:tcPr>
            <w:tcW w:w="3937" w:type="dxa"/>
          </w:tcPr>
          <w:p w14:paraId="2B019B86" w14:textId="77777777" w:rsidR="0089224D" w:rsidRDefault="0089224D">
            <w:r>
              <w:t>I follow Jesus by being kind, praying all the time, and helping people in need.</w:t>
            </w:r>
          </w:p>
        </w:tc>
        <w:tc>
          <w:tcPr>
            <w:tcW w:w="3944" w:type="dxa"/>
          </w:tcPr>
          <w:p w14:paraId="77B82F34" w14:textId="18B31DC9" w:rsidR="0089224D" w:rsidRDefault="0089224D"/>
        </w:tc>
      </w:tr>
      <w:tr w:rsidR="0089224D" w14:paraId="413A53BF" w14:textId="77777777" w:rsidTr="0089224D">
        <w:trPr>
          <w:cantSplit/>
        </w:trPr>
        <w:tc>
          <w:tcPr>
            <w:tcW w:w="584" w:type="dxa"/>
          </w:tcPr>
          <w:p w14:paraId="139A0A43" w14:textId="77777777" w:rsidR="0089224D" w:rsidRDefault="0089224D">
            <w:r>
              <w:t>10</w:t>
            </w:r>
          </w:p>
        </w:tc>
        <w:tc>
          <w:tcPr>
            <w:tcW w:w="1610" w:type="dxa"/>
          </w:tcPr>
          <w:p w14:paraId="02C7641A" w14:textId="77777777" w:rsidR="0089224D" w:rsidRDefault="0089224D">
            <w:r>
              <w:t>President Susan H. Porter</w:t>
            </w:r>
          </w:p>
        </w:tc>
        <w:tc>
          <w:tcPr>
            <w:tcW w:w="3937" w:type="dxa"/>
          </w:tcPr>
          <w:p w14:paraId="3657E44E" w14:textId="77777777" w:rsidR="0089224D" w:rsidRDefault="0089224D">
            <w:r>
              <w:t>What types of things do you do to help people in need?</w:t>
            </w:r>
          </w:p>
        </w:tc>
        <w:tc>
          <w:tcPr>
            <w:tcW w:w="3944" w:type="dxa"/>
          </w:tcPr>
          <w:p w14:paraId="64DE5A47" w14:textId="2A8A786B" w:rsidR="0089224D" w:rsidRDefault="0089224D"/>
        </w:tc>
      </w:tr>
      <w:tr w:rsidR="0089224D" w14:paraId="458D8000" w14:textId="77777777" w:rsidTr="0089224D">
        <w:trPr>
          <w:cantSplit/>
        </w:trPr>
        <w:tc>
          <w:tcPr>
            <w:tcW w:w="584" w:type="dxa"/>
          </w:tcPr>
          <w:p w14:paraId="75ABAD2F" w14:textId="77777777" w:rsidR="0089224D" w:rsidRDefault="0089224D">
            <w:r>
              <w:lastRenderedPageBreak/>
              <w:t>11</w:t>
            </w:r>
          </w:p>
        </w:tc>
        <w:tc>
          <w:tcPr>
            <w:tcW w:w="1610" w:type="dxa"/>
          </w:tcPr>
          <w:p w14:paraId="3A17BFAF" w14:textId="77777777" w:rsidR="0089224D" w:rsidRDefault="0089224D">
            <w:r>
              <w:t>Boy 1</w:t>
            </w:r>
          </w:p>
        </w:tc>
        <w:tc>
          <w:tcPr>
            <w:tcW w:w="3937" w:type="dxa"/>
          </w:tcPr>
          <w:p w14:paraId="3C2168C7" w14:textId="77777777" w:rsidR="0089224D" w:rsidRDefault="0089224D">
            <w:r>
              <w:t>If they need to reach a shelf up, I could help them.</w:t>
            </w:r>
          </w:p>
        </w:tc>
        <w:tc>
          <w:tcPr>
            <w:tcW w:w="3944" w:type="dxa"/>
          </w:tcPr>
          <w:p w14:paraId="68BD69B7" w14:textId="1D3A76E4" w:rsidR="0089224D" w:rsidRDefault="0089224D"/>
        </w:tc>
      </w:tr>
      <w:tr w:rsidR="0089224D" w14:paraId="6A8EB7FB" w14:textId="77777777" w:rsidTr="0089224D">
        <w:trPr>
          <w:cantSplit/>
        </w:trPr>
        <w:tc>
          <w:tcPr>
            <w:tcW w:w="584" w:type="dxa"/>
          </w:tcPr>
          <w:p w14:paraId="607456C4" w14:textId="77777777" w:rsidR="0089224D" w:rsidRDefault="0089224D">
            <w:r>
              <w:t>12</w:t>
            </w:r>
          </w:p>
        </w:tc>
        <w:tc>
          <w:tcPr>
            <w:tcW w:w="1610" w:type="dxa"/>
          </w:tcPr>
          <w:p w14:paraId="379F1C7D" w14:textId="77777777" w:rsidR="0089224D" w:rsidRDefault="0089224D">
            <w:r>
              <w:t>President Susan H. Porter</w:t>
            </w:r>
          </w:p>
        </w:tc>
        <w:tc>
          <w:tcPr>
            <w:tcW w:w="3937" w:type="dxa"/>
          </w:tcPr>
          <w:p w14:paraId="6E14AA18" w14:textId="77777777" w:rsidR="0089224D" w:rsidRDefault="0089224D">
            <w:r>
              <w:t>Is that right?  You're so tall!</w:t>
            </w:r>
          </w:p>
        </w:tc>
        <w:tc>
          <w:tcPr>
            <w:tcW w:w="3944" w:type="dxa"/>
          </w:tcPr>
          <w:p w14:paraId="29CE4DE3" w14:textId="66EFD062" w:rsidR="0089224D" w:rsidRDefault="0089224D"/>
        </w:tc>
      </w:tr>
      <w:tr w:rsidR="0089224D" w14:paraId="357B3C4D" w14:textId="77777777" w:rsidTr="0089224D">
        <w:trPr>
          <w:cantSplit/>
        </w:trPr>
        <w:tc>
          <w:tcPr>
            <w:tcW w:w="584" w:type="dxa"/>
          </w:tcPr>
          <w:p w14:paraId="00351312" w14:textId="77777777" w:rsidR="0089224D" w:rsidRDefault="0089224D">
            <w:r>
              <w:t>13</w:t>
            </w:r>
          </w:p>
        </w:tc>
        <w:tc>
          <w:tcPr>
            <w:tcW w:w="1610" w:type="dxa"/>
          </w:tcPr>
          <w:p w14:paraId="25B2DD82" w14:textId="77777777" w:rsidR="0089224D" w:rsidRDefault="0089224D">
            <w:r>
              <w:t xml:space="preserve">Boy 1 </w:t>
            </w:r>
          </w:p>
        </w:tc>
        <w:tc>
          <w:tcPr>
            <w:tcW w:w="3937" w:type="dxa"/>
          </w:tcPr>
          <w:p w14:paraId="59E8808B" w14:textId="77777777" w:rsidR="0089224D" w:rsidRDefault="0089224D">
            <w:r>
              <w:t>I guess. (laughter)</w:t>
            </w:r>
          </w:p>
        </w:tc>
        <w:tc>
          <w:tcPr>
            <w:tcW w:w="3944" w:type="dxa"/>
          </w:tcPr>
          <w:p w14:paraId="479836CD" w14:textId="191A2B5A" w:rsidR="0089224D" w:rsidRDefault="0089224D"/>
        </w:tc>
      </w:tr>
      <w:tr w:rsidR="0089224D" w14:paraId="22BFE7AB" w14:textId="77777777" w:rsidTr="0089224D">
        <w:trPr>
          <w:cantSplit/>
        </w:trPr>
        <w:tc>
          <w:tcPr>
            <w:tcW w:w="584" w:type="dxa"/>
          </w:tcPr>
          <w:p w14:paraId="53C52A0B" w14:textId="77777777" w:rsidR="0089224D" w:rsidRDefault="0089224D">
            <w:r>
              <w:t>14</w:t>
            </w:r>
          </w:p>
        </w:tc>
        <w:tc>
          <w:tcPr>
            <w:tcW w:w="1610" w:type="dxa"/>
          </w:tcPr>
          <w:p w14:paraId="30DD8B0D" w14:textId="77777777" w:rsidR="0089224D" w:rsidRDefault="0089224D">
            <w:r>
              <w:t>Girl 2</w:t>
            </w:r>
          </w:p>
        </w:tc>
        <w:tc>
          <w:tcPr>
            <w:tcW w:w="3937" w:type="dxa"/>
          </w:tcPr>
          <w:p w14:paraId="3E2C4019" w14:textId="77777777" w:rsidR="0089224D" w:rsidRDefault="0089224D">
            <w:r>
              <w:t>I follow Jesus by reading Come, Follow Me with my parents.</w:t>
            </w:r>
          </w:p>
        </w:tc>
        <w:tc>
          <w:tcPr>
            <w:tcW w:w="3944" w:type="dxa"/>
          </w:tcPr>
          <w:p w14:paraId="42A3D8C5" w14:textId="1BFDD6D1" w:rsidR="0089224D" w:rsidRDefault="0089224D"/>
        </w:tc>
      </w:tr>
      <w:tr w:rsidR="0089224D" w14:paraId="66BBD574" w14:textId="77777777" w:rsidTr="0089224D">
        <w:trPr>
          <w:cantSplit/>
        </w:trPr>
        <w:tc>
          <w:tcPr>
            <w:tcW w:w="584" w:type="dxa"/>
          </w:tcPr>
          <w:p w14:paraId="37274664" w14:textId="77777777" w:rsidR="0089224D" w:rsidRDefault="0089224D">
            <w:r>
              <w:t>15</w:t>
            </w:r>
          </w:p>
        </w:tc>
        <w:tc>
          <w:tcPr>
            <w:tcW w:w="1610" w:type="dxa"/>
          </w:tcPr>
          <w:p w14:paraId="2DF491C1" w14:textId="77777777" w:rsidR="0089224D" w:rsidRDefault="0089224D">
            <w:r>
              <w:t>President Susan H. Porter</w:t>
            </w:r>
          </w:p>
        </w:tc>
        <w:tc>
          <w:tcPr>
            <w:tcW w:w="3937" w:type="dxa"/>
          </w:tcPr>
          <w:p w14:paraId="1A8856DB" w14:textId="77777777" w:rsidR="0089224D" w:rsidRDefault="0089224D">
            <w:r>
              <w:t>How do you feel when you read the scriptures?</w:t>
            </w:r>
          </w:p>
        </w:tc>
        <w:tc>
          <w:tcPr>
            <w:tcW w:w="3944" w:type="dxa"/>
          </w:tcPr>
          <w:p w14:paraId="7B78DCCE" w14:textId="7426CF76" w:rsidR="0089224D" w:rsidRDefault="0089224D"/>
        </w:tc>
      </w:tr>
      <w:tr w:rsidR="0089224D" w14:paraId="11AC4FD9" w14:textId="77777777" w:rsidTr="0089224D">
        <w:trPr>
          <w:cantSplit/>
        </w:trPr>
        <w:tc>
          <w:tcPr>
            <w:tcW w:w="584" w:type="dxa"/>
          </w:tcPr>
          <w:p w14:paraId="4EF89E7A" w14:textId="77777777" w:rsidR="0089224D" w:rsidRDefault="0089224D">
            <w:r>
              <w:t>16</w:t>
            </w:r>
          </w:p>
        </w:tc>
        <w:tc>
          <w:tcPr>
            <w:tcW w:w="1610" w:type="dxa"/>
          </w:tcPr>
          <w:p w14:paraId="0483A890" w14:textId="77777777" w:rsidR="0089224D" w:rsidRDefault="0089224D">
            <w:r>
              <w:t>Girl 2</w:t>
            </w:r>
          </w:p>
        </w:tc>
        <w:tc>
          <w:tcPr>
            <w:tcW w:w="3937" w:type="dxa"/>
          </w:tcPr>
          <w:p w14:paraId="49E647FF" w14:textId="77777777" w:rsidR="0089224D" w:rsidRDefault="0089224D">
            <w:r>
              <w:t>I feel happy.</w:t>
            </w:r>
          </w:p>
        </w:tc>
        <w:tc>
          <w:tcPr>
            <w:tcW w:w="3944" w:type="dxa"/>
          </w:tcPr>
          <w:p w14:paraId="2264D782" w14:textId="0FF1E346" w:rsidR="0089224D" w:rsidRDefault="0089224D"/>
        </w:tc>
      </w:tr>
      <w:tr w:rsidR="0089224D" w14:paraId="30D628DE" w14:textId="77777777" w:rsidTr="0089224D">
        <w:trPr>
          <w:cantSplit/>
        </w:trPr>
        <w:tc>
          <w:tcPr>
            <w:tcW w:w="584" w:type="dxa"/>
          </w:tcPr>
          <w:p w14:paraId="1A800576" w14:textId="77777777" w:rsidR="0089224D" w:rsidRDefault="0089224D">
            <w:r>
              <w:t>17</w:t>
            </w:r>
          </w:p>
        </w:tc>
        <w:tc>
          <w:tcPr>
            <w:tcW w:w="1610" w:type="dxa"/>
          </w:tcPr>
          <w:p w14:paraId="6FA8E2E8" w14:textId="77777777" w:rsidR="0089224D" w:rsidRDefault="0089224D">
            <w:r>
              <w:t>Girl 2</w:t>
            </w:r>
          </w:p>
        </w:tc>
        <w:tc>
          <w:tcPr>
            <w:tcW w:w="3937" w:type="dxa"/>
          </w:tcPr>
          <w:p w14:paraId="3D15CEF9" w14:textId="77777777" w:rsidR="0089224D" w:rsidRDefault="0089224D">
            <w:r>
              <w:t>Yeah.  And I feel guided by the Holy Ghost.</w:t>
            </w:r>
          </w:p>
        </w:tc>
        <w:tc>
          <w:tcPr>
            <w:tcW w:w="3944" w:type="dxa"/>
          </w:tcPr>
          <w:p w14:paraId="08B2077E" w14:textId="4DA89C37" w:rsidR="0089224D" w:rsidRDefault="0089224D"/>
        </w:tc>
      </w:tr>
      <w:tr w:rsidR="0089224D" w14:paraId="077F40D1" w14:textId="77777777" w:rsidTr="0089224D">
        <w:trPr>
          <w:cantSplit/>
        </w:trPr>
        <w:tc>
          <w:tcPr>
            <w:tcW w:w="584" w:type="dxa"/>
          </w:tcPr>
          <w:p w14:paraId="22EA9A0D" w14:textId="77777777" w:rsidR="0089224D" w:rsidRDefault="0089224D">
            <w:r>
              <w:t>18</w:t>
            </w:r>
          </w:p>
        </w:tc>
        <w:tc>
          <w:tcPr>
            <w:tcW w:w="1610" w:type="dxa"/>
          </w:tcPr>
          <w:p w14:paraId="485F2262" w14:textId="77777777" w:rsidR="0089224D" w:rsidRDefault="0089224D">
            <w:r>
              <w:t>Louie</w:t>
            </w:r>
          </w:p>
        </w:tc>
        <w:tc>
          <w:tcPr>
            <w:tcW w:w="3937" w:type="dxa"/>
          </w:tcPr>
          <w:p w14:paraId="04B6DE80" w14:textId="77777777" w:rsidR="0089224D" w:rsidRDefault="0089224D">
            <w:r>
              <w:t>Hey, Sister Wright!</w:t>
            </w:r>
          </w:p>
        </w:tc>
        <w:tc>
          <w:tcPr>
            <w:tcW w:w="3944" w:type="dxa"/>
          </w:tcPr>
          <w:p w14:paraId="76828041" w14:textId="587DD520" w:rsidR="0089224D" w:rsidRDefault="0089224D"/>
        </w:tc>
      </w:tr>
      <w:tr w:rsidR="0089224D" w14:paraId="527B83A1" w14:textId="77777777" w:rsidTr="0089224D">
        <w:trPr>
          <w:cantSplit/>
        </w:trPr>
        <w:tc>
          <w:tcPr>
            <w:tcW w:w="584" w:type="dxa"/>
          </w:tcPr>
          <w:p w14:paraId="37E64780" w14:textId="77777777" w:rsidR="0089224D" w:rsidRDefault="0089224D">
            <w:r>
              <w:t>19</w:t>
            </w:r>
          </w:p>
        </w:tc>
        <w:tc>
          <w:tcPr>
            <w:tcW w:w="1610" w:type="dxa"/>
          </w:tcPr>
          <w:p w14:paraId="3822D44A" w14:textId="77777777" w:rsidR="0089224D" w:rsidRDefault="0089224D">
            <w:r>
              <w:t>Sister Amy A. Wright</w:t>
            </w:r>
          </w:p>
        </w:tc>
        <w:tc>
          <w:tcPr>
            <w:tcW w:w="3937" w:type="dxa"/>
          </w:tcPr>
          <w:p w14:paraId="2B36F71F" w14:textId="77777777" w:rsidR="0089224D" w:rsidRDefault="0089224D">
            <w:r>
              <w:t>Well, hello, Louie.  It's wonderful to see you.</w:t>
            </w:r>
          </w:p>
        </w:tc>
        <w:tc>
          <w:tcPr>
            <w:tcW w:w="3944" w:type="dxa"/>
          </w:tcPr>
          <w:p w14:paraId="76B32ABD" w14:textId="6E662316" w:rsidR="0089224D" w:rsidRDefault="0089224D"/>
        </w:tc>
      </w:tr>
      <w:tr w:rsidR="0089224D" w14:paraId="1F8305D7" w14:textId="77777777" w:rsidTr="0089224D">
        <w:trPr>
          <w:cantSplit/>
        </w:trPr>
        <w:tc>
          <w:tcPr>
            <w:tcW w:w="584" w:type="dxa"/>
          </w:tcPr>
          <w:p w14:paraId="677591C6" w14:textId="77777777" w:rsidR="0089224D" w:rsidRDefault="0089224D">
            <w:r>
              <w:t>20</w:t>
            </w:r>
          </w:p>
        </w:tc>
        <w:tc>
          <w:tcPr>
            <w:tcW w:w="1610" w:type="dxa"/>
          </w:tcPr>
          <w:p w14:paraId="01089376" w14:textId="77777777" w:rsidR="0089224D" w:rsidRDefault="0089224D">
            <w:r>
              <w:t>Louie</w:t>
            </w:r>
          </w:p>
        </w:tc>
        <w:tc>
          <w:tcPr>
            <w:tcW w:w="3937" w:type="dxa"/>
          </w:tcPr>
          <w:p w14:paraId="410DCC7D" w14:textId="77777777" w:rsidR="0089224D" w:rsidRDefault="0089224D">
            <w:r>
              <w:t>Well, it's great to see you, too.  Uh, what are you doing?</w:t>
            </w:r>
          </w:p>
        </w:tc>
        <w:tc>
          <w:tcPr>
            <w:tcW w:w="3944" w:type="dxa"/>
          </w:tcPr>
          <w:p w14:paraId="496AC136" w14:textId="5F5CE380" w:rsidR="0089224D" w:rsidRDefault="0089224D"/>
        </w:tc>
      </w:tr>
      <w:tr w:rsidR="0089224D" w14:paraId="1937B8DF" w14:textId="77777777" w:rsidTr="0089224D">
        <w:trPr>
          <w:cantSplit/>
        </w:trPr>
        <w:tc>
          <w:tcPr>
            <w:tcW w:w="584" w:type="dxa"/>
          </w:tcPr>
          <w:p w14:paraId="0083DF0D" w14:textId="77777777" w:rsidR="0089224D" w:rsidRDefault="0089224D">
            <w:r>
              <w:t>21</w:t>
            </w:r>
          </w:p>
        </w:tc>
        <w:tc>
          <w:tcPr>
            <w:tcW w:w="1610" w:type="dxa"/>
          </w:tcPr>
          <w:p w14:paraId="1C037B40" w14:textId="77777777" w:rsidR="0089224D" w:rsidRDefault="0089224D">
            <w:r>
              <w:t>Sister Amy A. Wright</w:t>
            </w:r>
          </w:p>
        </w:tc>
        <w:tc>
          <w:tcPr>
            <w:tcW w:w="3937" w:type="dxa"/>
          </w:tcPr>
          <w:p w14:paraId="4C9C014B" w14:textId="77777777" w:rsidR="0089224D" w:rsidRDefault="0089224D">
            <w:r>
              <w:t>I'm preparing a very important lesson about who we are.</w:t>
            </w:r>
          </w:p>
        </w:tc>
        <w:tc>
          <w:tcPr>
            <w:tcW w:w="3944" w:type="dxa"/>
          </w:tcPr>
          <w:p w14:paraId="17EA792F" w14:textId="09907D8B" w:rsidR="0089224D" w:rsidRDefault="0089224D"/>
        </w:tc>
      </w:tr>
      <w:tr w:rsidR="0089224D" w14:paraId="48C36083" w14:textId="77777777" w:rsidTr="0089224D">
        <w:trPr>
          <w:cantSplit/>
        </w:trPr>
        <w:tc>
          <w:tcPr>
            <w:tcW w:w="584" w:type="dxa"/>
          </w:tcPr>
          <w:p w14:paraId="09BC10B7" w14:textId="77777777" w:rsidR="0089224D" w:rsidRDefault="0089224D">
            <w:r>
              <w:t>22</w:t>
            </w:r>
          </w:p>
        </w:tc>
        <w:tc>
          <w:tcPr>
            <w:tcW w:w="1610" w:type="dxa"/>
          </w:tcPr>
          <w:p w14:paraId="66C75B02" w14:textId="77777777" w:rsidR="0089224D" w:rsidRDefault="0089224D">
            <w:r>
              <w:t>Louie</w:t>
            </w:r>
          </w:p>
        </w:tc>
        <w:tc>
          <w:tcPr>
            <w:tcW w:w="3937" w:type="dxa"/>
          </w:tcPr>
          <w:p w14:paraId="08FB48E7" w14:textId="77777777" w:rsidR="0089224D" w:rsidRDefault="0089224D">
            <w:r>
              <w:t>Oh.  Oh, hey, Gil.</w:t>
            </w:r>
          </w:p>
        </w:tc>
        <w:tc>
          <w:tcPr>
            <w:tcW w:w="3944" w:type="dxa"/>
          </w:tcPr>
          <w:p w14:paraId="2B286BFC" w14:textId="072D0163" w:rsidR="0089224D" w:rsidRDefault="0089224D"/>
        </w:tc>
      </w:tr>
      <w:tr w:rsidR="0089224D" w14:paraId="1F14A723" w14:textId="77777777" w:rsidTr="0089224D">
        <w:trPr>
          <w:cantSplit/>
        </w:trPr>
        <w:tc>
          <w:tcPr>
            <w:tcW w:w="584" w:type="dxa"/>
          </w:tcPr>
          <w:p w14:paraId="0A5A63C0" w14:textId="77777777" w:rsidR="0089224D" w:rsidRDefault="0089224D">
            <w:r>
              <w:t>23</w:t>
            </w:r>
          </w:p>
        </w:tc>
        <w:tc>
          <w:tcPr>
            <w:tcW w:w="1610" w:type="dxa"/>
          </w:tcPr>
          <w:p w14:paraId="131FBB42" w14:textId="77777777" w:rsidR="0089224D" w:rsidRDefault="0089224D">
            <w:r>
              <w:t>Sister Amy A. Wright</w:t>
            </w:r>
          </w:p>
        </w:tc>
        <w:tc>
          <w:tcPr>
            <w:tcW w:w="3937" w:type="dxa"/>
          </w:tcPr>
          <w:p w14:paraId="435F9776" w14:textId="77777777" w:rsidR="0089224D" w:rsidRDefault="0089224D">
            <w:r>
              <w:t>Oh, Gilbert, it's wonderful to see you.  Thank you for helping me set up the classroom.</w:t>
            </w:r>
          </w:p>
        </w:tc>
        <w:tc>
          <w:tcPr>
            <w:tcW w:w="3944" w:type="dxa"/>
          </w:tcPr>
          <w:p w14:paraId="45426475" w14:textId="649AD5CE" w:rsidR="0089224D" w:rsidRDefault="0089224D"/>
        </w:tc>
      </w:tr>
      <w:tr w:rsidR="0089224D" w14:paraId="7348ADC0" w14:textId="77777777" w:rsidTr="0089224D">
        <w:trPr>
          <w:cantSplit/>
        </w:trPr>
        <w:tc>
          <w:tcPr>
            <w:tcW w:w="584" w:type="dxa"/>
          </w:tcPr>
          <w:p w14:paraId="765C99E4" w14:textId="77777777" w:rsidR="0089224D" w:rsidRDefault="0089224D">
            <w:r>
              <w:t>24</w:t>
            </w:r>
          </w:p>
        </w:tc>
        <w:tc>
          <w:tcPr>
            <w:tcW w:w="1610" w:type="dxa"/>
          </w:tcPr>
          <w:p w14:paraId="4B158C60" w14:textId="77777777" w:rsidR="0089224D" w:rsidRDefault="0089224D">
            <w:r>
              <w:t>Louie</w:t>
            </w:r>
          </w:p>
        </w:tc>
        <w:tc>
          <w:tcPr>
            <w:tcW w:w="3937" w:type="dxa"/>
          </w:tcPr>
          <w:p w14:paraId="14B72A66" w14:textId="77777777" w:rsidR="0089224D" w:rsidRDefault="0089224D">
            <w:r>
              <w:t>We're trying to figure out what to do today.  Is this part of your very important lesson?</w:t>
            </w:r>
          </w:p>
        </w:tc>
        <w:tc>
          <w:tcPr>
            <w:tcW w:w="3944" w:type="dxa"/>
          </w:tcPr>
          <w:p w14:paraId="51E257A1" w14:textId="23092B6F" w:rsidR="0089224D" w:rsidRDefault="0089224D"/>
        </w:tc>
      </w:tr>
      <w:tr w:rsidR="0089224D" w14:paraId="72FAA6EE" w14:textId="77777777" w:rsidTr="0089224D">
        <w:trPr>
          <w:cantSplit/>
        </w:trPr>
        <w:tc>
          <w:tcPr>
            <w:tcW w:w="584" w:type="dxa"/>
          </w:tcPr>
          <w:p w14:paraId="463E9F07" w14:textId="77777777" w:rsidR="0089224D" w:rsidRDefault="0089224D">
            <w:r>
              <w:t>25</w:t>
            </w:r>
          </w:p>
        </w:tc>
        <w:tc>
          <w:tcPr>
            <w:tcW w:w="1610" w:type="dxa"/>
          </w:tcPr>
          <w:p w14:paraId="17FD46B9" w14:textId="77777777" w:rsidR="0089224D" w:rsidRDefault="0089224D">
            <w:r>
              <w:t>Sister Amy A. Wright</w:t>
            </w:r>
          </w:p>
        </w:tc>
        <w:tc>
          <w:tcPr>
            <w:tcW w:w="3937" w:type="dxa"/>
          </w:tcPr>
          <w:p w14:paraId="6A8ED703" w14:textId="77777777" w:rsidR="0089224D" w:rsidRDefault="0089224D">
            <w:r>
              <w:t>Yes, it is!  It's actually the theme of our lesson.</w:t>
            </w:r>
          </w:p>
        </w:tc>
        <w:tc>
          <w:tcPr>
            <w:tcW w:w="3944" w:type="dxa"/>
          </w:tcPr>
          <w:p w14:paraId="04DB7A97" w14:textId="31D414DF" w:rsidR="0089224D" w:rsidRDefault="0089224D"/>
        </w:tc>
      </w:tr>
      <w:tr w:rsidR="0089224D" w14:paraId="529DFA93" w14:textId="77777777" w:rsidTr="0089224D">
        <w:trPr>
          <w:cantSplit/>
        </w:trPr>
        <w:tc>
          <w:tcPr>
            <w:tcW w:w="584" w:type="dxa"/>
          </w:tcPr>
          <w:p w14:paraId="14E2DB85" w14:textId="77777777" w:rsidR="0089224D" w:rsidRDefault="0089224D">
            <w:r>
              <w:t>26</w:t>
            </w:r>
          </w:p>
        </w:tc>
        <w:tc>
          <w:tcPr>
            <w:tcW w:w="1610" w:type="dxa"/>
          </w:tcPr>
          <w:p w14:paraId="5695DBD3" w14:textId="77777777" w:rsidR="0089224D" w:rsidRDefault="0089224D">
            <w:r>
              <w:t>Louie</w:t>
            </w:r>
          </w:p>
        </w:tc>
        <w:tc>
          <w:tcPr>
            <w:tcW w:w="3937" w:type="dxa"/>
          </w:tcPr>
          <w:p w14:paraId="4E1F155A" w14:textId="77777777" w:rsidR="0089224D" w:rsidRDefault="0089224D">
            <w:r>
              <w:t>Oh.</w:t>
            </w:r>
          </w:p>
        </w:tc>
        <w:tc>
          <w:tcPr>
            <w:tcW w:w="3944" w:type="dxa"/>
          </w:tcPr>
          <w:p w14:paraId="19830686" w14:textId="303176CB" w:rsidR="0089224D" w:rsidRDefault="0089224D"/>
        </w:tc>
      </w:tr>
      <w:tr w:rsidR="0089224D" w14:paraId="28789127" w14:textId="77777777" w:rsidTr="0089224D">
        <w:trPr>
          <w:cantSplit/>
        </w:trPr>
        <w:tc>
          <w:tcPr>
            <w:tcW w:w="584" w:type="dxa"/>
          </w:tcPr>
          <w:p w14:paraId="11A2C693" w14:textId="77777777" w:rsidR="0089224D" w:rsidRDefault="0089224D">
            <w:r>
              <w:t>27</w:t>
            </w:r>
          </w:p>
        </w:tc>
        <w:tc>
          <w:tcPr>
            <w:tcW w:w="1610" w:type="dxa"/>
          </w:tcPr>
          <w:p w14:paraId="41660020" w14:textId="77777777" w:rsidR="0089224D" w:rsidRDefault="0089224D">
            <w:r>
              <w:t>Sister Amy A. Wright</w:t>
            </w:r>
          </w:p>
        </w:tc>
        <w:tc>
          <w:tcPr>
            <w:tcW w:w="3937" w:type="dxa"/>
          </w:tcPr>
          <w:p w14:paraId="011FA385" w14:textId="77777777" w:rsidR="0089224D" w:rsidRDefault="0089224D">
            <w:r>
              <w:t>Do you know what it is?</w:t>
            </w:r>
          </w:p>
        </w:tc>
        <w:tc>
          <w:tcPr>
            <w:tcW w:w="3944" w:type="dxa"/>
          </w:tcPr>
          <w:p w14:paraId="35D0DB44" w14:textId="74A72408" w:rsidR="0089224D" w:rsidRDefault="0089224D"/>
        </w:tc>
      </w:tr>
      <w:tr w:rsidR="0089224D" w14:paraId="2441DB0E" w14:textId="77777777" w:rsidTr="0089224D">
        <w:trPr>
          <w:cantSplit/>
        </w:trPr>
        <w:tc>
          <w:tcPr>
            <w:tcW w:w="584" w:type="dxa"/>
          </w:tcPr>
          <w:p w14:paraId="3465551E" w14:textId="77777777" w:rsidR="0089224D" w:rsidRDefault="0089224D">
            <w:r>
              <w:t>28</w:t>
            </w:r>
          </w:p>
        </w:tc>
        <w:tc>
          <w:tcPr>
            <w:tcW w:w="1610" w:type="dxa"/>
          </w:tcPr>
          <w:p w14:paraId="41AE4BE0" w14:textId="77777777" w:rsidR="0089224D" w:rsidRDefault="0089224D">
            <w:r>
              <w:t>Louie</w:t>
            </w:r>
          </w:p>
        </w:tc>
        <w:tc>
          <w:tcPr>
            <w:tcW w:w="3937" w:type="dxa"/>
          </w:tcPr>
          <w:p w14:paraId="56A1A09F" w14:textId="77777777" w:rsidR="0089224D" w:rsidRDefault="0089224D">
            <w:r>
              <w:t>I... don’t read Tongan.</w:t>
            </w:r>
          </w:p>
        </w:tc>
        <w:tc>
          <w:tcPr>
            <w:tcW w:w="3944" w:type="dxa"/>
          </w:tcPr>
          <w:p w14:paraId="119BE236" w14:textId="4B1E4263" w:rsidR="0089224D" w:rsidRDefault="0089224D"/>
        </w:tc>
      </w:tr>
      <w:tr w:rsidR="0089224D" w14:paraId="42D5DCAE" w14:textId="77777777" w:rsidTr="0089224D">
        <w:trPr>
          <w:cantSplit/>
        </w:trPr>
        <w:tc>
          <w:tcPr>
            <w:tcW w:w="584" w:type="dxa"/>
          </w:tcPr>
          <w:p w14:paraId="0D7D6CB9" w14:textId="77777777" w:rsidR="0089224D" w:rsidRDefault="0089224D">
            <w:r>
              <w:lastRenderedPageBreak/>
              <w:t>29</w:t>
            </w:r>
          </w:p>
        </w:tc>
        <w:tc>
          <w:tcPr>
            <w:tcW w:w="1610" w:type="dxa"/>
          </w:tcPr>
          <w:p w14:paraId="341C43D9" w14:textId="77777777" w:rsidR="0089224D" w:rsidRDefault="0089224D">
            <w:r>
              <w:t>Sister Amy A. Wright</w:t>
            </w:r>
          </w:p>
        </w:tc>
        <w:tc>
          <w:tcPr>
            <w:tcW w:w="3937" w:type="dxa"/>
          </w:tcPr>
          <w:p w14:paraId="3B63A6C3" w14:textId="77777777" w:rsidR="0089224D" w:rsidRDefault="0089224D">
            <w:r>
              <w:t>(chuckles) It's a verse found in the Book of Mormon.  In 3 Nephi, chapter 5 verse 13 it reads, "Behold, I am a disciple of Jesus Christ, the Son of God. I have been called of him to declare his word among his people, that they might have everlasting life."</w:t>
            </w:r>
          </w:p>
        </w:tc>
        <w:tc>
          <w:tcPr>
            <w:tcW w:w="3944" w:type="dxa"/>
          </w:tcPr>
          <w:p w14:paraId="790152E4" w14:textId="62E5B6FD" w:rsidR="0089224D" w:rsidRDefault="0089224D"/>
        </w:tc>
      </w:tr>
      <w:tr w:rsidR="0089224D" w14:paraId="535DB75D" w14:textId="77777777" w:rsidTr="0089224D">
        <w:trPr>
          <w:cantSplit/>
        </w:trPr>
        <w:tc>
          <w:tcPr>
            <w:tcW w:w="584" w:type="dxa"/>
          </w:tcPr>
          <w:p w14:paraId="217FCFC3" w14:textId="77777777" w:rsidR="0089224D" w:rsidRDefault="0089224D">
            <w:r>
              <w:t>30</w:t>
            </w:r>
          </w:p>
        </w:tc>
        <w:tc>
          <w:tcPr>
            <w:tcW w:w="1610" w:type="dxa"/>
          </w:tcPr>
          <w:p w14:paraId="47FEC7B6" w14:textId="77777777" w:rsidR="0089224D" w:rsidRDefault="0089224D">
            <w:r>
              <w:t>Louie</w:t>
            </w:r>
          </w:p>
        </w:tc>
        <w:tc>
          <w:tcPr>
            <w:tcW w:w="3937" w:type="dxa"/>
          </w:tcPr>
          <w:p w14:paraId="14406B8F" w14:textId="77777777" w:rsidR="0089224D" w:rsidRDefault="0089224D">
            <w:r>
              <w:t>That's it!  Gil, I know what we're gonna do today!</w:t>
            </w:r>
          </w:p>
        </w:tc>
        <w:tc>
          <w:tcPr>
            <w:tcW w:w="3944" w:type="dxa"/>
          </w:tcPr>
          <w:p w14:paraId="066B09A5" w14:textId="21A9FEC0" w:rsidR="0089224D" w:rsidRDefault="0089224D"/>
        </w:tc>
      </w:tr>
      <w:tr w:rsidR="0089224D" w14:paraId="4D396A2F" w14:textId="77777777" w:rsidTr="0089224D">
        <w:trPr>
          <w:cantSplit/>
        </w:trPr>
        <w:tc>
          <w:tcPr>
            <w:tcW w:w="584" w:type="dxa"/>
          </w:tcPr>
          <w:p w14:paraId="4D503C02" w14:textId="77777777" w:rsidR="0089224D" w:rsidRDefault="0089224D">
            <w:r>
              <w:t>31</w:t>
            </w:r>
          </w:p>
        </w:tc>
        <w:tc>
          <w:tcPr>
            <w:tcW w:w="1610" w:type="dxa"/>
          </w:tcPr>
          <w:p w14:paraId="22F38B69" w14:textId="77777777" w:rsidR="0089224D" w:rsidRDefault="0089224D">
            <w:r>
              <w:t>Sister Amy A. Wright</w:t>
            </w:r>
          </w:p>
        </w:tc>
        <w:tc>
          <w:tcPr>
            <w:tcW w:w="3937" w:type="dxa"/>
          </w:tcPr>
          <w:p w14:paraId="7437F5E3" w14:textId="77777777" w:rsidR="0089224D" w:rsidRDefault="0089224D">
            <w:r>
              <w:t>Wait, Louie, where are you going?</w:t>
            </w:r>
          </w:p>
        </w:tc>
        <w:tc>
          <w:tcPr>
            <w:tcW w:w="3944" w:type="dxa"/>
          </w:tcPr>
          <w:p w14:paraId="21E0EEE4" w14:textId="119EC260" w:rsidR="0089224D" w:rsidRDefault="0089224D"/>
        </w:tc>
      </w:tr>
      <w:tr w:rsidR="0089224D" w14:paraId="2389675A" w14:textId="77777777" w:rsidTr="0089224D">
        <w:trPr>
          <w:cantSplit/>
        </w:trPr>
        <w:tc>
          <w:tcPr>
            <w:tcW w:w="584" w:type="dxa"/>
          </w:tcPr>
          <w:p w14:paraId="2EAB603F" w14:textId="77777777" w:rsidR="0089224D" w:rsidRDefault="0089224D">
            <w:r>
              <w:t>32</w:t>
            </w:r>
          </w:p>
        </w:tc>
        <w:tc>
          <w:tcPr>
            <w:tcW w:w="1610" w:type="dxa"/>
          </w:tcPr>
          <w:p w14:paraId="4D432C20" w14:textId="77777777" w:rsidR="0089224D" w:rsidRDefault="0089224D">
            <w:r>
              <w:t>Louie</w:t>
            </w:r>
          </w:p>
        </w:tc>
        <w:tc>
          <w:tcPr>
            <w:tcW w:w="3937" w:type="dxa"/>
          </w:tcPr>
          <w:p w14:paraId="250099E6" w14:textId="77777777" w:rsidR="0089224D" w:rsidRDefault="0089224D">
            <w:r>
              <w:t>I'm gonna go learn what it means to be a disciple.</w:t>
            </w:r>
          </w:p>
        </w:tc>
        <w:tc>
          <w:tcPr>
            <w:tcW w:w="3944" w:type="dxa"/>
          </w:tcPr>
          <w:p w14:paraId="231CD0F7" w14:textId="1293A050" w:rsidR="0089224D" w:rsidRDefault="0089224D"/>
        </w:tc>
      </w:tr>
      <w:tr w:rsidR="0089224D" w14:paraId="01F407A4" w14:textId="77777777" w:rsidTr="0089224D">
        <w:trPr>
          <w:cantSplit/>
        </w:trPr>
        <w:tc>
          <w:tcPr>
            <w:tcW w:w="584" w:type="dxa"/>
          </w:tcPr>
          <w:p w14:paraId="694EB671" w14:textId="77777777" w:rsidR="0089224D" w:rsidRDefault="0089224D">
            <w:r>
              <w:t>33</w:t>
            </w:r>
          </w:p>
        </w:tc>
        <w:tc>
          <w:tcPr>
            <w:tcW w:w="1610" w:type="dxa"/>
          </w:tcPr>
          <w:p w14:paraId="73B6AD43" w14:textId="77777777" w:rsidR="0089224D" w:rsidRDefault="0089224D">
            <w:r>
              <w:t>Sister Amy A. Wright</w:t>
            </w:r>
          </w:p>
        </w:tc>
        <w:tc>
          <w:tcPr>
            <w:tcW w:w="3937" w:type="dxa"/>
          </w:tcPr>
          <w:p w14:paraId="4221EBEF" w14:textId="77777777" w:rsidR="0089224D" w:rsidRDefault="0089224D">
            <w:r>
              <w:t>Okay.  That's actually what we'll be talking about in our class today.</w:t>
            </w:r>
          </w:p>
        </w:tc>
        <w:tc>
          <w:tcPr>
            <w:tcW w:w="3944" w:type="dxa"/>
          </w:tcPr>
          <w:p w14:paraId="2A650EC3" w14:textId="4479E2D2" w:rsidR="0089224D" w:rsidRDefault="0089224D"/>
        </w:tc>
      </w:tr>
      <w:tr w:rsidR="0089224D" w14:paraId="6355DFE0" w14:textId="77777777" w:rsidTr="0089224D">
        <w:trPr>
          <w:cantSplit/>
        </w:trPr>
        <w:tc>
          <w:tcPr>
            <w:tcW w:w="584" w:type="dxa"/>
          </w:tcPr>
          <w:p w14:paraId="09D5C5EB" w14:textId="77777777" w:rsidR="0089224D" w:rsidRDefault="0089224D">
            <w:r>
              <w:t>34</w:t>
            </w:r>
          </w:p>
        </w:tc>
        <w:tc>
          <w:tcPr>
            <w:tcW w:w="1610" w:type="dxa"/>
          </w:tcPr>
          <w:p w14:paraId="4A26A14F" w14:textId="77777777" w:rsidR="0089224D" w:rsidRDefault="0089224D">
            <w:r>
              <w:t>VO Child</w:t>
            </w:r>
          </w:p>
        </w:tc>
        <w:tc>
          <w:tcPr>
            <w:tcW w:w="3937" w:type="dxa"/>
          </w:tcPr>
          <w:p w14:paraId="47073F99" w14:textId="77777777" w:rsidR="0089224D" w:rsidRDefault="0089224D">
            <w:r>
              <w:t>Followers of Jesus do nice things for others.</w:t>
            </w:r>
          </w:p>
        </w:tc>
        <w:tc>
          <w:tcPr>
            <w:tcW w:w="3944" w:type="dxa"/>
          </w:tcPr>
          <w:p w14:paraId="7C1F99A2" w14:textId="77777777" w:rsidR="0089224D" w:rsidRDefault="0089224D"/>
        </w:tc>
      </w:tr>
      <w:tr w:rsidR="0089224D" w14:paraId="3B710E8D" w14:textId="77777777" w:rsidTr="0089224D">
        <w:trPr>
          <w:cantSplit/>
        </w:trPr>
        <w:tc>
          <w:tcPr>
            <w:tcW w:w="584" w:type="dxa"/>
          </w:tcPr>
          <w:p w14:paraId="707A704F" w14:textId="77777777" w:rsidR="0089224D" w:rsidRDefault="0089224D">
            <w:r>
              <w:t>35</w:t>
            </w:r>
          </w:p>
        </w:tc>
        <w:tc>
          <w:tcPr>
            <w:tcW w:w="1610" w:type="dxa"/>
          </w:tcPr>
          <w:p w14:paraId="765FE017" w14:textId="77777777" w:rsidR="0089224D" w:rsidRDefault="0089224D">
            <w:r>
              <w:t>Sister Tracy Y. Browning</w:t>
            </w:r>
          </w:p>
        </w:tc>
        <w:tc>
          <w:tcPr>
            <w:tcW w:w="3937" w:type="dxa"/>
          </w:tcPr>
          <w:p w14:paraId="5724CCB6" w14:textId="77777777" w:rsidR="0089224D" w:rsidRDefault="0089224D">
            <w:r>
              <w:t>Hi, friends.  We're here in Nashville, Tennessee with the wonderful Cal Family.  Will you guys help me introduce yourselves?</w:t>
            </w:r>
          </w:p>
        </w:tc>
        <w:tc>
          <w:tcPr>
            <w:tcW w:w="3944" w:type="dxa"/>
          </w:tcPr>
          <w:p w14:paraId="39CE53C9" w14:textId="12FF7041" w:rsidR="0089224D" w:rsidRDefault="0089224D"/>
        </w:tc>
      </w:tr>
      <w:tr w:rsidR="0089224D" w14:paraId="7BB627BB" w14:textId="77777777" w:rsidTr="0089224D">
        <w:trPr>
          <w:cantSplit/>
        </w:trPr>
        <w:tc>
          <w:tcPr>
            <w:tcW w:w="584" w:type="dxa"/>
          </w:tcPr>
          <w:p w14:paraId="7B480A77" w14:textId="77777777" w:rsidR="0089224D" w:rsidRDefault="0089224D">
            <w:r>
              <w:t>36</w:t>
            </w:r>
          </w:p>
        </w:tc>
        <w:tc>
          <w:tcPr>
            <w:tcW w:w="1610" w:type="dxa"/>
          </w:tcPr>
          <w:p w14:paraId="39E43ED0" w14:textId="77777777" w:rsidR="0089224D" w:rsidRDefault="0089224D">
            <w:r>
              <w:t>Declan</w:t>
            </w:r>
          </w:p>
        </w:tc>
        <w:tc>
          <w:tcPr>
            <w:tcW w:w="3937" w:type="dxa"/>
          </w:tcPr>
          <w:p w14:paraId="044A7839" w14:textId="77777777" w:rsidR="0089224D" w:rsidRDefault="0089224D">
            <w:r>
              <w:t>Yeah.</w:t>
            </w:r>
          </w:p>
        </w:tc>
        <w:tc>
          <w:tcPr>
            <w:tcW w:w="3944" w:type="dxa"/>
          </w:tcPr>
          <w:p w14:paraId="37F2E133" w14:textId="6C82188B" w:rsidR="0089224D" w:rsidRDefault="0089224D"/>
        </w:tc>
      </w:tr>
      <w:tr w:rsidR="0089224D" w14:paraId="272A1444" w14:textId="77777777" w:rsidTr="0089224D">
        <w:trPr>
          <w:cantSplit/>
        </w:trPr>
        <w:tc>
          <w:tcPr>
            <w:tcW w:w="584" w:type="dxa"/>
          </w:tcPr>
          <w:p w14:paraId="161F38B5" w14:textId="77777777" w:rsidR="0089224D" w:rsidRDefault="0089224D">
            <w:r>
              <w:t>37</w:t>
            </w:r>
          </w:p>
        </w:tc>
        <w:tc>
          <w:tcPr>
            <w:tcW w:w="1610" w:type="dxa"/>
          </w:tcPr>
          <w:p w14:paraId="14212DC4" w14:textId="77777777" w:rsidR="0089224D" w:rsidRDefault="0089224D">
            <w:r>
              <w:t>Sister Tracy Y. Browning</w:t>
            </w:r>
          </w:p>
        </w:tc>
        <w:tc>
          <w:tcPr>
            <w:tcW w:w="3937" w:type="dxa"/>
          </w:tcPr>
          <w:p w14:paraId="57E5798A" w14:textId="77777777" w:rsidR="0089224D" w:rsidRDefault="0089224D">
            <w:r>
              <w:t>What's your name?</w:t>
            </w:r>
          </w:p>
        </w:tc>
        <w:tc>
          <w:tcPr>
            <w:tcW w:w="3944" w:type="dxa"/>
          </w:tcPr>
          <w:p w14:paraId="19748BF6" w14:textId="55F48FC5" w:rsidR="0089224D" w:rsidRDefault="0089224D"/>
        </w:tc>
      </w:tr>
      <w:tr w:rsidR="0089224D" w14:paraId="5BE3FC96" w14:textId="77777777" w:rsidTr="0089224D">
        <w:trPr>
          <w:cantSplit/>
        </w:trPr>
        <w:tc>
          <w:tcPr>
            <w:tcW w:w="584" w:type="dxa"/>
          </w:tcPr>
          <w:p w14:paraId="14583B83" w14:textId="77777777" w:rsidR="0089224D" w:rsidRDefault="0089224D">
            <w:r>
              <w:t>38</w:t>
            </w:r>
          </w:p>
        </w:tc>
        <w:tc>
          <w:tcPr>
            <w:tcW w:w="1610" w:type="dxa"/>
          </w:tcPr>
          <w:p w14:paraId="341CC8D0" w14:textId="77777777" w:rsidR="0089224D" w:rsidRDefault="0089224D">
            <w:r>
              <w:t>Daisy</w:t>
            </w:r>
          </w:p>
        </w:tc>
        <w:tc>
          <w:tcPr>
            <w:tcW w:w="3937" w:type="dxa"/>
          </w:tcPr>
          <w:p w14:paraId="4F50AB74" w14:textId="77777777" w:rsidR="0089224D" w:rsidRDefault="0089224D">
            <w:r>
              <w:t>Daisy.</w:t>
            </w:r>
          </w:p>
        </w:tc>
        <w:tc>
          <w:tcPr>
            <w:tcW w:w="3944" w:type="dxa"/>
          </w:tcPr>
          <w:p w14:paraId="64CE5D73" w14:textId="223C5B66" w:rsidR="0089224D" w:rsidRDefault="0089224D"/>
        </w:tc>
      </w:tr>
      <w:tr w:rsidR="0089224D" w14:paraId="1AD2639C" w14:textId="77777777" w:rsidTr="0089224D">
        <w:trPr>
          <w:cantSplit/>
        </w:trPr>
        <w:tc>
          <w:tcPr>
            <w:tcW w:w="584" w:type="dxa"/>
          </w:tcPr>
          <w:p w14:paraId="545DF157" w14:textId="77777777" w:rsidR="0089224D" w:rsidRDefault="0089224D">
            <w:r>
              <w:t>39</w:t>
            </w:r>
          </w:p>
        </w:tc>
        <w:tc>
          <w:tcPr>
            <w:tcW w:w="1610" w:type="dxa"/>
          </w:tcPr>
          <w:p w14:paraId="21FF234A" w14:textId="77777777" w:rsidR="0089224D" w:rsidRDefault="0089224D">
            <w:r>
              <w:t>Sister Tracy Y. Browning</w:t>
            </w:r>
          </w:p>
        </w:tc>
        <w:tc>
          <w:tcPr>
            <w:tcW w:w="3937" w:type="dxa"/>
          </w:tcPr>
          <w:p w14:paraId="53F99FDA" w14:textId="77777777" w:rsidR="0089224D" w:rsidRDefault="0089224D">
            <w:r>
              <w:t>Daisy, how old are you?</w:t>
            </w:r>
          </w:p>
        </w:tc>
        <w:tc>
          <w:tcPr>
            <w:tcW w:w="3944" w:type="dxa"/>
          </w:tcPr>
          <w:p w14:paraId="2A766376" w14:textId="008B21F0" w:rsidR="0089224D" w:rsidRDefault="0089224D"/>
        </w:tc>
      </w:tr>
      <w:tr w:rsidR="0089224D" w14:paraId="6627343D" w14:textId="77777777" w:rsidTr="0089224D">
        <w:trPr>
          <w:cantSplit/>
        </w:trPr>
        <w:tc>
          <w:tcPr>
            <w:tcW w:w="584" w:type="dxa"/>
          </w:tcPr>
          <w:p w14:paraId="144424ED" w14:textId="77777777" w:rsidR="0089224D" w:rsidRDefault="0089224D">
            <w:r>
              <w:t>40</w:t>
            </w:r>
          </w:p>
        </w:tc>
        <w:tc>
          <w:tcPr>
            <w:tcW w:w="1610" w:type="dxa"/>
          </w:tcPr>
          <w:p w14:paraId="4B14E918" w14:textId="77777777" w:rsidR="0089224D" w:rsidRDefault="0089224D">
            <w:r>
              <w:t>Daisy</w:t>
            </w:r>
          </w:p>
        </w:tc>
        <w:tc>
          <w:tcPr>
            <w:tcW w:w="3937" w:type="dxa"/>
          </w:tcPr>
          <w:p w14:paraId="7C3F19A7" w14:textId="77777777" w:rsidR="0089224D" w:rsidRDefault="0089224D">
            <w:r>
              <w:t>Seven years old.</w:t>
            </w:r>
          </w:p>
        </w:tc>
        <w:tc>
          <w:tcPr>
            <w:tcW w:w="3944" w:type="dxa"/>
          </w:tcPr>
          <w:p w14:paraId="1BC81701" w14:textId="74A1AB68" w:rsidR="0089224D" w:rsidRDefault="0089224D"/>
        </w:tc>
      </w:tr>
      <w:tr w:rsidR="0089224D" w14:paraId="44BEDEB3" w14:textId="77777777" w:rsidTr="0089224D">
        <w:trPr>
          <w:cantSplit/>
        </w:trPr>
        <w:tc>
          <w:tcPr>
            <w:tcW w:w="584" w:type="dxa"/>
          </w:tcPr>
          <w:p w14:paraId="090BEED1" w14:textId="77777777" w:rsidR="0089224D" w:rsidRDefault="0089224D">
            <w:r>
              <w:t>41</w:t>
            </w:r>
          </w:p>
        </w:tc>
        <w:tc>
          <w:tcPr>
            <w:tcW w:w="1610" w:type="dxa"/>
          </w:tcPr>
          <w:p w14:paraId="45F23846" w14:textId="77777777" w:rsidR="0089224D" w:rsidRDefault="0089224D">
            <w:r>
              <w:t>Sister Tracy Y. Browning</w:t>
            </w:r>
          </w:p>
        </w:tc>
        <w:tc>
          <w:tcPr>
            <w:tcW w:w="3937" w:type="dxa"/>
          </w:tcPr>
          <w:p w14:paraId="7865ACDE" w14:textId="77777777" w:rsidR="0089224D" w:rsidRDefault="0089224D">
            <w:r>
              <w:t>Seven years old, wonderful!  And what's your name?</w:t>
            </w:r>
          </w:p>
        </w:tc>
        <w:tc>
          <w:tcPr>
            <w:tcW w:w="3944" w:type="dxa"/>
          </w:tcPr>
          <w:p w14:paraId="6FA5BFE0" w14:textId="7939AFF6" w:rsidR="0089224D" w:rsidRDefault="0089224D"/>
        </w:tc>
      </w:tr>
      <w:tr w:rsidR="0089224D" w14:paraId="46476C28" w14:textId="77777777" w:rsidTr="0089224D">
        <w:trPr>
          <w:cantSplit/>
        </w:trPr>
        <w:tc>
          <w:tcPr>
            <w:tcW w:w="584" w:type="dxa"/>
          </w:tcPr>
          <w:p w14:paraId="69724946" w14:textId="77777777" w:rsidR="0089224D" w:rsidRDefault="0089224D">
            <w:r>
              <w:t>42</w:t>
            </w:r>
          </w:p>
        </w:tc>
        <w:tc>
          <w:tcPr>
            <w:tcW w:w="1610" w:type="dxa"/>
          </w:tcPr>
          <w:p w14:paraId="44F82FFB" w14:textId="77777777" w:rsidR="0089224D" w:rsidRDefault="0089224D">
            <w:r>
              <w:t>Declan</w:t>
            </w:r>
          </w:p>
        </w:tc>
        <w:tc>
          <w:tcPr>
            <w:tcW w:w="3937" w:type="dxa"/>
          </w:tcPr>
          <w:p w14:paraId="005598B6" w14:textId="77777777" w:rsidR="0089224D" w:rsidRDefault="0089224D">
            <w:r>
              <w:t>Declan.</w:t>
            </w:r>
          </w:p>
        </w:tc>
        <w:tc>
          <w:tcPr>
            <w:tcW w:w="3944" w:type="dxa"/>
          </w:tcPr>
          <w:p w14:paraId="6ED04080" w14:textId="35206D6C" w:rsidR="0089224D" w:rsidRDefault="0089224D"/>
        </w:tc>
      </w:tr>
      <w:tr w:rsidR="0089224D" w14:paraId="2985B499" w14:textId="77777777" w:rsidTr="0089224D">
        <w:trPr>
          <w:cantSplit/>
        </w:trPr>
        <w:tc>
          <w:tcPr>
            <w:tcW w:w="584" w:type="dxa"/>
          </w:tcPr>
          <w:p w14:paraId="3D0D13EC" w14:textId="77777777" w:rsidR="0089224D" w:rsidRDefault="0089224D">
            <w:r>
              <w:t>43</w:t>
            </w:r>
          </w:p>
        </w:tc>
        <w:tc>
          <w:tcPr>
            <w:tcW w:w="1610" w:type="dxa"/>
          </w:tcPr>
          <w:p w14:paraId="69DBF83D" w14:textId="77777777" w:rsidR="0089224D" w:rsidRDefault="0089224D">
            <w:r>
              <w:t>Sister Tracy Y. Browning</w:t>
            </w:r>
          </w:p>
        </w:tc>
        <w:tc>
          <w:tcPr>
            <w:tcW w:w="3937" w:type="dxa"/>
          </w:tcPr>
          <w:p w14:paraId="36CF1D0B" w14:textId="77777777" w:rsidR="0089224D" w:rsidRDefault="0089224D">
            <w:r>
              <w:t>Declan!  Declan, how old are you?</w:t>
            </w:r>
          </w:p>
        </w:tc>
        <w:tc>
          <w:tcPr>
            <w:tcW w:w="3944" w:type="dxa"/>
          </w:tcPr>
          <w:p w14:paraId="429A0384" w14:textId="3812A838" w:rsidR="0089224D" w:rsidRDefault="0089224D"/>
        </w:tc>
      </w:tr>
      <w:tr w:rsidR="0089224D" w14:paraId="0301275E" w14:textId="77777777" w:rsidTr="0089224D">
        <w:trPr>
          <w:cantSplit/>
        </w:trPr>
        <w:tc>
          <w:tcPr>
            <w:tcW w:w="584" w:type="dxa"/>
          </w:tcPr>
          <w:p w14:paraId="096E1CAA" w14:textId="77777777" w:rsidR="0089224D" w:rsidRDefault="0089224D">
            <w:r>
              <w:t>44</w:t>
            </w:r>
          </w:p>
        </w:tc>
        <w:tc>
          <w:tcPr>
            <w:tcW w:w="1610" w:type="dxa"/>
          </w:tcPr>
          <w:p w14:paraId="678ABCC3" w14:textId="77777777" w:rsidR="0089224D" w:rsidRDefault="0089224D">
            <w:r>
              <w:t>Declan</w:t>
            </w:r>
          </w:p>
        </w:tc>
        <w:tc>
          <w:tcPr>
            <w:tcW w:w="3937" w:type="dxa"/>
          </w:tcPr>
          <w:p w14:paraId="50787A2D" w14:textId="77777777" w:rsidR="0089224D" w:rsidRDefault="0089224D">
            <w:r>
              <w:t>Four.</w:t>
            </w:r>
          </w:p>
        </w:tc>
        <w:tc>
          <w:tcPr>
            <w:tcW w:w="3944" w:type="dxa"/>
          </w:tcPr>
          <w:p w14:paraId="38F3FB6C" w14:textId="3ECC39F8" w:rsidR="0089224D" w:rsidRDefault="0089224D"/>
        </w:tc>
      </w:tr>
      <w:tr w:rsidR="0089224D" w14:paraId="1E124865" w14:textId="77777777" w:rsidTr="0089224D">
        <w:trPr>
          <w:cantSplit/>
        </w:trPr>
        <w:tc>
          <w:tcPr>
            <w:tcW w:w="584" w:type="dxa"/>
          </w:tcPr>
          <w:p w14:paraId="5E4FFF6A" w14:textId="77777777" w:rsidR="0089224D" w:rsidRDefault="0089224D">
            <w:r>
              <w:lastRenderedPageBreak/>
              <w:t>45</w:t>
            </w:r>
          </w:p>
        </w:tc>
        <w:tc>
          <w:tcPr>
            <w:tcW w:w="1610" w:type="dxa"/>
          </w:tcPr>
          <w:p w14:paraId="23199839" w14:textId="77777777" w:rsidR="0089224D" w:rsidRDefault="0089224D">
            <w:r>
              <w:t>Sister Tracy Y. Browning</w:t>
            </w:r>
          </w:p>
        </w:tc>
        <w:tc>
          <w:tcPr>
            <w:tcW w:w="3937" w:type="dxa"/>
          </w:tcPr>
          <w:p w14:paraId="27F186E5" w14:textId="77777777" w:rsidR="0089224D" w:rsidRDefault="0089224D">
            <w:r>
              <w:t>We are so happy to be together.  I brought a gift!  Will you help me share this gift with your family, Daisy?</w:t>
            </w:r>
          </w:p>
        </w:tc>
        <w:tc>
          <w:tcPr>
            <w:tcW w:w="3944" w:type="dxa"/>
          </w:tcPr>
          <w:p w14:paraId="77D0BDE7" w14:textId="3BD8BFD4" w:rsidR="0089224D" w:rsidRDefault="0089224D"/>
        </w:tc>
      </w:tr>
      <w:tr w:rsidR="0089224D" w14:paraId="697FC9BC" w14:textId="77777777" w:rsidTr="0089224D">
        <w:trPr>
          <w:cantSplit/>
        </w:trPr>
        <w:tc>
          <w:tcPr>
            <w:tcW w:w="584" w:type="dxa"/>
          </w:tcPr>
          <w:p w14:paraId="3E701FBC" w14:textId="77777777" w:rsidR="0089224D" w:rsidRDefault="0089224D">
            <w:r>
              <w:t>46</w:t>
            </w:r>
          </w:p>
        </w:tc>
        <w:tc>
          <w:tcPr>
            <w:tcW w:w="1610" w:type="dxa"/>
          </w:tcPr>
          <w:p w14:paraId="53EC255A" w14:textId="77777777" w:rsidR="0089224D" w:rsidRDefault="0089224D">
            <w:r>
              <w:t>Daisy</w:t>
            </w:r>
          </w:p>
        </w:tc>
        <w:tc>
          <w:tcPr>
            <w:tcW w:w="3937" w:type="dxa"/>
          </w:tcPr>
          <w:p w14:paraId="2561E210" w14:textId="77777777" w:rsidR="0089224D" w:rsidRDefault="0089224D">
            <w:r>
              <w:t>Yes.</w:t>
            </w:r>
          </w:p>
        </w:tc>
        <w:tc>
          <w:tcPr>
            <w:tcW w:w="3944" w:type="dxa"/>
          </w:tcPr>
          <w:p w14:paraId="372A36A9" w14:textId="0543EE9A" w:rsidR="0089224D" w:rsidRDefault="0089224D"/>
        </w:tc>
      </w:tr>
      <w:tr w:rsidR="0089224D" w14:paraId="4DE9DADD" w14:textId="77777777" w:rsidTr="0089224D">
        <w:trPr>
          <w:cantSplit/>
        </w:trPr>
        <w:tc>
          <w:tcPr>
            <w:tcW w:w="584" w:type="dxa"/>
          </w:tcPr>
          <w:p w14:paraId="666B110E" w14:textId="77777777" w:rsidR="0089224D" w:rsidRDefault="0089224D">
            <w:r>
              <w:t>47</w:t>
            </w:r>
          </w:p>
        </w:tc>
        <w:tc>
          <w:tcPr>
            <w:tcW w:w="1610" w:type="dxa"/>
          </w:tcPr>
          <w:p w14:paraId="4D5D8B4D" w14:textId="77777777" w:rsidR="0089224D" w:rsidRDefault="0089224D">
            <w:r>
              <w:t>Sister Tracy Y. Browning</w:t>
            </w:r>
          </w:p>
        </w:tc>
        <w:tc>
          <w:tcPr>
            <w:tcW w:w="3937" w:type="dxa"/>
          </w:tcPr>
          <w:p w14:paraId="18B5F16D" w14:textId="77777777" w:rsidR="0089224D" w:rsidRDefault="0089224D">
            <w:r>
              <w:t>Come and sit next to me.  Daisy, do you see anyone that might look like she's your age?  Point to her.</w:t>
            </w:r>
          </w:p>
        </w:tc>
        <w:tc>
          <w:tcPr>
            <w:tcW w:w="3944" w:type="dxa"/>
          </w:tcPr>
          <w:p w14:paraId="16FB9E05" w14:textId="1A254178" w:rsidR="0089224D" w:rsidRDefault="0089224D"/>
        </w:tc>
      </w:tr>
      <w:tr w:rsidR="0089224D" w14:paraId="38F654F2" w14:textId="77777777" w:rsidTr="0089224D">
        <w:trPr>
          <w:cantSplit/>
        </w:trPr>
        <w:tc>
          <w:tcPr>
            <w:tcW w:w="584" w:type="dxa"/>
          </w:tcPr>
          <w:p w14:paraId="1F7E4134" w14:textId="77777777" w:rsidR="0089224D" w:rsidRDefault="0089224D">
            <w:r>
              <w:t>48</w:t>
            </w:r>
          </w:p>
        </w:tc>
        <w:tc>
          <w:tcPr>
            <w:tcW w:w="1610" w:type="dxa"/>
          </w:tcPr>
          <w:p w14:paraId="34BD8CAE" w14:textId="77777777" w:rsidR="0089224D" w:rsidRDefault="0089224D">
            <w:r>
              <w:t>Declan</w:t>
            </w:r>
          </w:p>
        </w:tc>
        <w:tc>
          <w:tcPr>
            <w:tcW w:w="3937" w:type="dxa"/>
          </w:tcPr>
          <w:p w14:paraId="66CAB079" w14:textId="77777777" w:rsidR="0089224D" w:rsidRDefault="0089224D">
            <w:r>
              <w:t xml:space="preserve">Um, that one.  </w:t>
            </w:r>
          </w:p>
        </w:tc>
        <w:tc>
          <w:tcPr>
            <w:tcW w:w="3944" w:type="dxa"/>
          </w:tcPr>
          <w:p w14:paraId="08E0F3D1" w14:textId="224D62ED" w:rsidR="0089224D" w:rsidRDefault="0089224D"/>
        </w:tc>
      </w:tr>
      <w:tr w:rsidR="0089224D" w14:paraId="27333C17" w14:textId="77777777" w:rsidTr="0089224D">
        <w:trPr>
          <w:cantSplit/>
        </w:trPr>
        <w:tc>
          <w:tcPr>
            <w:tcW w:w="584" w:type="dxa"/>
          </w:tcPr>
          <w:p w14:paraId="5D258E58" w14:textId="77777777" w:rsidR="0089224D" w:rsidRDefault="0089224D">
            <w:r>
              <w:t>49</w:t>
            </w:r>
          </w:p>
        </w:tc>
        <w:tc>
          <w:tcPr>
            <w:tcW w:w="1610" w:type="dxa"/>
          </w:tcPr>
          <w:p w14:paraId="162607DB" w14:textId="77777777" w:rsidR="0089224D" w:rsidRDefault="0089224D">
            <w:r>
              <w:t>Daisy</w:t>
            </w:r>
          </w:p>
        </w:tc>
        <w:tc>
          <w:tcPr>
            <w:tcW w:w="3937" w:type="dxa"/>
          </w:tcPr>
          <w:p w14:paraId="4C081FB2" w14:textId="77777777" w:rsidR="0089224D" w:rsidRDefault="0089224D">
            <w:r>
              <w:t>This little girl.</w:t>
            </w:r>
          </w:p>
        </w:tc>
        <w:tc>
          <w:tcPr>
            <w:tcW w:w="3944" w:type="dxa"/>
          </w:tcPr>
          <w:p w14:paraId="6EB4BFE9" w14:textId="0DD8D8C5" w:rsidR="0089224D" w:rsidRDefault="0089224D"/>
        </w:tc>
      </w:tr>
      <w:tr w:rsidR="0089224D" w14:paraId="19939F7B" w14:textId="77777777" w:rsidTr="0089224D">
        <w:trPr>
          <w:cantSplit/>
        </w:trPr>
        <w:tc>
          <w:tcPr>
            <w:tcW w:w="584" w:type="dxa"/>
          </w:tcPr>
          <w:p w14:paraId="73950E4D" w14:textId="77777777" w:rsidR="0089224D" w:rsidRDefault="0089224D">
            <w:r>
              <w:t>50</w:t>
            </w:r>
          </w:p>
        </w:tc>
        <w:tc>
          <w:tcPr>
            <w:tcW w:w="1610" w:type="dxa"/>
          </w:tcPr>
          <w:p w14:paraId="28E0298E" w14:textId="77777777" w:rsidR="0089224D" w:rsidRDefault="0089224D">
            <w:r>
              <w:t>Sister Tracy Y. Browning</w:t>
            </w:r>
          </w:p>
        </w:tc>
        <w:tc>
          <w:tcPr>
            <w:tcW w:w="3937" w:type="dxa"/>
          </w:tcPr>
          <w:p w14:paraId="3AA6F498" w14:textId="77777777" w:rsidR="0089224D" w:rsidRDefault="0089224D">
            <w:r>
              <w:t>Absolutely.  Who else do you see in this picture, Declan?</w:t>
            </w:r>
          </w:p>
        </w:tc>
        <w:tc>
          <w:tcPr>
            <w:tcW w:w="3944" w:type="dxa"/>
          </w:tcPr>
          <w:p w14:paraId="3202340D" w14:textId="5300B9A8" w:rsidR="0089224D" w:rsidRDefault="0089224D"/>
        </w:tc>
      </w:tr>
      <w:tr w:rsidR="0089224D" w14:paraId="049416C1" w14:textId="77777777" w:rsidTr="0089224D">
        <w:trPr>
          <w:cantSplit/>
        </w:trPr>
        <w:tc>
          <w:tcPr>
            <w:tcW w:w="584" w:type="dxa"/>
          </w:tcPr>
          <w:p w14:paraId="4F59F378" w14:textId="77777777" w:rsidR="0089224D" w:rsidRDefault="0089224D">
            <w:r>
              <w:t>51</w:t>
            </w:r>
          </w:p>
        </w:tc>
        <w:tc>
          <w:tcPr>
            <w:tcW w:w="1610" w:type="dxa"/>
          </w:tcPr>
          <w:p w14:paraId="60B19421" w14:textId="77777777" w:rsidR="0089224D" w:rsidRDefault="0089224D">
            <w:r>
              <w:t>Declan</w:t>
            </w:r>
          </w:p>
        </w:tc>
        <w:tc>
          <w:tcPr>
            <w:tcW w:w="3937" w:type="dxa"/>
          </w:tcPr>
          <w:p w14:paraId="178C93A7" w14:textId="77777777" w:rsidR="0089224D" w:rsidRDefault="0089224D">
            <w:r>
              <w:t>Um, me.</w:t>
            </w:r>
          </w:p>
        </w:tc>
        <w:tc>
          <w:tcPr>
            <w:tcW w:w="3944" w:type="dxa"/>
          </w:tcPr>
          <w:p w14:paraId="07092318" w14:textId="5DDF55CB" w:rsidR="0089224D" w:rsidRDefault="0089224D"/>
        </w:tc>
      </w:tr>
      <w:tr w:rsidR="0089224D" w14:paraId="0C587BB8" w14:textId="77777777" w:rsidTr="0089224D">
        <w:trPr>
          <w:cantSplit/>
        </w:trPr>
        <w:tc>
          <w:tcPr>
            <w:tcW w:w="584" w:type="dxa"/>
          </w:tcPr>
          <w:p w14:paraId="4039A515" w14:textId="77777777" w:rsidR="0089224D" w:rsidRDefault="0089224D">
            <w:r>
              <w:t>52</w:t>
            </w:r>
          </w:p>
        </w:tc>
        <w:tc>
          <w:tcPr>
            <w:tcW w:w="1610" w:type="dxa"/>
          </w:tcPr>
          <w:p w14:paraId="5BAF9BE6" w14:textId="77777777" w:rsidR="0089224D" w:rsidRDefault="0089224D">
            <w:r>
              <w:t>Sister Tracy Y. Browning</w:t>
            </w:r>
          </w:p>
        </w:tc>
        <w:tc>
          <w:tcPr>
            <w:tcW w:w="3937" w:type="dxa"/>
          </w:tcPr>
          <w:p w14:paraId="7AFCB8BE" w14:textId="77777777" w:rsidR="0089224D" w:rsidRDefault="0089224D">
            <w:r>
              <w:t>You see you?</w:t>
            </w:r>
          </w:p>
        </w:tc>
        <w:tc>
          <w:tcPr>
            <w:tcW w:w="3944" w:type="dxa"/>
          </w:tcPr>
          <w:p w14:paraId="4C484A55" w14:textId="5BEB3EEF" w:rsidR="0089224D" w:rsidRDefault="0089224D"/>
        </w:tc>
      </w:tr>
      <w:tr w:rsidR="0089224D" w14:paraId="38E5E16D" w14:textId="77777777" w:rsidTr="0089224D">
        <w:trPr>
          <w:cantSplit/>
        </w:trPr>
        <w:tc>
          <w:tcPr>
            <w:tcW w:w="584" w:type="dxa"/>
          </w:tcPr>
          <w:p w14:paraId="398EF758" w14:textId="77777777" w:rsidR="0089224D" w:rsidRDefault="0089224D">
            <w:r>
              <w:t>53</w:t>
            </w:r>
          </w:p>
        </w:tc>
        <w:tc>
          <w:tcPr>
            <w:tcW w:w="1610" w:type="dxa"/>
          </w:tcPr>
          <w:p w14:paraId="09428BAE" w14:textId="77777777" w:rsidR="0089224D" w:rsidRDefault="0089224D">
            <w:r>
              <w:t>Sister Tracy Y. Browning</w:t>
            </w:r>
          </w:p>
        </w:tc>
        <w:tc>
          <w:tcPr>
            <w:tcW w:w="3937" w:type="dxa"/>
          </w:tcPr>
          <w:p w14:paraId="58F54B9B" w14:textId="77777777" w:rsidR="0089224D" w:rsidRDefault="0089224D">
            <w:r>
              <w:t>Where do you see you?  Come and point to someone that looks like it might be you.  Great job!  Does he have a red hat on?</w:t>
            </w:r>
          </w:p>
        </w:tc>
        <w:tc>
          <w:tcPr>
            <w:tcW w:w="3944" w:type="dxa"/>
          </w:tcPr>
          <w:p w14:paraId="55625864" w14:textId="6ADA5021" w:rsidR="0089224D" w:rsidRDefault="0089224D"/>
        </w:tc>
      </w:tr>
      <w:tr w:rsidR="0089224D" w14:paraId="42A5F52C" w14:textId="77777777" w:rsidTr="0089224D">
        <w:trPr>
          <w:cantSplit/>
        </w:trPr>
        <w:tc>
          <w:tcPr>
            <w:tcW w:w="584" w:type="dxa"/>
          </w:tcPr>
          <w:p w14:paraId="6605D80E" w14:textId="77777777" w:rsidR="0089224D" w:rsidRDefault="0089224D">
            <w:r>
              <w:t>54</w:t>
            </w:r>
          </w:p>
        </w:tc>
        <w:tc>
          <w:tcPr>
            <w:tcW w:w="1610" w:type="dxa"/>
          </w:tcPr>
          <w:p w14:paraId="143D22A3" w14:textId="77777777" w:rsidR="0089224D" w:rsidRDefault="0089224D">
            <w:r>
              <w:t>Declan</w:t>
            </w:r>
          </w:p>
        </w:tc>
        <w:tc>
          <w:tcPr>
            <w:tcW w:w="3937" w:type="dxa"/>
          </w:tcPr>
          <w:p w14:paraId="086691C6" w14:textId="77777777" w:rsidR="0089224D" w:rsidRDefault="0089224D">
            <w:r>
              <w:t>Mm-hmm.</w:t>
            </w:r>
          </w:p>
        </w:tc>
        <w:tc>
          <w:tcPr>
            <w:tcW w:w="3944" w:type="dxa"/>
          </w:tcPr>
          <w:p w14:paraId="61F30223" w14:textId="5441051D" w:rsidR="0089224D" w:rsidRDefault="0089224D"/>
        </w:tc>
      </w:tr>
      <w:tr w:rsidR="0089224D" w14:paraId="02BB7F1B" w14:textId="77777777" w:rsidTr="0089224D">
        <w:trPr>
          <w:cantSplit/>
        </w:trPr>
        <w:tc>
          <w:tcPr>
            <w:tcW w:w="584" w:type="dxa"/>
          </w:tcPr>
          <w:p w14:paraId="73BB6782" w14:textId="77777777" w:rsidR="0089224D" w:rsidRDefault="0089224D">
            <w:r>
              <w:t>55</w:t>
            </w:r>
          </w:p>
        </w:tc>
        <w:tc>
          <w:tcPr>
            <w:tcW w:w="1610" w:type="dxa"/>
          </w:tcPr>
          <w:p w14:paraId="2073E30D" w14:textId="77777777" w:rsidR="0089224D" w:rsidRDefault="0089224D">
            <w:r>
              <w:t>Sister Tracy Y. Browning</w:t>
            </w:r>
          </w:p>
        </w:tc>
        <w:tc>
          <w:tcPr>
            <w:tcW w:w="3937" w:type="dxa"/>
          </w:tcPr>
          <w:p w14:paraId="18DA3301" w14:textId="77777777" w:rsidR="0089224D" w:rsidRDefault="0089224D">
            <w:r>
              <w:t>I know, I love that hat.  Mom, Dad, do you see yourselves?</w:t>
            </w:r>
          </w:p>
        </w:tc>
        <w:tc>
          <w:tcPr>
            <w:tcW w:w="3944" w:type="dxa"/>
          </w:tcPr>
          <w:p w14:paraId="05E37992" w14:textId="5D6DFE94" w:rsidR="0089224D" w:rsidRDefault="0089224D"/>
        </w:tc>
      </w:tr>
      <w:tr w:rsidR="0089224D" w14:paraId="10C26ABA" w14:textId="77777777" w:rsidTr="0089224D">
        <w:trPr>
          <w:cantSplit/>
        </w:trPr>
        <w:tc>
          <w:tcPr>
            <w:tcW w:w="584" w:type="dxa"/>
          </w:tcPr>
          <w:p w14:paraId="6E07D099" w14:textId="77777777" w:rsidR="0089224D" w:rsidRDefault="0089224D">
            <w:r>
              <w:t>56</w:t>
            </w:r>
          </w:p>
        </w:tc>
        <w:tc>
          <w:tcPr>
            <w:tcW w:w="1610" w:type="dxa"/>
          </w:tcPr>
          <w:p w14:paraId="0C641758" w14:textId="77777777" w:rsidR="0089224D" w:rsidRDefault="0089224D">
            <w:r>
              <w:t>Dad</w:t>
            </w:r>
          </w:p>
        </w:tc>
        <w:tc>
          <w:tcPr>
            <w:tcW w:w="3937" w:type="dxa"/>
          </w:tcPr>
          <w:p w14:paraId="76E04689" w14:textId="77777777" w:rsidR="0089224D" w:rsidRDefault="0089224D">
            <w:r>
              <w:t>Oh, yeah.</w:t>
            </w:r>
          </w:p>
        </w:tc>
        <w:tc>
          <w:tcPr>
            <w:tcW w:w="3944" w:type="dxa"/>
          </w:tcPr>
          <w:p w14:paraId="14FEDF1F" w14:textId="5FCC53D2" w:rsidR="0089224D" w:rsidRDefault="0089224D"/>
        </w:tc>
      </w:tr>
      <w:tr w:rsidR="0089224D" w14:paraId="7BF01F87" w14:textId="77777777" w:rsidTr="0089224D">
        <w:trPr>
          <w:cantSplit/>
        </w:trPr>
        <w:tc>
          <w:tcPr>
            <w:tcW w:w="584" w:type="dxa"/>
          </w:tcPr>
          <w:p w14:paraId="0D851978" w14:textId="77777777" w:rsidR="0089224D" w:rsidRDefault="0089224D">
            <w:r>
              <w:t>57</w:t>
            </w:r>
          </w:p>
        </w:tc>
        <w:tc>
          <w:tcPr>
            <w:tcW w:w="1610" w:type="dxa"/>
          </w:tcPr>
          <w:p w14:paraId="3DB280CC" w14:textId="77777777" w:rsidR="0089224D" w:rsidRDefault="0089224D">
            <w:r>
              <w:t>Mom</w:t>
            </w:r>
          </w:p>
        </w:tc>
        <w:tc>
          <w:tcPr>
            <w:tcW w:w="3937" w:type="dxa"/>
          </w:tcPr>
          <w:p w14:paraId="0403F445" w14:textId="77777777" w:rsidR="0089224D" w:rsidRDefault="0089224D">
            <w:r>
              <w:t>Yes.  I am holding a baby.</w:t>
            </w:r>
          </w:p>
        </w:tc>
        <w:tc>
          <w:tcPr>
            <w:tcW w:w="3944" w:type="dxa"/>
          </w:tcPr>
          <w:p w14:paraId="26BEAC99" w14:textId="3CB89A3F" w:rsidR="0089224D" w:rsidRDefault="0089224D"/>
        </w:tc>
      </w:tr>
      <w:tr w:rsidR="0089224D" w14:paraId="6FCC27E5" w14:textId="77777777" w:rsidTr="0089224D">
        <w:trPr>
          <w:cantSplit/>
        </w:trPr>
        <w:tc>
          <w:tcPr>
            <w:tcW w:w="584" w:type="dxa"/>
          </w:tcPr>
          <w:p w14:paraId="45F675DA" w14:textId="77777777" w:rsidR="0089224D" w:rsidRDefault="0089224D">
            <w:r>
              <w:t>58</w:t>
            </w:r>
          </w:p>
        </w:tc>
        <w:tc>
          <w:tcPr>
            <w:tcW w:w="1610" w:type="dxa"/>
          </w:tcPr>
          <w:p w14:paraId="456F3E03" w14:textId="77777777" w:rsidR="0089224D" w:rsidRDefault="0089224D">
            <w:r>
              <w:t>Sister Tracy Y. Browning</w:t>
            </w:r>
          </w:p>
        </w:tc>
        <w:tc>
          <w:tcPr>
            <w:tcW w:w="3937" w:type="dxa"/>
          </w:tcPr>
          <w:p w14:paraId="57AAD015" w14:textId="77777777" w:rsidR="0089224D" w:rsidRDefault="0089224D">
            <w:r>
              <w:t>You're holding a baby.  Dad, it looks like you're supporting Mom?</w:t>
            </w:r>
          </w:p>
        </w:tc>
        <w:tc>
          <w:tcPr>
            <w:tcW w:w="3944" w:type="dxa"/>
          </w:tcPr>
          <w:p w14:paraId="4EFD8B0C" w14:textId="11023F80" w:rsidR="0089224D" w:rsidRDefault="0089224D"/>
        </w:tc>
      </w:tr>
      <w:tr w:rsidR="0089224D" w14:paraId="68AACEA2" w14:textId="77777777" w:rsidTr="0089224D">
        <w:trPr>
          <w:cantSplit/>
        </w:trPr>
        <w:tc>
          <w:tcPr>
            <w:tcW w:w="584" w:type="dxa"/>
          </w:tcPr>
          <w:p w14:paraId="0623628C" w14:textId="77777777" w:rsidR="0089224D" w:rsidRDefault="0089224D">
            <w:r>
              <w:t>59</w:t>
            </w:r>
          </w:p>
        </w:tc>
        <w:tc>
          <w:tcPr>
            <w:tcW w:w="1610" w:type="dxa"/>
          </w:tcPr>
          <w:p w14:paraId="5C014F66" w14:textId="77777777" w:rsidR="0089224D" w:rsidRDefault="0089224D">
            <w:r>
              <w:t>Dad</w:t>
            </w:r>
          </w:p>
        </w:tc>
        <w:tc>
          <w:tcPr>
            <w:tcW w:w="3937" w:type="dxa"/>
          </w:tcPr>
          <w:p w14:paraId="394FE242" w14:textId="77777777" w:rsidR="0089224D" w:rsidRDefault="0089224D">
            <w:r>
              <w:t xml:space="preserve">Yep. I’ll say right here. </w:t>
            </w:r>
          </w:p>
        </w:tc>
        <w:tc>
          <w:tcPr>
            <w:tcW w:w="3944" w:type="dxa"/>
          </w:tcPr>
          <w:p w14:paraId="48A7CE86" w14:textId="1E4AD876" w:rsidR="0089224D" w:rsidRDefault="0089224D"/>
        </w:tc>
      </w:tr>
      <w:tr w:rsidR="0089224D" w14:paraId="4AA7D823" w14:textId="77777777" w:rsidTr="0089224D">
        <w:trPr>
          <w:cantSplit/>
        </w:trPr>
        <w:tc>
          <w:tcPr>
            <w:tcW w:w="584" w:type="dxa"/>
          </w:tcPr>
          <w:p w14:paraId="7BC60287" w14:textId="77777777" w:rsidR="0089224D" w:rsidRDefault="0089224D">
            <w:r>
              <w:t>60</w:t>
            </w:r>
          </w:p>
        </w:tc>
        <w:tc>
          <w:tcPr>
            <w:tcW w:w="1610" w:type="dxa"/>
          </w:tcPr>
          <w:p w14:paraId="12C1D52C" w14:textId="77777777" w:rsidR="0089224D" w:rsidRDefault="0089224D">
            <w:r>
              <w:t>Sister Tracy Y. Browning</w:t>
            </w:r>
          </w:p>
        </w:tc>
        <w:tc>
          <w:tcPr>
            <w:tcW w:w="3937" w:type="dxa"/>
          </w:tcPr>
          <w:p w14:paraId="311BB860" w14:textId="77777777" w:rsidR="0089224D" w:rsidRDefault="0089224D">
            <w:r>
              <w:t>Excellent!  Wonderful!  Daisy, what is this young girl right here doing?</w:t>
            </w:r>
          </w:p>
        </w:tc>
        <w:tc>
          <w:tcPr>
            <w:tcW w:w="3944" w:type="dxa"/>
          </w:tcPr>
          <w:p w14:paraId="0F7D07FB" w14:textId="385EDADE" w:rsidR="0089224D" w:rsidRDefault="0089224D"/>
        </w:tc>
      </w:tr>
      <w:tr w:rsidR="0089224D" w14:paraId="641D99E2" w14:textId="77777777" w:rsidTr="0089224D">
        <w:trPr>
          <w:cantSplit/>
        </w:trPr>
        <w:tc>
          <w:tcPr>
            <w:tcW w:w="584" w:type="dxa"/>
          </w:tcPr>
          <w:p w14:paraId="241B9A26" w14:textId="77777777" w:rsidR="0089224D" w:rsidRDefault="0089224D">
            <w:r>
              <w:t>61</w:t>
            </w:r>
          </w:p>
        </w:tc>
        <w:tc>
          <w:tcPr>
            <w:tcW w:w="1610" w:type="dxa"/>
          </w:tcPr>
          <w:p w14:paraId="06D81855" w14:textId="77777777" w:rsidR="0089224D" w:rsidRDefault="0089224D">
            <w:r>
              <w:t>Daisy</w:t>
            </w:r>
          </w:p>
        </w:tc>
        <w:tc>
          <w:tcPr>
            <w:tcW w:w="3937" w:type="dxa"/>
          </w:tcPr>
          <w:p w14:paraId="2B2A23DC" w14:textId="77777777" w:rsidR="0089224D" w:rsidRDefault="0089224D">
            <w:r>
              <w:t>She's pointing at Jesus.</w:t>
            </w:r>
          </w:p>
        </w:tc>
        <w:tc>
          <w:tcPr>
            <w:tcW w:w="3944" w:type="dxa"/>
          </w:tcPr>
          <w:p w14:paraId="0AAE847E" w14:textId="29FF52BD" w:rsidR="0089224D" w:rsidRDefault="0089224D"/>
        </w:tc>
      </w:tr>
      <w:tr w:rsidR="0089224D" w14:paraId="254F2496" w14:textId="77777777" w:rsidTr="0089224D">
        <w:trPr>
          <w:cantSplit/>
        </w:trPr>
        <w:tc>
          <w:tcPr>
            <w:tcW w:w="584" w:type="dxa"/>
          </w:tcPr>
          <w:p w14:paraId="5EA55136" w14:textId="77777777" w:rsidR="0089224D" w:rsidRDefault="0089224D">
            <w:r>
              <w:t>62</w:t>
            </w:r>
          </w:p>
        </w:tc>
        <w:tc>
          <w:tcPr>
            <w:tcW w:w="1610" w:type="dxa"/>
          </w:tcPr>
          <w:p w14:paraId="4624DFDD" w14:textId="77777777" w:rsidR="0089224D" w:rsidRDefault="0089224D">
            <w:r>
              <w:t>Sister Tracy Y. Browning</w:t>
            </w:r>
          </w:p>
        </w:tc>
        <w:tc>
          <w:tcPr>
            <w:tcW w:w="3937" w:type="dxa"/>
          </w:tcPr>
          <w:p w14:paraId="0FAD0A7D" w14:textId="77777777" w:rsidR="0089224D" w:rsidRDefault="0089224D">
            <w:r>
              <w:t>She's pointing at Jesus.  Absolutely!  Do you think she recognizes the Savior?</w:t>
            </w:r>
          </w:p>
        </w:tc>
        <w:tc>
          <w:tcPr>
            <w:tcW w:w="3944" w:type="dxa"/>
          </w:tcPr>
          <w:p w14:paraId="7C7811C8" w14:textId="4315D934" w:rsidR="0089224D" w:rsidRDefault="0089224D"/>
        </w:tc>
      </w:tr>
      <w:tr w:rsidR="0089224D" w14:paraId="7A3C3111" w14:textId="77777777" w:rsidTr="0089224D">
        <w:trPr>
          <w:cantSplit/>
        </w:trPr>
        <w:tc>
          <w:tcPr>
            <w:tcW w:w="584" w:type="dxa"/>
          </w:tcPr>
          <w:p w14:paraId="683B5CF1" w14:textId="77777777" w:rsidR="0089224D" w:rsidRDefault="0089224D">
            <w:r>
              <w:t>63</w:t>
            </w:r>
          </w:p>
        </w:tc>
        <w:tc>
          <w:tcPr>
            <w:tcW w:w="1610" w:type="dxa"/>
          </w:tcPr>
          <w:p w14:paraId="4D980E70" w14:textId="77777777" w:rsidR="0089224D" w:rsidRDefault="0089224D">
            <w:r>
              <w:t>Daisy</w:t>
            </w:r>
          </w:p>
        </w:tc>
        <w:tc>
          <w:tcPr>
            <w:tcW w:w="3937" w:type="dxa"/>
          </w:tcPr>
          <w:p w14:paraId="5D6ECF01" w14:textId="77777777" w:rsidR="0089224D" w:rsidRDefault="0089224D">
            <w:r>
              <w:t>Yes.</w:t>
            </w:r>
          </w:p>
        </w:tc>
        <w:tc>
          <w:tcPr>
            <w:tcW w:w="3944" w:type="dxa"/>
          </w:tcPr>
          <w:p w14:paraId="7F083DEA" w14:textId="383A70BD" w:rsidR="0089224D" w:rsidRDefault="0089224D"/>
        </w:tc>
      </w:tr>
      <w:tr w:rsidR="0089224D" w14:paraId="3C7B0FA6" w14:textId="77777777" w:rsidTr="0089224D">
        <w:trPr>
          <w:cantSplit/>
        </w:trPr>
        <w:tc>
          <w:tcPr>
            <w:tcW w:w="584" w:type="dxa"/>
          </w:tcPr>
          <w:p w14:paraId="72334B24" w14:textId="77777777" w:rsidR="0089224D" w:rsidRDefault="0089224D">
            <w:r>
              <w:t>64</w:t>
            </w:r>
          </w:p>
        </w:tc>
        <w:tc>
          <w:tcPr>
            <w:tcW w:w="1610" w:type="dxa"/>
          </w:tcPr>
          <w:p w14:paraId="619A85BB" w14:textId="77777777" w:rsidR="0089224D" w:rsidRDefault="0089224D">
            <w:r>
              <w:t>Sister Tracy Y. Browning</w:t>
            </w:r>
          </w:p>
        </w:tc>
        <w:tc>
          <w:tcPr>
            <w:tcW w:w="3937" w:type="dxa"/>
          </w:tcPr>
          <w:p w14:paraId="00092FE1" w14:textId="77777777" w:rsidR="0089224D" w:rsidRDefault="0089224D">
            <w:r>
              <w:t>How do you think she's come to recognize the Savior?</w:t>
            </w:r>
          </w:p>
        </w:tc>
        <w:tc>
          <w:tcPr>
            <w:tcW w:w="3944" w:type="dxa"/>
          </w:tcPr>
          <w:p w14:paraId="7B7E6F26" w14:textId="3503DC20" w:rsidR="0089224D" w:rsidRDefault="0089224D"/>
        </w:tc>
      </w:tr>
      <w:tr w:rsidR="0089224D" w14:paraId="3B8CF437" w14:textId="77777777" w:rsidTr="0089224D">
        <w:trPr>
          <w:cantSplit/>
        </w:trPr>
        <w:tc>
          <w:tcPr>
            <w:tcW w:w="584" w:type="dxa"/>
          </w:tcPr>
          <w:p w14:paraId="58142ABF" w14:textId="77777777" w:rsidR="0089224D" w:rsidRDefault="0089224D">
            <w:r>
              <w:lastRenderedPageBreak/>
              <w:t>65</w:t>
            </w:r>
          </w:p>
        </w:tc>
        <w:tc>
          <w:tcPr>
            <w:tcW w:w="1610" w:type="dxa"/>
          </w:tcPr>
          <w:p w14:paraId="59CBFED5" w14:textId="77777777" w:rsidR="0089224D" w:rsidRDefault="0089224D">
            <w:r>
              <w:t>Daisy</w:t>
            </w:r>
          </w:p>
        </w:tc>
        <w:tc>
          <w:tcPr>
            <w:tcW w:w="3937" w:type="dxa"/>
          </w:tcPr>
          <w:p w14:paraId="01FC211A" w14:textId="77777777" w:rsidR="0089224D" w:rsidRDefault="0089224D">
            <w:r>
              <w:t>Because she maybe has seen Him before and give blessings to other people.</w:t>
            </w:r>
          </w:p>
        </w:tc>
        <w:tc>
          <w:tcPr>
            <w:tcW w:w="3944" w:type="dxa"/>
          </w:tcPr>
          <w:p w14:paraId="408EA641" w14:textId="70208CD1" w:rsidR="0089224D" w:rsidRDefault="0089224D"/>
        </w:tc>
      </w:tr>
      <w:tr w:rsidR="0089224D" w14:paraId="62404D30" w14:textId="77777777" w:rsidTr="0089224D">
        <w:trPr>
          <w:cantSplit/>
        </w:trPr>
        <w:tc>
          <w:tcPr>
            <w:tcW w:w="584" w:type="dxa"/>
          </w:tcPr>
          <w:p w14:paraId="2981C257" w14:textId="77777777" w:rsidR="0089224D" w:rsidRDefault="0089224D">
            <w:r>
              <w:t>66</w:t>
            </w:r>
          </w:p>
        </w:tc>
        <w:tc>
          <w:tcPr>
            <w:tcW w:w="1610" w:type="dxa"/>
          </w:tcPr>
          <w:p w14:paraId="45773858" w14:textId="77777777" w:rsidR="0089224D" w:rsidRDefault="0089224D">
            <w:r>
              <w:t>Sister Tracy Y. Browning</w:t>
            </w:r>
          </w:p>
        </w:tc>
        <w:tc>
          <w:tcPr>
            <w:tcW w:w="3937" w:type="dxa"/>
          </w:tcPr>
          <w:p w14:paraId="09B95440" w14:textId="77777777" w:rsidR="0089224D" w:rsidRDefault="0089224D">
            <w:r>
              <w:t>Wow, wonderful!  Maybe she has seen Him give blessings to other people.  Absolutely.  Mom and Dad, what do you think about this young girl pointing towards the Savior?</w:t>
            </w:r>
          </w:p>
        </w:tc>
        <w:tc>
          <w:tcPr>
            <w:tcW w:w="3944" w:type="dxa"/>
          </w:tcPr>
          <w:p w14:paraId="25E1CB48" w14:textId="2BC71BEC" w:rsidR="0089224D" w:rsidRDefault="0089224D"/>
        </w:tc>
      </w:tr>
      <w:tr w:rsidR="0089224D" w14:paraId="3388B5F9" w14:textId="77777777" w:rsidTr="0089224D">
        <w:trPr>
          <w:cantSplit/>
        </w:trPr>
        <w:tc>
          <w:tcPr>
            <w:tcW w:w="584" w:type="dxa"/>
          </w:tcPr>
          <w:p w14:paraId="57DE27F1" w14:textId="77777777" w:rsidR="0089224D" w:rsidRDefault="0089224D">
            <w:r>
              <w:t>67</w:t>
            </w:r>
          </w:p>
        </w:tc>
        <w:tc>
          <w:tcPr>
            <w:tcW w:w="1610" w:type="dxa"/>
          </w:tcPr>
          <w:p w14:paraId="7D44E980" w14:textId="77777777" w:rsidR="0089224D" w:rsidRDefault="0089224D">
            <w:r>
              <w:t>Mom</w:t>
            </w:r>
          </w:p>
        </w:tc>
        <w:tc>
          <w:tcPr>
            <w:tcW w:w="3937" w:type="dxa"/>
          </w:tcPr>
          <w:p w14:paraId="57BEDCC4" w14:textId="77777777" w:rsidR="0089224D" w:rsidRDefault="0089224D">
            <w:r>
              <w:t>Actually found it interesting that she was the first one, like, in front of them.</w:t>
            </w:r>
          </w:p>
        </w:tc>
        <w:tc>
          <w:tcPr>
            <w:tcW w:w="3944" w:type="dxa"/>
          </w:tcPr>
          <w:p w14:paraId="5028426A" w14:textId="1086F917" w:rsidR="0089224D" w:rsidRDefault="0089224D"/>
        </w:tc>
      </w:tr>
      <w:tr w:rsidR="0089224D" w14:paraId="3A9E3917" w14:textId="77777777" w:rsidTr="0089224D">
        <w:trPr>
          <w:cantSplit/>
        </w:trPr>
        <w:tc>
          <w:tcPr>
            <w:tcW w:w="584" w:type="dxa"/>
          </w:tcPr>
          <w:p w14:paraId="1EB9E6A7" w14:textId="77777777" w:rsidR="0089224D" w:rsidRDefault="0089224D">
            <w:r>
              <w:t>68</w:t>
            </w:r>
          </w:p>
        </w:tc>
        <w:tc>
          <w:tcPr>
            <w:tcW w:w="1610" w:type="dxa"/>
          </w:tcPr>
          <w:p w14:paraId="62CAC783" w14:textId="77777777" w:rsidR="0089224D" w:rsidRDefault="0089224D">
            <w:r>
              <w:t>Sister Tracy Y. Browning</w:t>
            </w:r>
          </w:p>
        </w:tc>
        <w:tc>
          <w:tcPr>
            <w:tcW w:w="3937" w:type="dxa"/>
          </w:tcPr>
          <w:p w14:paraId="1854D2DF" w14:textId="77777777" w:rsidR="0089224D" w:rsidRDefault="0089224D">
            <w:r>
              <w:t>Yeah!  She's in a position of leadership, right?  One of the ways we can become like the Savior and learn to recognize Him is by following His example.  Daisy, are you going to be baptized soon?</w:t>
            </w:r>
          </w:p>
        </w:tc>
        <w:tc>
          <w:tcPr>
            <w:tcW w:w="3944" w:type="dxa"/>
          </w:tcPr>
          <w:p w14:paraId="092A662B" w14:textId="250E9E5B" w:rsidR="0089224D" w:rsidRDefault="0089224D"/>
        </w:tc>
      </w:tr>
      <w:tr w:rsidR="0089224D" w14:paraId="7D1ADF0C" w14:textId="77777777" w:rsidTr="0089224D">
        <w:trPr>
          <w:cantSplit/>
        </w:trPr>
        <w:tc>
          <w:tcPr>
            <w:tcW w:w="584" w:type="dxa"/>
          </w:tcPr>
          <w:p w14:paraId="63010D68" w14:textId="77777777" w:rsidR="0089224D" w:rsidRDefault="0089224D">
            <w:r>
              <w:t>69</w:t>
            </w:r>
          </w:p>
        </w:tc>
        <w:tc>
          <w:tcPr>
            <w:tcW w:w="1610" w:type="dxa"/>
          </w:tcPr>
          <w:p w14:paraId="7BEE62A0" w14:textId="77777777" w:rsidR="0089224D" w:rsidRDefault="0089224D">
            <w:r>
              <w:t>Daisy</w:t>
            </w:r>
          </w:p>
        </w:tc>
        <w:tc>
          <w:tcPr>
            <w:tcW w:w="3937" w:type="dxa"/>
          </w:tcPr>
          <w:p w14:paraId="034A87AB" w14:textId="77777777" w:rsidR="0089224D" w:rsidRDefault="0089224D">
            <w:r>
              <w:t>Yes.</w:t>
            </w:r>
          </w:p>
        </w:tc>
        <w:tc>
          <w:tcPr>
            <w:tcW w:w="3944" w:type="dxa"/>
          </w:tcPr>
          <w:p w14:paraId="5D436231" w14:textId="3CDDC8F9" w:rsidR="0089224D" w:rsidRDefault="0089224D"/>
        </w:tc>
      </w:tr>
      <w:tr w:rsidR="0089224D" w14:paraId="02B8E05D" w14:textId="77777777" w:rsidTr="0089224D">
        <w:trPr>
          <w:cantSplit/>
        </w:trPr>
        <w:tc>
          <w:tcPr>
            <w:tcW w:w="584" w:type="dxa"/>
          </w:tcPr>
          <w:p w14:paraId="0AEBB9C3" w14:textId="77777777" w:rsidR="0089224D" w:rsidRDefault="0089224D">
            <w:r>
              <w:t>70</w:t>
            </w:r>
          </w:p>
        </w:tc>
        <w:tc>
          <w:tcPr>
            <w:tcW w:w="1610" w:type="dxa"/>
          </w:tcPr>
          <w:p w14:paraId="5AE19E68" w14:textId="77777777" w:rsidR="0089224D" w:rsidRDefault="0089224D">
            <w:r>
              <w:t>Sister Tracy Y. Browning</w:t>
            </w:r>
          </w:p>
        </w:tc>
        <w:tc>
          <w:tcPr>
            <w:tcW w:w="3937" w:type="dxa"/>
          </w:tcPr>
          <w:p w14:paraId="1C86E2E3" w14:textId="77777777" w:rsidR="0089224D" w:rsidRDefault="0089224D">
            <w:r>
              <w:t>Yeah, when you are baptized you are following the example that He set when He was baptized.  Won't it be amazing that you will have access to the same power that your mom and dad has because you are going to keep your covenants at baptism?</w:t>
            </w:r>
          </w:p>
        </w:tc>
        <w:tc>
          <w:tcPr>
            <w:tcW w:w="3944" w:type="dxa"/>
          </w:tcPr>
          <w:p w14:paraId="7DBACF8A" w14:textId="2373CFFA" w:rsidR="0089224D" w:rsidRDefault="0089224D"/>
        </w:tc>
      </w:tr>
      <w:tr w:rsidR="0089224D" w14:paraId="63566C35" w14:textId="77777777" w:rsidTr="0089224D">
        <w:trPr>
          <w:cantSplit/>
        </w:trPr>
        <w:tc>
          <w:tcPr>
            <w:tcW w:w="584" w:type="dxa"/>
          </w:tcPr>
          <w:p w14:paraId="098413C0" w14:textId="77777777" w:rsidR="0089224D" w:rsidRDefault="0089224D">
            <w:r>
              <w:t>71</w:t>
            </w:r>
          </w:p>
        </w:tc>
        <w:tc>
          <w:tcPr>
            <w:tcW w:w="1610" w:type="dxa"/>
          </w:tcPr>
          <w:p w14:paraId="558DACD7" w14:textId="77777777" w:rsidR="0089224D" w:rsidRDefault="0089224D">
            <w:r>
              <w:t>Daisy</w:t>
            </w:r>
          </w:p>
        </w:tc>
        <w:tc>
          <w:tcPr>
            <w:tcW w:w="3937" w:type="dxa"/>
          </w:tcPr>
          <w:p w14:paraId="372C8DB8" w14:textId="77777777" w:rsidR="0089224D" w:rsidRDefault="0089224D">
            <w:r>
              <w:t>Yes.</w:t>
            </w:r>
          </w:p>
        </w:tc>
        <w:tc>
          <w:tcPr>
            <w:tcW w:w="3944" w:type="dxa"/>
          </w:tcPr>
          <w:p w14:paraId="4345AEF9" w14:textId="2CFE634B" w:rsidR="0089224D" w:rsidRDefault="0089224D"/>
        </w:tc>
      </w:tr>
      <w:tr w:rsidR="0089224D" w14:paraId="1BC63EB2" w14:textId="77777777" w:rsidTr="0089224D">
        <w:trPr>
          <w:cantSplit/>
        </w:trPr>
        <w:tc>
          <w:tcPr>
            <w:tcW w:w="584" w:type="dxa"/>
          </w:tcPr>
          <w:p w14:paraId="058220B9" w14:textId="77777777" w:rsidR="0089224D" w:rsidRDefault="0089224D">
            <w:r>
              <w:t>72</w:t>
            </w:r>
          </w:p>
        </w:tc>
        <w:tc>
          <w:tcPr>
            <w:tcW w:w="1610" w:type="dxa"/>
          </w:tcPr>
          <w:p w14:paraId="67FD447D" w14:textId="77777777" w:rsidR="0089224D" w:rsidRDefault="0089224D">
            <w:r>
              <w:t>Sister Tracy Y. Browning</w:t>
            </w:r>
          </w:p>
        </w:tc>
        <w:tc>
          <w:tcPr>
            <w:tcW w:w="3937" w:type="dxa"/>
          </w:tcPr>
          <w:p w14:paraId="7A39595B" w14:textId="77777777" w:rsidR="0089224D" w:rsidRDefault="0089224D">
            <w:r>
              <w:t>Yeah!  Well, I am so grateful that you are a strength in your family, Daisy and Declan.  And it's important that you know that you can be a strength in your family.  And I hope that you keep this photo and remember that when you look at it, instead of seeing the people that are painted here you can see yourself.</w:t>
            </w:r>
          </w:p>
        </w:tc>
        <w:tc>
          <w:tcPr>
            <w:tcW w:w="3944" w:type="dxa"/>
          </w:tcPr>
          <w:p w14:paraId="0525F21F" w14:textId="3633F3F0" w:rsidR="0089224D" w:rsidRDefault="0089224D"/>
        </w:tc>
      </w:tr>
      <w:tr w:rsidR="0089224D" w14:paraId="0C43E9F5" w14:textId="77777777" w:rsidTr="0089224D">
        <w:trPr>
          <w:cantSplit/>
        </w:trPr>
        <w:tc>
          <w:tcPr>
            <w:tcW w:w="584" w:type="dxa"/>
          </w:tcPr>
          <w:p w14:paraId="1F5FE551" w14:textId="77777777" w:rsidR="0089224D" w:rsidRDefault="0089224D">
            <w:r>
              <w:lastRenderedPageBreak/>
              <w:t>73</w:t>
            </w:r>
          </w:p>
        </w:tc>
        <w:tc>
          <w:tcPr>
            <w:tcW w:w="1610" w:type="dxa"/>
          </w:tcPr>
          <w:p w14:paraId="1A3D6813" w14:textId="77777777" w:rsidR="0089224D" w:rsidRDefault="0089224D">
            <w:r>
              <w:t>Sister Tracy Y. Browning</w:t>
            </w:r>
          </w:p>
        </w:tc>
        <w:tc>
          <w:tcPr>
            <w:tcW w:w="3937" w:type="dxa"/>
          </w:tcPr>
          <w:p w14:paraId="40CE6D1B" w14:textId="77777777" w:rsidR="0089224D" w:rsidRDefault="0089224D">
            <w:r>
              <w:t>Declan, remember?  You've got the red hat on, right?  And here is Daisy pointing her family towards the Savior.  And Mom and Dad, you're there together.  And this, as a family, is how we can come to learn to recognize our Savior Jesus Christ, and everyone in our family can play a part in that.</w:t>
            </w:r>
          </w:p>
        </w:tc>
        <w:tc>
          <w:tcPr>
            <w:tcW w:w="3944" w:type="dxa"/>
          </w:tcPr>
          <w:p w14:paraId="4A3C743B" w14:textId="022200CE" w:rsidR="0089224D" w:rsidRDefault="0089224D"/>
        </w:tc>
      </w:tr>
      <w:tr w:rsidR="0089224D" w14:paraId="103D74AB" w14:textId="77777777" w:rsidTr="0089224D">
        <w:trPr>
          <w:cantSplit/>
        </w:trPr>
        <w:tc>
          <w:tcPr>
            <w:tcW w:w="584" w:type="dxa"/>
          </w:tcPr>
          <w:p w14:paraId="24730C69" w14:textId="77777777" w:rsidR="0089224D" w:rsidRDefault="0089224D">
            <w:r>
              <w:t>74</w:t>
            </w:r>
          </w:p>
        </w:tc>
        <w:tc>
          <w:tcPr>
            <w:tcW w:w="1610" w:type="dxa"/>
          </w:tcPr>
          <w:p w14:paraId="6FACC8B0" w14:textId="77777777" w:rsidR="0089224D" w:rsidRDefault="0089224D">
            <w:r>
              <w:t>Louie</w:t>
            </w:r>
          </w:p>
        </w:tc>
        <w:tc>
          <w:tcPr>
            <w:tcW w:w="3937" w:type="dxa"/>
          </w:tcPr>
          <w:p w14:paraId="529BF0FC" w14:textId="77777777" w:rsidR="0089224D" w:rsidRDefault="0089224D">
            <w:r>
              <w:t>Ugh, just dishes.  No disciples.</w:t>
            </w:r>
          </w:p>
        </w:tc>
        <w:tc>
          <w:tcPr>
            <w:tcW w:w="3944" w:type="dxa"/>
          </w:tcPr>
          <w:p w14:paraId="4378E6DD" w14:textId="6D857E4E" w:rsidR="0089224D" w:rsidRDefault="0089224D"/>
        </w:tc>
      </w:tr>
      <w:tr w:rsidR="0089224D" w14:paraId="0A1E8AE6" w14:textId="77777777" w:rsidTr="0089224D">
        <w:trPr>
          <w:cantSplit/>
        </w:trPr>
        <w:tc>
          <w:tcPr>
            <w:tcW w:w="584" w:type="dxa"/>
          </w:tcPr>
          <w:p w14:paraId="20B1896F" w14:textId="77777777" w:rsidR="0089224D" w:rsidRDefault="0089224D">
            <w:r>
              <w:t>75</w:t>
            </w:r>
          </w:p>
        </w:tc>
        <w:tc>
          <w:tcPr>
            <w:tcW w:w="1610" w:type="dxa"/>
          </w:tcPr>
          <w:p w14:paraId="6F21A9D8" w14:textId="77777777" w:rsidR="0089224D" w:rsidRDefault="0089224D">
            <w:r>
              <w:t>Louie</w:t>
            </w:r>
          </w:p>
        </w:tc>
        <w:tc>
          <w:tcPr>
            <w:tcW w:w="3937" w:type="dxa"/>
          </w:tcPr>
          <w:p w14:paraId="797DBB6D" w14:textId="77777777" w:rsidR="0089224D" w:rsidRDefault="0089224D">
            <w:r>
              <w:t>What do you mean stop and help?  They seem way too busy playing with that garbage bag to help us figure out what it means to be a disciple.</w:t>
            </w:r>
          </w:p>
        </w:tc>
        <w:tc>
          <w:tcPr>
            <w:tcW w:w="3944" w:type="dxa"/>
          </w:tcPr>
          <w:p w14:paraId="678C3D74" w14:textId="354B5B45" w:rsidR="0089224D" w:rsidRDefault="0089224D"/>
        </w:tc>
      </w:tr>
      <w:tr w:rsidR="0089224D" w14:paraId="23AC567E" w14:textId="77777777" w:rsidTr="0089224D">
        <w:trPr>
          <w:cantSplit/>
        </w:trPr>
        <w:tc>
          <w:tcPr>
            <w:tcW w:w="584" w:type="dxa"/>
          </w:tcPr>
          <w:p w14:paraId="50C3416A" w14:textId="77777777" w:rsidR="0089224D" w:rsidRDefault="0089224D">
            <w:r>
              <w:t>76</w:t>
            </w:r>
          </w:p>
        </w:tc>
        <w:tc>
          <w:tcPr>
            <w:tcW w:w="1610" w:type="dxa"/>
          </w:tcPr>
          <w:p w14:paraId="5C8F6D7A" w14:textId="77777777" w:rsidR="0089224D" w:rsidRDefault="0089224D">
            <w:r>
              <w:t>Louie</w:t>
            </w:r>
          </w:p>
        </w:tc>
        <w:tc>
          <w:tcPr>
            <w:tcW w:w="3937" w:type="dxa"/>
          </w:tcPr>
          <w:p w14:paraId="0567C3C8" w14:textId="77777777" w:rsidR="0089224D" w:rsidRDefault="0089224D">
            <w:r>
              <w:t>(gasps) We gotta keep goin'!  Clock's tickin'.  Come on, Gilbert.  No, no, no, keep comin'.</w:t>
            </w:r>
          </w:p>
        </w:tc>
        <w:tc>
          <w:tcPr>
            <w:tcW w:w="3944" w:type="dxa"/>
          </w:tcPr>
          <w:p w14:paraId="78CE76B1" w14:textId="26F923E2" w:rsidR="0089224D" w:rsidRDefault="0089224D"/>
        </w:tc>
      </w:tr>
      <w:tr w:rsidR="0089224D" w14:paraId="0F24EA5F" w14:textId="77777777" w:rsidTr="0089224D">
        <w:trPr>
          <w:cantSplit/>
        </w:trPr>
        <w:tc>
          <w:tcPr>
            <w:tcW w:w="584" w:type="dxa"/>
          </w:tcPr>
          <w:p w14:paraId="257EF2B9" w14:textId="77777777" w:rsidR="0089224D" w:rsidRDefault="0089224D">
            <w:r>
              <w:t>77</w:t>
            </w:r>
          </w:p>
        </w:tc>
        <w:tc>
          <w:tcPr>
            <w:tcW w:w="1610" w:type="dxa"/>
          </w:tcPr>
          <w:p w14:paraId="2DA4F103" w14:textId="77777777" w:rsidR="0089224D" w:rsidRDefault="0089224D">
            <w:r>
              <w:t>Teen Girl</w:t>
            </w:r>
          </w:p>
        </w:tc>
        <w:tc>
          <w:tcPr>
            <w:tcW w:w="3937" w:type="dxa"/>
          </w:tcPr>
          <w:p w14:paraId="2BBEDCED" w14:textId="77777777" w:rsidR="0089224D" w:rsidRDefault="0089224D">
            <w:r>
              <w:t xml:space="preserve">Hi friends!  Today we're going to be making this beautiful flower, so you can share it with a friend or a loved one.  Let's get started!  The first thing we're going to do is trace our hand on the white paper.  </w:t>
            </w:r>
          </w:p>
        </w:tc>
        <w:tc>
          <w:tcPr>
            <w:tcW w:w="3944" w:type="dxa"/>
          </w:tcPr>
          <w:p w14:paraId="542E4BF5" w14:textId="3EE26952" w:rsidR="0089224D" w:rsidRDefault="0089224D"/>
        </w:tc>
      </w:tr>
      <w:tr w:rsidR="0089224D" w14:paraId="43C600E7" w14:textId="77777777" w:rsidTr="0089224D">
        <w:trPr>
          <w:cantSplit/>
        </w:trPr>
        <w:tc>
          <w:tcPr>
            <w:tcW w:w="584" w:type="dxa"/>
          </w:tcPr>
          <w:p w14:paraId="163FF55D" w14:textId="77777777" w:rsidR="0089224D" w:rsidRDefault="0089224D">
            <w:r>
              <w:t>78</w:t>
            </w:r>
          </w:p>
        </w:tc>
        <w:tc>
          <w:tcPr>
            <w:tcW w:w="1610" w:type="dxa"/>
          </w:tcPr>
          <w:p w14:paraId="1E6BB6AB" w14:textId="77777777" w:rsidR="0089224D" w:rsidRDefault="0089224D">
            <w:r>
              <w:t>Teen Girl</w:t>
            </w:r>
          </w:p>
        </w:tc>
        <w:tc>
          <w:tcPr>
            <w:tcW w:w="3937" w:type="dxa"/>
          </w:tcPr>
          <w:p w14:paraId="254B84DB" w14:textId="77777777" w:rsidR="0089224D" w:rsidRDefault="0089224D">
            <w:r>
              <w:t>So lay your hand down and draw the outline of your hand.  Doesn't have to be perfect.  If you don't have all these things at home, get creative and use whatever you can find.  Now I'm just going to cut along the line…</w:t>
            </w:r>
          </w:p>
        </w:tc>
        <w:tc>
          <w:tcPr>
            <w:tcW w:w="3944" w:type="dxa"/>
          </w:tcPr>
          <w:p w14:paraId="5D348B04" w14:textId="0EEF4EED" w:rsidR="0089224D" w:rsidRDefault="0089224D"/>
        </w:tc>
      </w:tr>
      <w:tr w:rsidR="0089224D" w14:paraId="57AF3AC4" w14:textId="77777777" w:rsidTr="0089224D">
        <w:trPr>
          <w:cantSplit/>
        </w:trPr>
        <w:tc>
          <w:tcPr>
            <w:tcW w:w="584" w:type="dxa"/>
          </w:tcPr>
          <w:p w14:paraId="1E1D7FB4" w14:textId="77777777" w:rsidR="0089224D" w:rsidRDefault="0089224D">
            <w:r>
              <w:t>79</w:t>
            </w:r>
          </w:p>
        </w:tc>
        <w:tc>
          <w:tcPr>
            <w:tcW w:w="1610" w:type="dxa"/>
          </w:tcPr>
          <w:p w14:paraId="1CCF57F6" w14:textId="77777777" w:rsidR="0089224D" w:rsidRDefault="0089224D">
            <w:r>
              <w:t>Teen Girl</w:t>
            </w:r>
          </w:p>
        </w:tc>
        <w:tc>
          <w:tcPr>
            <w:tcW w:w="3937" w:type="dxa"/>
          </w:tcPr>
          <w:p w14:paraId="596E2F10" w14:textId="77777777" w:rsidR="0089224D" w:rsidRDefault="0089224D">
            <w:r>
              <w:t xml:space="preserve">Awesome work.  Now you should have a little hand cut out.  Next step, we're going to roll it into a cone.  About like this so it's in cone shape.  And we're just going to tape it right there so it stays.  Perfect!  </w:t>
            </w:r>
          </w:p>
        </w:tc>
        <w:tc>
          <w:tcPr>
            <w:tcW w:w="3944" w:type="dxa"/>
          </w:tcPr>
          <w:p w14:paraId="73106994" w14:textId="0DB38F4D" w:rsidR="0089224D" w:rsidRDefault="0089224D"/>
        </w:tc>
      </w:tr>
      <w:tr w:rsidR="0089224D" w14:paraId="3269E432" w14:textId="77777777" w:rsidTr="0089224D">
        <w:trPr>
          <w:cantSplit/>
        </w:trPr>
        <w:tc>
          <w:tcPr>
            <w:tcW w:w="584" w:type="dxa"/>
          </w:tcPr>
          <w:p w14:paraId="786E4F89" w14:textId="77777777" w:rsidR="0089224D" w:rsidRDefault="0089224D">
            <w:r>
              <w:lastRenderedPageBreak/>
              <w:t>80</w:t>
            </w:r>
          </w:p>
        </w:tc>
        <w:tc>
          <w:tcPr>
            <w:tcW w:w="1610" w:type="dxa"/>
          </w:tcPr>
          <w:p w14:paraId="7EEED6B8" w14:textId="77777777" w:rsidR="0089224D" w:rsidRDefault="0089224D">
            <w:r>
              <w:t>Teen Girl</w:t>
            </w:r>
          </w:p>
        </w:tc>
        <w:tc>
          <w:tcPr>
            <w:tcW w:w="3937" w:type="dxa"/>
          </w:tcPr>
          <w:p w14:paraId="2BB04D9A" w14:textId="77777777" w:rsidR="0089224D" w:rsidRDefault="0089224D">
            <w:r>
              <w:t>Now we're going to take our pencil and we're going to curl over each finger.  So you're just going to roll it around the pencil.  And these are going to make the petals of our flower.  See that?</w:t>
            </w:r>
          </w:p>
        </w:tc>
        <w:tc>
          <w:tcPr>
            <w:tcW w:w="3944" w:type="dxa"/>
          </w:tcPr>
          <w:p w14:paraId="259DD10F" w14:textId="3C8D2F1A" w:rsidR="0089224D" w:rsidRDefault="0089224D"/>
        </w:tc>
      </w:tr>
      <w:tr w:rsidR="0089224D" w14:paraId="4AB72F77" w14:textId="77777777" w:rsidTr="0089224D">
        <w:trPr>
          <w:cantSplit/>
        </w:trPr>
        <w:tc>
          <w:tcPr>
            <w:tcW w:w="584" w:type="dxa"/>
          </w:tcPr>
          <w:p w14:paraId="23643166" w14:textId="77777777" w:rsidR="0089224D" w:rsidRDefault="0089224D">
            <w:r>
              <w:t>81</w:t>
            </w:r>
          </w:p>
        </w:tc>
        <w:tc>
          <w:tcPr>
            <w:tcW w:w="1610" w:type="dxa"/>
          </w:tcPr>
          <w:p w14:paraId="07CC6E39" w14:textId="77777777" w:rsidR="0089224D" w:rsidRDefault="0089224D">
            <w:r>
              <w:t>Teen Girl</w:t>
            </w:r>
          </w:p>
        </w:tc>
        <w:tc>
          <w:tcPr>
            <w:tcW w:w="3937" w:type="dxa"/>
          </w:tcPr>
          <w:p w14:paraId="48AD3515" w14:textId="77777777" w:rsidR="0089224D" w:rsidRDefault="0089224D">
            <w:r>
              <w:t xml:space="preserve">You're going to do that with each finger.  Oh, looking good!  Great work!  So there we have our flower.  Next step, we're going to take our yellow and green paint, get a little bit of both.  I'm going to take the stick and I'm going to do a small part at the top yellow, and the rest of it green…  </w:t>
            </w:r>
          </w:p>
        </w:tc>
        <w:tc>
          <w:tcPr>
            <w:tcW w:w="3944" w:type="dxa"/>
          </w:tcPr>
          <w:p w14:paraId="37DA3F32" w14:textId="0F54BFC8" w:rsidR="0089224D" w:rsidRDefault="0089224D"/>
        </w:tc>
      </w:tr>
      <w:tr w:rsidR="0089224D" w14:paraId="122C74E8" w14:textId="77777777" w:rsidTr="0089224D">
        <w:trPr>
          <w:cantSplit/>
        </w:trPr>
        <w:tc>
          <w:tcPr>
            <w:tcW w:w="584" w:type="dxa"/>
          </w:tcPr>
          <w:p w14:paraId="70A4BAF3" w14:textId="77777777" w:rsidR="0089224D" w:rsidRDefault="0089224D">
            <w:r>
              <w:t>82</w:t>
            </w:r>
          </w:p>
        </w:tc>
        <w:tc>
          <w:tcPr>
            <w:tcW w:w="1610" w:type="dxa"/>
          </w:tcPr>
          <w:p w14:paraId="548A32A2" w14:textId="77777777" w:rsidR="0089224D" w:rsidRDefault="0089224D">
            <w:r>
              <w:t>Teen Girl</w:t>
            </w:r>
          </w:p>
        </w:tc>
        <w:tc>
          <w:tcPr>
            <w:tcW w:w="3937" w:type="dxa"/>
          </w:tcPr>
          <w:p w14:paraId="54C55B19" w14:textId="77777777" w:rsidR="0089224D" w:rsidRDefault="0089224D">
            <w:r>
              <w:t>Okay, now we're going to let our stick dry for a minute before we move on to the last step.  Now that my stick's dry, I'm going to move on and add my flower to the stick.  So I'm just going to feed it through the top of it.  Beautiful!</w:t>
            </w:r>
          </w:p>
        </w:tc>
        <w:tc>
          <w:tcPr>
            <w:tcW w:w="3944" w:type="dxa"/>
          </w:tcPr>
          <w:p w14:paraId="3244BDA7" w14:textId="414E0C23" w:rsidR="0089224D" w:rsidRDefault="0089224D"/>
        </w:tc>
      </w:tr>
      <w:tr w:rsidR="0089224D" w14:paraId="072FD138" w14:textId="77777777" w:rsidTr="0089224D">
        <w:trPr>
          <w:cantSplit/>
        </w:trPr>
        <w:tc>
          <w:tcPr>
            <w:tcW w:w="584" w:type="dxa"/>
          </w:tcPr>
          <w:p w14:paraId="4E8D9576" w14:textId="77777777" w:rsidR="0089224D" w:rsidRDefault="0089224D">
            <w:r>
              <w:t>83</w:t>
            </w:r>
          </w:p>
        </w:tc>
        <w:tc>
          <w:tcPr>
            <w:tcW w:w="1610" w:type="dxa"/>
          </w:tcPr>
          <w:p w14:paraId="647C855B" w14:textId="77777777" w:rsidR="0089224D" w:rsidRDefault="0089224D">
            <w:r>
              <w:t>Teen Girl</w:t>
            </w:r>
          </w:p>
        </w:tc>
        <w:tc>
          <w:tcPr>
            <w:tcW w:w="3937" w:type="dxa"/>
          </w:tcPr>
          <w:p w14:paraId="1814DB16" w14:textId="77777777" w:rsidR="0089224D" w:rsidRDefault="0089224D">
            <w:r>
              <w:t xml:space="preserve">And I'm going to line up my flower so it ends about where the yellow ends and lines up right there.  And your flower might stay on the stem pretty well, or you could add a little tape.  And then the very last step, we're just going to cut out some green leaves.  I'm just going to draw a couple of tear-drop shapes and cut those out.  Here are my leaves.  Now with the tape, just going to attach them to the stem.  I'm going to curl them out with my pencil, roll them down.  Cute!  </w:t>
            </w:r>
          </w:p>
        </w:tc>
        <w:tc>
          <w:tcPr>
            <w:tcW w:w="3944" w:type="dxa"/>
          </w:tcPr>
          <w:p w14:paraId="7325AB76" w14:textId="6A346232" w:rsidR="0089224D" w:rsidRDefault="0089224D"/>
        </w:tc>
      </w:tr>
      <w:tr w:rsidR="0089224D" w14:paraId="59AD7BE6" w14:textId="77777777" w:rsidTr="0089224D">
        <w:trPr>
          <w:cantSplit/>
        </w:trPr>
        <w:tc>
          <w:tcPr>
            <w:tcW w:w="584" w:type="dxa"/>
          </w:tcPr>
          <w:p w14:paraId="507A14DA" w14:textId="77777777" w:rsidR="0089224D" w:rsidRDefault="0089224D">
            <w:r>
              <w:lastRenderedPageBreak/>
              <w:t>84</w:t>
            </w:r>
          </w:p>
        </w:tc>
        <w:tc>
          <w:tcPr>
            <w:tcW w:w="1610" w:type="dxa"/>
          </w:tcPr>
          <w:p w14:paraId="4F346F2B" w14:textId="77777777" w:rsidR="0089224D" w:rsidRDefault="0089224D">
            <w:r>
              <w:t>Teen Girl</w:t>
            </w:r>
          </w:p>
        </w:tc>
        <w:tc>
          <w:tcPr>
            <w:tcW w:w="3937" w:type="dxa"/>
          </w:tcPr>
          <w:p w14:paraId="2999A50E" w14:textId="77777777" w:rsidR="0089224D" w:rsidRDefault="0089224D">
            <w:r>
              <w:t>When I'm in nature, or when I walk through a garden and see flowers, I feel Heavenly Father's love.  And it reminds me that He takes care of all His creations, especially us.  You can give this flower to a friend or someone who needs to be remembered, and that will help them feel Heavenly Father's love, too.  See you next time!</w:t>
            </w:r>
          </w:p>
        </w:tc>
        <w:tc>
          <w:tcPr>
            <w:tcW w:w="3944" w:type="dxa"/>
          </w:tcPr>
          <w:p w14:paraId="065DDB2A" w14:textId="76A7FCF1" w:rsidR="0089224D" w:rsidRDefault="0089224D"/>
        </w:tc>
      </w:tr>
      <w:tr w:rsidR="0089224D" w14:paraId="7BF7E57F" w14:textId="77777777" w:rsidTr="0089224D">
        <w:trPr>
          <w:cantSplit/>
        </w:trPr>
        <w:tc>
          <w:tcPr>
            <w:tcW w:w="584" w:type="dxa"/>
          </w:tcPr>
          <w:p w14:paraId="6F7715BF" w14:textId="77777777" w:rsidR="0089224D" w:rsidRDefault="0089224D">
            <w:r>
              <w:t>85</w:t>
            </w:r>
          </w:p>
        </w:tc>
        <w:tc>
          <w:tcPr>
            <w:tcW w:w="1610" w:type="dxa"/>
          </w:tcPr>
          <w:p w14:paraId="37064F3C" w14:textId="77777777" w:rsidR="0089224D" w:rsidRDefault="0089224D">
            <w:r>
              <w:t>VO Child</w:t>
            </w:r>
          </w:p>
        </w:tc>
        <w:tc>
          <w:tcPr>
            <w:tcW w:w="3937" w:type="dxa"/>
          </w:tcPr>
          <w:p w14:paraId="081A7237" w14:textId="77777777" w:rsidR="0089224D" w:rsidRDefault="0089224D">
            <w:r>
              <w:t>Followers of Jesus think of others‘ feelings.</w:t>
            </w:r>
          </w:p>
        </w:tc>
        <w:tc>
          <w:tcPr>
            <w:tcW w:w="3944" w:type="dxa"/>
          </w:tcPr>
          <w:p w14:paraId="799C4B0B" w14:textId="77777777" w:rsidR="0089224D" w:rsidRDefault="0089224D"/>
        </w:tc>
      </w:tr>
      <w:tr w:rsidR="0089224D" w14:paraId="3FDB45B6" w14:textId="77777777" w:rsidTr="0089224D">
        <w:trPr>
          <w:cantSplit/>
        </w:trPr>
        <w:tc>
          <w:tcPr>
            <w:tcW w:w="584" w:type="dxa"/>
          </w:tcPr>
          <w:p w14:paraId="702C26C1" w14:textId="77777777" w:rsidR="0089224D" w:rsidRDefault="0089224D">
            <w:r>
              <w:t>86</w:t>
            </w:r>
          </w:p>
        </w:tc>
        <w:tc>
          <w:tcPr>
            <w:tcW w:w="1610" w:type="dxa"/>
          </w:tcPr>
          <w:p w14:paraId="26E6E9C7" w14:textId="77777777" w:rsidR="0089224D" w:rsidRDefault="0089224D">
            <w:r>
              <w:t>Louie</w:t>
            </w:r>
          </w:p>
        </w:tc>
        <w:tc>
          <w:tcPr>
            <w:tcW w:w="3937" w:type="dxa"/>
          </w:tcPr>
          <w:p w14:paraId="03A33650" w14:textId="77777777" w:rsidR="0089224D" w:rsidRDefault="0089224D">
            <w:r>
              <w:t>I wish I could stay and help, Gil, but I'm on the Lord's time.  Besides, I think being a disciple of Jesus means doing something big, like moving a mountain or parting a sea or filling a boat full of animals.  Let's go.</w:t>
            </w:r>
          </w:p>
        </w:tc>
        <w:tc>
          <w:tcPr>
            <w:tcW w:w="3944" w:type="dxa"/>
          </w:tcPr>
          <w:p w14:paraId="27674553" w14:textId="259F8F28" w:rsidR="0089224D" w:rsidRDefault="0089224D"/>
        </w:tc>
      </w:tr>
      <w:tr w:rsidR="0089224D" w14:paraId="2F9F3015" w14:textId="77777777" w:rsidTr="0089224D">
        <w:trPr>
          <w:cantSplit/>
        </w:trPr>
        <w:tc>
          <w:tcPr>
            <w:tcW w:w="584" w:type="dxa"/>
          </w:tcPr>
          <w:p w14:paraId="5A0E38AC" w14:textId="77777777" w:rsidR="0089224D" w:rsidRDefault="0089224D">
            <w:r>
              <w:t>87</w:t>
            </w:r>
          </w:p>
        </w:tc>
        <w:tc>
          <w:tcPr>
            <w:tcW w:w="1610" w:type="dxa"/>
          </w:tcPr>
          <w:p w14:paraId="5856DD45" w14:textId="77777777" w:rsidR="0089224D" w:rsidRDefault="0089224D">
            <w:r>
              <w:t>Sister Amy A. Wright</w:t>
            </w:r>
          </w:p>
        </w:tc>
        <w:tc>
          <w:tcPr>
            <w:tcW w:w="3937" w:type="dxa"/>
          </w:tcPr>
          <w:p w14:paraId="177380BA" w14:textId="77777777" w:rsidR="0089224D" w:rsidRDefault="0089224D">
            <w:r>
              <w:t xml:space="preserve">Thank you.  Boys and girls, that song reminds me of an experience I had several years ago while serving as a stake primary president.  Now, in our area, we had a multi-stake activity during the week for children with disabilities.  And one day I attended this activity and it was obvious that the children were a little more restless than usual.  But a wise music leader decided to sing a wiggle song, and the song she chose was "Do As I'm Doing".  </w:t>
            </w:r>
          </w:p>
        </w:tc>
        <w:tc>
          <w:tcPr>
            <w:tcW w:w="3944" w:type="dxa"/>
          </w:tcPr>
          <w:p w14:paraId="451E1F2F" w14:textId="7543B0B1" w:rsidR="0089224D" w:rsidRDefault="0089224D"/>
        </w:tc>
      </w:tr>
      <w:tr w:rsidR="0089224D" w14:paraId="43FC4A38" w14:textId="77777777" w:rsidTr="0089224D">
        <w:trPr>
          <w:cantSplit/>
        </w:trPr>
        <w:tc>
          <w:tcPr>
            <w:tcW w:w="584" w:type="dxa"/>
          </w:tcPr>
          <w:p w14:paraId="09045F96" w14:textId="77777777" w:rsidR="0089224D" w:rsidRDefault="0089224D">
            <w:r>
              <w:lastRenderedPageBreak/>
              <w:t>88</w:t>
            </w:r>
          </w:p>
        </w:tc>
        <w:tc>
          <w:tcPr>
            <w:tcW w:w="1610" w:type="dxa"/>
          </w:tcPr>
          <w:p w14:paraId="3F0EBDF5" w14:textId="77777777" w:rsidR="0089224D" w:rsidRDefault="0089224D">
            <w:r>
              <w:t>Sister Amy A. Wright</w:t>
            </w:r>
          </w:p>
        </w:tc>
        <w:tc>
          <w:tcPr>
            <w:tcW w:w="3937" w:type="dxa"/>
          </w:tcPr>
          <w:p w14:paraId="339A3D71" w14:textId="77777777" w:rsidR="0089224D" w:rsidRDefault="0089224D">
            <w:r>
              <w:t>Now, after several children had had an opportunity to choose and action while we all sang, the music leader decided to invite one more child to choose.  This child's name was Eli.  And no sooner did I hear her say Eli, than I heard this soft humming sound coming from behind me.  So I turned and looked over my shoulder, and do you know what I saw?</w:t>
            </w:r>
          </w:p>
        </w:tc>
        <w:tc>
          <w:tcPr>
            <w:tcW w:w="3944" w:type="dxa"/>
          </w:tcPr>
          <w:p w14:paraId="3F33DEEF" w14:textId="40DE7B39" w:rsidR="0089224D" w:rsidRDefault="0089224D"/>
        </w:tc>
      </w:tr>
      <w:tr w:rsidR="0089224D" w14:paraId="28DBCA5F" w14:textId="77777777" w:rsidTr="0089224D">
        <w:trPr>
          <w:cantSplit/>
        </w:trPr>
        <w:tc>
          <w:tcPr>
            <w:tcW w:w="584" w:type="dxa"/>
          </w:tcPr>
          <w:p w14:paraId="40B8268D" w14:textId="77777777" w:rsidR="0089224D" w:rsidRDefault="0089224D">
            <w:r>
              <w:t>89</w:t>
            </w:r>
          </w:p>
        </w:tc>
        <w:tc>
          <w:tcPr>
            <w:tcW w:w="1610" w:type="dxa"/>
          </w:tcPr>
          <w:p w14:paraId="45FE35E7" w14:textId="77777777" w:rsidR="0089224D" w:rsidRDefault="0089224D">
            <w:r>
              <w:t>Girl 3</w:t>
            </w:r>
          </w:p>
        </w:tc>
        <w:tc>
          <w:tcPr>
            <w:tcW w:w="3937" w:type="dxa"/>
          </w:tcPr>
          <w:p w14:paraId="4466C02D" w14:textId="77777777" w:rsidR="0089224D" w:rsidRDefault="0089224D">
            <w:r>
              <w:t xml:space="preserve">What? </w:t>
            </w:r>
          </w:p>
        </w:tc>
        <w:tc>
          <w:tcPr>
            <w:tcW w:w="3944" w:type="dxa"/>
          </w:tcPr>
          <w:p w14:paraId="34E74F59" w14:textId="322A1C8A" w:rsidR="0089224D" w:rsidRDefault="0089224D"/>
        </w:tc>
      </w:tr>
      <w:tr w:rsidR="0089224D" w14:paraId="23D2AE57" w14:textId="77777777" w:rsidTr="0089224D">
        <w:trPr>
          <w:cantSplit/>
        </w:trPr>
        <w:tc>
          <w:tcPr>
            <w:tcW w:w="584" w:type="dxa"/>
          </w:tcPr>
          <w:p w14:paraId="12EF6B77" w14:textId="77777777" w:rsidR="0089224D" w:rsidRDefault="0089224D">
            <w:r>
              <w:t>90</w:t>
            </w:r>
          </w:p>
        </w:tc>
        <w:tc>
          <w:tcPr>
            <w:tcW w:w="1610" w:type="dxa"/>
          </w:tcPr>
          <w:p w14:paraId="7DC9027B" w14:textId="77777777" w:rsidR="0089224D" w:rsidRDefault="0089224D">
            <w:r>
              <w:t>Sister Amy A. Wright</w:t>
            </w:r>
          </w:p>
        </w:tc>
        <w:tc>
          <w:tcPr>
            <w:tcW w:w="3937" w:type="dxa"/>
          </w:tcPr>
          <w:p w14:paraId="237112B6" w14:textId="77777777" w:rsidR="0089224D" w:rsidRDefault="0089224D">
            <w:r>
              <w:t xml:space="preserve">A little boy in an electric wheelchair gradually making his way to the front of the room.  And as he slowly turned around, the very first thing I noticed about Eli is that he had a great big smile on his face.  The music leader asked, Eli, what action would you like to choose?  </w:t>
            </w:r>
          </w:p>
        </w:tc>
        <w:tc>
          <w:tcPr>
            <w:tcW w:w="3944" w:type="dxa"/>
          </w:tcPr>
          <w:p w14:paraId="43E7847E" w14:textId="1495A404" w:rsidR="0089224D" w:rsidRDefault="0089224D"/>
        </w:tc>
      </w:tr>
      <w:tr w:rsidR="0089224D" w14:paraId="45DF8C98" w14:textId="77777777" w:rsidTr="0089224D">
        <w:trPr>
          <w:cantSplit/>
        </w:trPr>
        <w:tc>
          <w:tcPr>
            <w:tcW w:w="584" w:type="dxa"/>
          </w:tcPr>
          <w:p w14:paraId="64770DE7" w14:textId="77777777" w:rsidR="0089224D" w:rsidRDefault="0089224D">
            <w:r>
              <w:t>91</w:t>
            </w:r>
          </w:p>
        </w:tc>
        <w:tc>
          <w:tcPr>
            <w:tcW w:w="1610" w:type="dxa"/>
          </w:tcPr>
          <w:p w14:paraId="2D6F8B9A" w14:textId="77777777" w:rsidR="0089224D" w:rsidRDefault="0089224D">
            <w:r>
              <w:t>Sister Amy A. Wright</w:t>
            </w:r>
          </w:p>
        </w:tc>
        <w:tc>
          <w:tcPr>
            <w:tcW w:w="3937" w:type="dxa"/>
          </w:tcPr>
          <w:p w14:paraId="2B4B63F2" w14:textId="77777777" w:rsidR="0089224D" w:rsidRDefault="0089224D">
            <w:r>
              <w:t xml:space="preserve">And without hesitation Eli said jump.  Now, as you can imagine, this warranted a few giggles from Eli's Primary friends, because it was obvious to them that Eli could not jump.  But no sooner did he say jump, than little Lexi, a girl with Down Syndrome, sprang from her chair and yelled, I will jump for him!  </w:t>
            </w:r>
          </w:p>
        </w:tc>
        <w:tc>
          <w:tcPr>
            <w:tcW w:w="3944" w:type="dxa"/>
          </w:tcPr>
          <w:p w14:paraId="0645FBF5" w14:textId="4BC1E4AD" w:rsidR="0089224D" w:rsidRDefault="0089224D"/>
        </w:tc>
      </w:tr>
      <w:tr w:rsidR="0089224D" w14:paraId="05E2F49E" w14:textId="77777777" w:rsidTr="0089224D">
        <w:trPr>
          <w:cantSplit/>
        </w:trPr>
        <w:tc>
          <w:tcPr>
            <w:tcW w:w="584" w:type="dxa"/>
          </w:tcPr>
          <w:p w14:paraId="2C216B9A" w14:textId="77777777" w:rsidR="0089224D" w:rsidRDefault="0089224D">
            <w:r>
              <w:t>92</w:t>
            </w:r>
          </w:p>
        </w:tc>
        <w:tc>
          <w:tcPr>
            <w:tcW w:w="1610" w:type="dxa"/>
          </w:tcPr>
          <w:p w14:paraId="237065A7" w14:textId="77777777" w:rsidR="0089224D" w:rsidRDefault="0089224D">
            <w:r>
              <w:t>Sister Amy A. Wright</w:t>
            </w:r>
          </w:p>
        </w:tc>
        <w:tc>
          <w:tcPr>
            <w:tcW w:w="3937" w:type="dxa"/>
          </w:tcPr>
          <w:p w14:paraId="29F86C0B" w14:textId="77777777" w:rsidR="0089224D" w:rsidRDefault="0089224D">
            <w:r>
              <w:t xml:space="preserve">She ran to the front of the room, grabbed onto the side of Eli's wheelchair, and started jumping, as we all sang "Do As I'm Doing".  </w:t>
            </w:r>
          </w:p>
        </w:tc>
        <w:tc>
          <w:tcPr>
            <w:tcW w:w="3944" w:type="dxa"/>
          </w:tcPr>
          <w:p w14:paraId="3A55BA90" w14:textId="686E95AA" w:rsidR="0089224D" w:rsidRDefault="0089224D"/>
        </w:tc>
      </w:tr>
      <w:tr w:rsidR="0089224D" w14:paraId="144E0AD2" w14:textId="77777777" w:rsidTr="0089224D">
        <w:trPr>
          <w:cantSplit/>
        </w:trPr>
        <w:tc>
          <w:tcPr>
            <w:tcW w:w="584" w:type="dxa"/>
          </w:tcPr>
          <w:p w14:paraId="6ECEFDC1" w14:textId="77777777" w:rsidR="0089224D" w:rsidRDefault="0089224D">
            <w:r>
              <w:lastRenderedPageBreak/>
              <w:t>93</w:t>
            </w:r>
          </w:p>
        </w:tc>
        <w:tc>
          <w:tcPr>
            <w:tcW w:w="1610" w:type="dxa"/>
          </w:tcPr>
          <w:p w14:paraId="07587096" w14:textId="77777777" w:rsidR="0089224D" w:rsidRDefault="0089224D">
            <w:r>
              <w:t>Sister Amy A. Wright</w:t>
            </w:r>
          </w:p>
        </w:tc>
        <w:tc>
          <w:tcPr>
            <w:tcW w:w="3937" w:type="dxa"/>
          </w:tcPr>
          <w:p w14:paraId="66E3E768" w14:textId="77777777" w:rsidR="0089224D" w:rsidRDefault="0089224D">
            <w:r>
              <w:t>I have never seen such enthusiastic jumping in my entire life.  And it was really difficult to determine who had a bigger smile on their face, little Eli, or his dear friend Lexi.  Now, I have thought about this experience a lot over the years.  And the Holy Ghost continues to teach me that we are never more like our Savior Jesus Christ, than when we do something for someone that they cannot do for themselves.  Little Lexi was following Jesus.  Lexi is a disciple of Jesus Christ.</w:t>
            </w:r>
          </w:p>
        </w:tc>
        <w:tc>
          <w:tcPr>
            <w:tcW w:w="3944" w:type="dxa"/>
          </w:tcPr>
          <w:p w14:paraId="50317478" w14:textId="75708C45" w:rsidR="0089224D" w:rsidRDefault="0089224D"/>
        </w:tc>
      </w:tr>
      <w:tr w:rsidR="0089224D" w14:paraId="074A0491" w14:textId="77777777" w:rsidTr="0089224D">
        <w:trPr>
          <w:cantSplit/>
        </w:trPr>
        <w:tc>
          <w:tcPr>
            <w:tcW w:w="584" w:type="dxa"/>
          </w:tcPr>
          <w:p w14:paraId="1101CAFF" w14:textId="77777777" w:rsidR="0089224D" w:rsidRDefault="0089224D">
            <w:r>
              <w:t>94</w:t>
            </w:r>
          </w:p>
        </w:tc>
        <w:tc>
          <w:tcPr>
            <w:tcW w:w="1610" w:type="dxa"/>
          </w:tcPr>
          <w:p w14:paraId="627BC8ED" w14:textId="77777777" w:rsidR="0089224D" w:rsidRDefault="0089224D">
            <w:r>
              <w:t>VO Child</w:t>
            </w:r>
          </w:p>
        </w:tc>
        <w:tc>
          <w:tcPr>
            <w:tcW w:w="3937" w:type="dxa"/>
          </w:tcPr>
          <w:p w14:paraId="41D80723" w14:textId="77777777" w:rsidR="0089224D" w:rsidRDefault="0089224D">
            <w:r>
              <w:t xml:space="preserve">Followers of Jesus are helpful. </w:t>
            </w:r>
          </w:p>
        </w:tc>
        <w:tc>
          <w:tcPr>
            <w:tcW w:w="3944" w:type="dxa"/>
          </w:tcPr>
          <w:p w14:paraId="179697CB" w14:textId="77777777" w:rsidR="0089224D" w:rsidRDefault="0089224D"/>
        </w:tc>
      </w:tr>
      <w:tr w:rsidR="0089224D" w14:paraId="700B8CC3" w14:textId="77777777" w:rsidTr="0089224D">
        <w:trPr>
          <w:cantSplit/>
        </w:trPr>
        <w:tc>
          <w:tcPr>
            <w:tcW w:w="584" w:type="dxa"/>
          </w:tcPr>
          <w:p w14:paraId="3D9DDC88" w14:textId="77777777" w:rsidR="0089224D" w:rsidRDefault="0089224D">
            <w:r>
              <w:t>95</w:t>
            </w:r>
          </w:p>
        </w:tc>
        <w:tc>
          <w:tcPr>
            <w:tcW w:w="1610" w:type="dxa"/>
          </w:tcPr>
          <w:p w14:paraId="25BA9F4E" w14:textId="77777777" w:rsidR="0089224D" w:rsidRDefault="0089224D">
            <w:r>
              <w:t>Louie</w:t>
            </w:r>
          </w:p>
        </w:tc>
        <w:tc>
          <w:tcPr>
            <w:tcW w:w="3937" w:type="dxa"/>
          </w:tcPr>
          <w:p w14:paraId="037E48AF" w14:textId="77777777" w:rsidR="0089224D" w:rsidRDefault="0089224D">
            <w:r>
              <w:t xml:space="preserve">Oh, yeah, I do see her.  </w:t>
            </w:r>
          </w:p>
        </w:tc>
        <w:tc>
          <w:tcPr>
            <w:tcW w:w="3944" w:type="dxa"/>
          </w:tcPr>
          <w:p w14:paraId="1EB710C8" w14:textId="79C23A62" w:rsidR="0089224D" w:rsidRDefault="0089224D"/>
        </w:tc>
      </w:tr>
      <w:tr w:rsidR="0089224D" w14:paraId="30C7CF20" w14:textId="77777777" w:rsidTr="0089224D">
        <w:trPr>
          <w:cantSplit/>
        </w:trPr>
        <w:tc>
          <w:tcPr>
            <w:tcW w:w="584" w:type="dxa"/>
          </w:tcPr>
          <w:p w14:paraId="06241951" w14:textId="77777777" w:rsidR="0089224D" w:rsidRDefault="0089224D">
            <w:r>
              <w:t>96</w:t>
            </w:r>
          </w:p>
        </w:tc>
        <w:tc>
          <w:tcPr>
            <w:tcW w:w="1610" w:type="dxa"/>
          </w:tcPr>
          <w:p w14:paraId="3D611860" w14:textId="77777777" w:rsidR="0089224D" w:rsidRDefault="0089224D">
            <w:r>
              <w:t>Louie</w:t>
            </w:r>
          </w:p>
        </w:tc>
        <w:tc>
          <w:tcPr>
            <w:tcW w:w="3937" w:type="dxa"/>
          </w:tcPr>
          <w:p w14:paraId="50F0DDB6" w14:textId="77777777" w:rsidR="0089224D" w:rsidRDefault="0089224D">
            <w:r>
              <w:t xml:space="preserve">She does look sad, huh?  (gasps) She seems to be helping.  Oh, that's so sweet.  Well, I suppose those children are acting like followers of Jesus.  </w:t>
            </w:r>
          </w:p>
        </w:tc>
        <w:tc>
          <w:tcPr>
            <w:tcW w:w="3944" w:type="dxa"/>
          </w:tcPr>
          <w:p w14:paraId="437669DB" w14:textId="2B46C39B" w:rsidR="0089224D" w:rsidRDefault="0089224D"/>
        </w:tc>
      </w:tr>
      <w:tr w:rsidR="0089224D" w14:paraId="10994415" w14:textId="77777777" w:rsidTr="0089224D">
        <w:trPr>
          <w:cantSplit/>
        </w:trPr>
        <w:tc>
          <w:tcPr>
            <w:tcW w:w="584" w:type="dxa"/>
          </w:tcPr>
          <w:p w14:paraId="7C61CCEC" w14:textId="77777777" w:rsidR="0089224D" w:rsidRDefault="0089224D">
            <w:r>
              <w:t>97</w:t>
            </w:r>
          </w:p>
        </w:tc>
        <w:tc>
          <w:tcPr>
            <w:tcW w:w="1610" w:type="dxa"/>
          </w:tcPr>
          <w:p w14:paraId="37602EB3" w14:textId="77777777" w:rsidR="0089224D" w:rsidRDefault="0089224D">
            <w:r>
              <w:t>Louie</w:t>
            </w:r>
          </w:p>
        </w:tc>
        <w:tc>
          <w:tcPr>
            <w:tcW w:w="3937" w:type="dxa"/>
          </w:tcPr>
          <w:p w14:paraId="7FEC5A05" w14:textId="77777777" w:rsidR="0089224D" w:rsidRDefault="0089224D">
            <w:r>
              <w:t>But what does that have to do with being a disciple?  Focus, Gilbert.  Focus.  Come on.  Gilbert, come on.</w:t>
            </w:r>
          </w:p>
        </w:tc>
        <w:tc>
          <w:tcPr>
            <w:tcW w:w="3944" w:type="dxa"/>
          </w:tcPr>
          <w:p w14:paraId="29467F95" w14:textId="54CACA7A" w:rsidR="0089224D" w:rsidRDefault="0089224D"/>
        </w:tc>
      </w:tr>
      <w:tr w:rsidR="0089224D" w14:paraId="4BF82AFA" w14:textId="77777777" w:rsidTr="0089224D">
        <w:trPr>
          <w:cantSplit/>
        </w:trPr>
        <w:tc>
          <w:tcPr>
            <w:tcW w:w="584" w:type="dxa"/>
          </w:tcPr>
          <w:p w14:paraId="62D5A202" w14:textId="77777777" w:rsidR="0089224D" w:rsidRDefault="0089224D">
            <w:r>
              <w:t>98</w:t>
            </w:r>
          </w:p>
        </w:tc>
        <w:tc>
          <w:tcPr>
            <w:tcW w:w="1610" w:type="dxa"/>
          </w:tcPr>
          <w:p w14:paraId="44027DB3" w14:textId="77777777" w:rsidR="0089224D" w:rsidRDefault="0089224D">
            <w:r>
              <w:t>President Susan H. Porter</w:t>
            </w:r>
          </w:p>
        </w:tc>
        <w:tc>
          <w:tcPr>
            <w:tcW w:w="3937" w:type="dxa"/>
          </w:tcPr>
          <w:p w14:paraId="2E9D16B1" w14:textId="77777777" w:rsidR="0089224D" w:rsidRDefault="0089224D">
            <w:r>
              <w:t>I'm here with my new friend Francine.  How old are you Francine?</w:t>
            </w:r>
          </w:p>
        </w:tc>
        <w:tc>
          <w:tcPr>
            <w:tcW w:w="3944" w:type="dxa"/>
          </w:tcPr>
          <w:p w14:paraId="5B7C55E5" w14:textId="02C69ADE" w:rsidR="0089224D" w:rsidRDefault="0089224D"/>
        </w:tc>
      </w:tr>
      <w:tr w:rsidR="0089224D" w14:paraId="05499B4F" w14:textId="77777777" w:rsidTr="0089224D">
        <w:trPr>
          <w:cantSplit/>
        </w:trPr>
        <w:tc>
          <w:tcPr>
            <w:tcW w:w="584" w:type="dxa"/>
          </w:tcPr>
          <w:p w14:paraId="0A958B2C" w14:textId="77777777" w:rsidR="0089224D" w:rsidRDefault="0089224D">
            <w:r>
              <w:t>99</w:t>
            </w:r>
          </w:p>
        </w:tc>
        <w:tc>
          <w:tcPr>
            <w:tcW w:w="1610" w:type="dxa"/>
          </w:tcPr>
          <w:p w14:paraId="6928CC9F" w14:textId="77777777" w:rsidR="0089224D" w:rsidRDefault="0089224D">
            <w:r>
              <w:t>Francine</w:t>
            </w:r>
          </w:p>
        </w:tc>
        <w:tc>
          <w:tcPr>
            <w:tcW w:w="3937" w:type="dxa"/>
          </w:tcPr>
          <w:p w14:paraId="5D3EE8C5" w14:textId="77777777" w:rsidR="0089224D" w:rsidRDefault="0089224D">
            <w:r>
              <w:t>Five years old.</w:t>
            </w:r>
          </w:p>
        </w:tc>
        <w:tc>
          <w:tcPr>
            <w:tcW w:w="3944" w:type="dxa"/>
          </w:tcPr>
          <w:p w14:paraId="5174B4D1" w14:textId="182FE362" w:rsidR="0089224D" w:rsidRDefault="0089224D"/>
        </w:tc>
      </w:tr>
      <w:tr w:rsidR="0089224D" w14:paraId="70655202" w14:textId="77777777" w:rsidTr="0089224D">
        <w:trPr>
          <w:cantSplit/>
        </w:trPr>
        <w:tc>
          <w:tcPr>
            <w:tcW w:w="584" w:type="dxa"/>
          </w:tcPr>
          <w:p w14:paraId="73D7CFF5" w14:textId="77777777" w:rsidR="0089224D" w:rsidRDefault="0089224D">
            <w:r>
              <w:t>100</w:t>
            </w:r>
          </w:p>
        </w:tc>
        <w:tc>
          <w:tcPr>
            <w:tcW w:w="1610" w:type="dxa"/>
          </w:tcPr>
          <w:p w14:paraId="417EF869" w14:textId="77777777" w:rsidR="0089224D" w:rsidRDefault="0089224D">
            <w:r>
              <w:t>President Susan H. Porter</w:t>
            </w:r>
          </w:p>
        </w:tc>
        <w:tc>
          <w:tcPr>
            <w:tcW w:w="3937" w:type="dxa"/>
          </w:tcPr>
          <w:p w14:paraId="3F0CA6F1" w14:textId="77777777" w:rsidR="0089224D" w:rsidRDefault="0089224D">
            <w:r>
              <w:t>Wow, five years old.  And what have we been doing today?</w:t>
            </w:r>
          </w:p>
        </w:tc>
        <w:tc>
          <w:tcPr>
            <w:tcW w:w="3944" w:type="dxa"/>
          </w:tcPr>
          <w:p w14:paraId="636D3A60" w14:textId="0032EAF1" w:rsidR="0089224D" w:rsidRDefault="0089224D"/>
        </w:tc>
      </w:tr>
      <w:tr w:rsidR="0089224D" w14:paraId="7E293F99" w14:textId="77777777" w:rsidTr="0089224D">
        <w:trPr>
          <w:cantSplit/>
        </w:trPr>
        <w:tc>
          <w:tcPr>
            <w:tcW w:w="584" w:type="dxa"/>
          </w:tcPr>
          <w:p w14:paraId="7A080E75" w14:textId="77777777" w:rsidR="0089224D" w:rsidRDefault="0089224D">
            <w:r>
              <w:t>101</w:t>
            </w:r>
          </w:p>
        </w:tc>
        <w:tc>
          <w:tcPr>
            <w:tcW w:w="1610" w:type="dxa"/>
          </w:tcPr>
          <w:p w14:paraId="0049EAFE" w14:textId="77777777" w:rsidR="0089224D" w:rsidRDefault="0089224D">
            <w:r>
              <w:t>Francine</w:t>
            </w:r>
          </w:p>
        </w:tc>
        <w:tc>
          <w:tcPr>
            <w:tcW w:w="3937" w:type="dxa"/>
          </w:tcPr>
          <w:p w14:paraId="2EC8C29B" w14:textId="77777777" w:rsidR="0089224D" w:rsidRDefault="0089224D">
            <w:r>
              <w:t>Helping the children. And giving gifts.</w:t>
            </w:r>
          </w:p>
        </w:tc>
        <w:tc>
          <w:tcPr>
            <w:tcW w:w="3944" w:type="dxa"/>
          </w:tcPr>
          <w:p w14:paraId="66DE6DDA" w14:textId="3C6BDCD8" w:rsidR="0089224D" w:rsidRDefault="0089224D"/>
        </w:tc>
      </w:tr>
      <w:tr w:rsidR="0089224D" w14:paraId="454F8E82" w14:textId="77777777" w:rsidTr="0089224D">
        <w:trPr>
          <w:cantSplit/>
        </w:trPr>
        <w:tc>
          <w:tcPr>
            <w:tcW w:w="584" w:type="dxa"/>
          </w:tcPr>
          <w:p w14:paraId="0F79D702" w14:textId="77777777" w:rsidR="0089224D" w:rsidRDefault="0089224D">
            <w:r>
              <w:t>102</w:t>
            </w:r>
          </w:p>
        </w:tc>
        <w:tc>
          <w:tcPr>
            <w:tcW w:w="1610" w:type="dxa"/>
          </w:tcPr>
          <w:p w14:paraId="3EA12C23" w14:textId="77777777" w:rsidR="0089224D" w:rsidRDefault="0089224D">
            <w:r>
              <w:t>President Susan H. Porter</w:t>
            </w:r>
          </w:p>
        </w:tc>
        <w:tc>
          <w:tcPr>
            <w:tcW w:w="3937" w:type="dxa"/>
          </w:tcPr>
          <w:p w14:paraId="482715D4" w14:textId="77777777" w:rsidR="0089224D" w:rsidRDefault="0089224D">
            <w:r>
              <w:t>What types of things did you pack up today to give?</w:t>
            </w:r>
            <w:r>
              <w:br/>
            </w:r>
          </w:p>
        </w:tc>
        <w:tc>
          <w:tcPr>
            <w:tcW w:w="3944" w:type="dxa"/>
          </w:tcPr>
          <w:p w14:paraId="1E7D3B10" w14:textId="11041447" w:rsidR="0089224D" w:rsidRDefault="0089224D"/>
        </w:tc>
      </w:tr>
      <w:tr w:rsidR="0089224D" w14:paraId="699D21F6" w14:textId="77777777" w:rsidTr="0089224D">
        <w:trPr>
          <w:cantSplit/>
        </w:trPr>
        <w:tc>
          <w:tcPr>
            <w:tcW w:w="584" w:type="dxa"/>
          </w:tcPr>
          <w:p w14:paraId="181AE5D3" w14:textId="77777777" w:rsidR="0089224D" w:rsidRDefault="0089224D">
            <w:r>
              <w:lastRenderedPageBreak/>
              <w:t>103</w:t>
            </w:r>
          </w:p>
        </w:tc>
        <w:tc>
          <w:tcPr>
            <w:tcW w:w="1610" w:type="dxa"/>
          </w:tcPr>
          <w:p w14:paraId="7A7E2CBC" w14:textId="77777777" w:rsidR="0089224D" w:rsidRDefault="0089224D">
            <w:r>
              <w:t>Girl 4</w:t>
            </w:r>
          </w:p>
        </w:tc>
        <w:tc>
          <w:tcPr>
            <w:tcW w:w="3937" w:type="dxa"/>
          </w:tcPr>
          <w:p w14:paraId="55872ABF" w14:textId="77777777" w:rsidR="0089224D" w:rsidRDefault="0089224D">
            <w:r>
              <w:t>Like soap and like hygiene things.</w:t>
            </w:r>
          </w:p>
        </w:tc>
        <w:tc>
          <w:tcPr>
            <w:tcW w:w="3944" w:type="dxa"/>
          </w:tcPr>
          <w:p w14:paraId="3D7FC45E" w14:textId="648AA66E" w:rsidR="0089224D" w:rsidRDefault="0089224D"/>
        </w:tc>
      </w:tr>
      <w:tr w:rsidR="0089224D" w14:paraId="1E144771" w14:textId="77777777" w:rsidTr="0089224D">
        <w:trPr>
          <w:cantSplit/>
        </w:trPr>
        <w:tc>
          <w:tcPr>
            <w:tcW w:w="584" w:type="dxa"/>
          </w:tcPr>
          <w:p w14:paraId="4C2CD613" w14:textId="77777777" w:rsidR="0089224D" w:rsidRDefault="0089224D">
            <w:r>
              <w:t>104</w:t>
            </w:r>
          </w:p>
        </w:tc>
        <w:tc>
          <w:tcPr>
            <w:tcW w:w="1610" w:type="dxa"/>
          </w:tcPr>
          <w:p w14:paraId="1642C45D" w14:textId="77777777" w:rsidR="0089224D" w:rsidRDefault="0089224D">
            <w:r>
              <w:t>President Susan H. Porter</w:t>
            </w:r>
          </w:p>
        </w:tc>
        <w:tc>
          <w:tcPr>
            <w:tcW w:w="3937" w:type="dxa"/>
          </w:tcPr>
          <w:p w14:paraId="1A73E3A0" w14:textId="77777777" w:rsidR="0089224D" w:rsidRDefault="0089224D">
            <w:r>
              <w:t>Yeah, what a special way today to follow Jesus.</w:t>
            </w:r>
          </w:p>
        </w:tc>
        <w:tc>
          <w:tcPr>
            <w:tcW w:w="3944" w:type="dxa"/>
          </w:tcPr>
          <w:p w14:paraId="6AF041AC" w14:textId="361FC478" w:rsidR="0089224D" w:rsidRDefault="0089224D"/>
        </w:tc>
      </w:tr>
      <w:tr w:rsidR="0089224D" w14:paraId="13BFD359" w14:textId="77777777" w:rsidTr="0089224D">
        <w:trPr>
          <w:cantSplit/>
        </w:trPr>
        <w:tc>
          <w:tcPr>
            <w:tcW w:w="584" w:type="dxa"/>
          </w:tcPr>
          <w:p w14:paraId="0B057985" w14:textId="77777777" w:rsidR="0089224D" w:rsidRDefault="0089224D">
            <w:r>
              <w:t>105</w:t>
            </w:r>
          </w:p>
        </w:tc>
        <w:tc>
          <w:tcPr>
            <w:tcW w:w="1610" w:type="dxa"/>
          </w:tcPr>
          <w:p w14:paraId="74D0F7C0" w14:textId="77777777" w:rsidR="0089224D" w:rsidRDefault="0089224D">
            <w:r>
              <w:t>President Dallin H. Oaks</w:t>
            </w:r>
          </w:p>
        </w:tc>
        <w:tc>
          <w:tcPr>
            <w:tcW w:w="3937" w:type="dxa"/>
          </w:tcPr>
          <w:p w14:paraId="0FBD85D3" w14:textId="77777777" w:rsidR="0089224D" w:rsidRDefault="0089224D">
            <w:r>
              <w:t xml:space="preserve">I am President Dallin H. Oaks, and this is my wife Kristin.  These are seven of our over 70 great-grandchildren, chosen because you are all still in Primary.  Disciples of Jesus Christ listen to Jesus Christ.  </w:t>
            </w:r>
          </w:p>
        </w:tc>
        <w:tc>
          <w:tcPr>
            <w:tcW w:w="3944" w:type="dxa"/>
          </w:tcPr>
          <w:p w14:paraId="74C3B9E7" w14:textId="7BC108C1" w:rsidR="0089224D" w:rsidRDefault="0089224D"/>
        </w:tc>
      </w:tr>
      <w:tr w:rsidR="0089224D" w14:paraId="08AB9708" w14:textId="77777777" w:rsidTr="0089224D">
        <w:trPr>
          <w:cantSplit/>
        </w:trPr>
        <w:tc>
          <w:tcPr>
            <w:tcW w:w="584" w:type="dxa"/>
          </w:tcPr>
          <w:p w14:paraId="411BBDB2" w14:textId="77777777" w:rsidR="0089224D" w:rsidRDefault="0089224D">
            <w:r>
              <w:t>106</w:t>
            </w:r>
          </w:p>
        </w:tc>
        <w:tc>
          <w:tcPr>
            <w:tcW w:w="1610" w:type="dxa"/>
          </w:tcPr>
          <w:p w14:paraId="63BC4A84" w14:textId="77777777" w:rsidR="0089224D" w:rsidRDefault="0089224D">
            <w:r>
              <w:t>President Dallin H. Oaks</w:t>
            </w:r>
          </w:p>
        </w:tc>
        <w:tc>
          <w:tcPr>
            <w:tcW w:w="3937" w:type="dxa"/>
          </w:tcPr>
          <w:p w14:paraId="4983A429" w14:textId="77777777" w:rsidR="0089224D" w:rsidRDefault="0089224D">
            <w:r>
              <w:t xml:space="preserve">Sometimes He gives us a feeling.  Sometimes a thought.  Sometimes we hear His voice.  President Nelson, our prophet, has asked us to listen to our Savior and hear Him.  We want to tell you a story about your great-great-great-grandmother, Chasty Olsen, who listened to a heavenly voice.  </w:t>
            </w:r>
          </w:p>
        </w:tc>
        <w:tc>
          <w:tcPr>
            <w:tcW w:w="3944" w:type="dxa"/>
          </w:tcPr>
          <w:p w14:paraId="5A3D9C8C" w14:textId="3779DA29" w:rsidR="0089224D" w:rsidRDefault="0089224D"/>
        </w:tc>
      </w:tr>
      <w:tr w:rsidR="0089224D" w14:paraId="6178442C" w14:textId="77777777" w:rsidTr="0089224D">
        <w:trPr>
          <w:cantSplit/>
        </w:trPr>
        <w:tc>
          <w:tcPr>
            <w:tcW w:w="584" w:type="dxa"/>
          </w:tcPr>
          <w:p w14:paraId="39CDBE29" w14:textId="77777777" w:rsidR="0089224D" w:rsidRDefault="0089224D">
            <w:r>
              <w:t>107</w:t>
            </w:r>
          </w:p>
        </w:tc>
        <w:tc>
          <w:tcPr>
            <w:tcW w:w="1610" w:type="dxa"/>
          </w:tcPr>
          <w:p w14:paraId="243B19CC" w14:textId="77777777" w:rsidR="0089224D" w:rsidRDefault="0089224D">
            <w:r>
              <w:t>President Dallin H. Oaks</w:t>
            </w:r>
          </w:p>
        </w:tc>
        <w:tc>
          <w:tcPr>
            <w:tcW w:w="3937" w:type="dxa"/>
          </w:tcPr>
          <w:p w14:paraId="0A5970D8" w14:textId="77777777" w:rsidR="0089224D" w:rsidRDefault="0089224D">
            <w:r>
              <w:t>This happened long ago when Chasty was a young girl, about 10 years old.  Grandma Chasty told me this story when I was a boy in Primary.  She lived in a small town in Utah.  She was the oldest of her brothers and sisters, and often tended them.  In the summertime, they played in a dry river bed near their home.</w:t>
            </w:r>
            <w:r>
              <w:br/>
            </w:r>
          </w:p>
        </w:tc>
        <w:tc>
          <w:tcPr>
            <w:tcW w:w="3944" w:type="dxa"/>
          </w:tcPr>
          <w:p w14:paraId="244AB7C2" w14:textId="58B32F15" w:rsidR="0089224D" w:rsidRDefault="0089224D"/>
        </w:tc>
      </w:tr>
      <w:tr w:rsidR="0089224D" w14:paraId="1E7AD91E" w14:textId="77777777" w:rsidTr="0089224D">
        <w:trPr>
          <w:cantSplit/>
        </w:trPr>
        <w:tc>
          <w:tcPr>
            <w:tcW w:w="584" w:type="dxa"/>
          </w:tcPr>
          <w:p w14:paraId="5DDC3CC0" w14:textId="77777777" w:rsidR="0089224D" w:rsidRDefault="0089224D">
            <w:r>
              <w:lastRenderedPageBreak/>
              <w:t>108</w:t>
            </w:r>
          </w:p>
        </w:tc>
        <w:tc>
          <w:tcPr>
            <w:tcW w:w="1610" w:type="dxa"/>
          </w:tcPr>
          <w:p w14:paraId="2B27AEC5" w14:textId="77777777" w:rsidR="0089224D" w:rsidRDefault="0089224D">
            <w:r>
              <w:t>Sister Kirstin Oaks</w:t>
            </w:r>
          </w:p>
        </w:tc>
        <w:tc>
          <w:tcPr>
            <w:tcW w:w="3937" w:type="dxa"/>
          </w:tcPr>
          <w:p w14:paraId="2C6883E0" w14:textId="77777777" w:rsidR="0089224D" w:rsidRDefault="0089224D">
            <w:r>
              <w:t>You can see it right here.  No water.  One day when they were playing Chasty heard a voice saying, "Get the children out of the river bed."  But Chasty was playing and she paid no attention, they were having fun.  Then she heard the voice a second time, but she still kept playing and didn't move the children.  And then, the voice spoke a third time.</w:t>
            </w:r>
          </w:p>
        </w:tc>
        <w:tc>
          <w:tcPr>
            <w:tcW w:w="3944" w:type="dxa"/>
          </w:tcPr>
          <w:p w14:paraId="4097E6B7" w14:textId="6D2230D0" w:rsidR="0089224D" w:rsidRDefault="0089224D"/>
        </w:tc>
      </w:tr>
      <w:tr w:rsidR="0089224D" w14:paraId="5079E0F4" w14:textId="77777777" w:rsidTr="0089224D">
        <w:trPr>
          <w:cantSplit/>
        </w:trPr>
        <w:tc>
          <w:tcPr>
            <w:tcW w:w="584" w:type="dxa"/>
          </w:tcPr>
          <w:p w14:paraId="69E8172F" w14:textId="77777777" w:rsidR="0089224D" w:rsidRDefault="0089224D">
            <w:r>
              <w:t>109</w:t>
            </w:r>
          </w:p>
        </w:tc>
        <w:tc>
          <w:tcPr>
            <w:tcW w:w="1610" w:type="dxa"/>
          </w:tcPr>
          <w:p w14:paraId="797E7B41" w14:textId="77777777" w:rsidR="0089224D" w:rsidRDefault="0089224D">
            <w:r>
              <w:t>President Dallin H. Oaks</w:t>
            </w:r>
          </w:p>
        </w:tc>
        <w:tc>
          <w:tcPr>
            <w:tcW w:w="3937" w:type="dxa"/>
          </w:tcPr>
          <w:p w14:paraId="044B76EF" w14:textId="77777777" w:rsidR="0089224D" w:rsidRDefault="0089224D">
            <w:r>
              <w:t xml:space="preserve">"Get the children out of the river bed!"  </w:t>
            </w:r>
          </w:p>
        </w:tc>
        <w:tc>
          <w:tcPr>
            <w:tcW w:w="3944" w:type="dxa"/>
          </w:tcPr>
          <w:p w14:paraId="5E1E6E49" w14:textId="53B782E3" w:rsidR="0089224D" w:rsidRDefault="0089224D"/>
        </w:tc>
      </w:tr>
      <w:tr w:rsidR="0089224D" w14:paraId="587BE227" w14:textId="77777777" w:rsidTr="0089224D">
        <w:trPr>
          <w:cantSplit/>
        </w:trPr>
        <w:tc>
          <w:tcPr>
            <w:tcW w:w="584" w:type="dxa"/>
          </w:tcPr>
          <w:p w14:paraId="6EB7C2D6" w14:textId="77777777" w:rsidR="0089224D" w:rsidRDefault="0089224D">
            <w:r>
              <w:t>110</w:t>
            </w:r>
          </w:p>
        </w:tc>
        <w:tc>
          <w:tcPr>
            <w:tcW w:w="1610" w:type="dxa"/>
          </w:tcPr>
          <w:p w14:paraId="6CED5351" w14:textId="77777777" w:rsidR="0089224D" w:rsidRDefault="0089224D">
            <w:r>
              <w:t>Sister Kirstin Oaks</w:t>
            </w:r>
          </w:p>
        </w:tc>
        <w:tc>
          <w:tcPr>
            <w:tcW w:w="3937" w:type="dxa"/>
          </w:tcPr>
          <w:p w14:paraId="67A24AA0" w14:textId="77777777" w:rsidR="0089224D" w:rsidRDefault="0089224D">
            <w:r>
              <w:t xml:space="preserve">Well, this time Chasty obeyed and hurried the children out of the river bed.  Can you see them climbing out as quick as they can?  They're hurrying, hurrying out.  </w:t>
            </w:r>
          </w:p>
        </w:tc>
        <w:tc>
          <w:tcPr>
            <w:tcW w:w="3944" w:type="dxa"/>
          </w:tcPr>
          <w:p w14:paraId="5815D43C" w14:textId="42252AE3" w:rsidR="0089224D" w:rsidRDefault="0089224D"/>
        </w:tc>
      </w:tr>
      <w:tr w:rsidR="0089224D" w14:paraId="43B44E95" w14:textId="77777777" w:rsidTr="0089224D">
        <w:trPr>
          <w:cantSplit/>
        </w:trPr>
        <w:tc>
          <w:tcPr>
            <w:tcW w:w="584" w:type="dxa"/>
          </w:tcPr>
          <w:p w14:paraId="239FE2A3" w14:textId="77777777" w:rsidR="0089224D" w:rsidRDefault="0089224D">
            <w:r>
              <w:t>111</w:t>
            </w:r>
          </w:p>
        </w:tc>
        <w:tc>
          <w:tcPr>
            <w:tcW w:w="1610" w:type="dxa"/>
          </w:tcPr>
          <w:p w14:paraId="015A64E1" w14:textId="77777777" w:rsidR="0089224D" w:rsidRDefault="0089224D">
            <w:r>
              <w:t>President Dallin H. Oaks</w:t>
            </w:r>
          </w:p>
        </w:tc>
        <w:tc>
          <w:tcPr>
            <w:tcW w:w="3937" w:type="dxa"/>
          </w:tcPr>
          <w:p w14:paraId="03DCBBC5" w14:textId="77777777" w:rsidR="0089224D" w:rsidRDefault="0089224D">
            <w:r>
              <w:t>Suddenly they heard a roaring sound and were frightened to see a great wall of water coming down the river bed.  It covered the place where they had been playing.  There had been an unusual huge rainstorm in the distant mountains that sent this wall of water down the stream.  That was not expected in their dry desert town.  When Chasty followed the voice she saved all their lives.</w:t>
            </w:r>
          </w:p>
        </w:tc>
        <w:tc>
          <w:tcPr>
            <w:tcW w:w="3944" w:type="dxa"/>
          </w:tcPr>
          <w:p w14:paraId="461C389A" w14:textId="26EB19F0" w:rsidR="0089224D" w:rsidRDefault="0089224D"/>
        </w:tc>
      </w:tr>
      <w:tr w:rsidR="0089224D" w14:paraId="3F67F8C0" w14:textId="77777777" w:rsidTr="0089224D">
        <w:trPr>
          <w:cantSplit/>
        </w:trPr>
        <w:tc>
          <w:tcPr>
            <w:tcW w:w="584" w:type="dxa"/>
          </w:tcPr>
          <w:p w14:paraId="77379486" w14:textId="77777777" w:rsidR="0089224D" w:rsidRDefault="0089224D">
            <w:r>
              <w:t>112</w:t>
            </w:r>
          </w:p>
        </w:tc>
        <w:tc>
          <w:tcPr>
            <w:tcW w:w="1610" w:type="dxa"/>
          </w:tcPr>
          <w:p w14:paraId="47A8AC20" w14:textId="77777777" w:rsidR="0089224D" w:rsidRDefault="0089224D">
            <w:r>
              <w:t>Sister Kirstin Oaks</w:t>
            </w:r>
          </w:p>
        </w:tc>
        <w:tc>
          <w:tcPr>
            <w:tcW w:w="3937" w:type="dxa"/>
          </w:tcPr>
          <w:p w14:paraId="2CE02AC2" w14:textId="77777777" w:rsidR="0089224D" w:rsidRDefault="0089224D">
            <w:r>
              <w:t>We love that story because she listened to the Holy Ghost.  Do you think it's important to listen to the Holy Ghost?</w:t>
            </w:r>
          </w:p>
        </w:tc>
        <w:tc>
          <w:tcPr>
            <w:tcW w:w="3944" w:type="dxa"/>
          </w:tcPr>
          <w:p w14:paraId="2ED513DE" w14:textId="244ECD01" w:rsidR="0089224D" w:rsidRDefault="0089224D"/>
        </w:tc>
      </w:tr>
      <w:tr w:rsidR="0089224D" w14:paraId="12415EBC" w14:textId="77777777" w:rsidTr="0089224D">
        <w:trPr>
          <w:cantSplit/>
        </w:trPr>
        <w:tc>
          <w:tcPr>
            <w:tcW w:w="584" w:type="dxa"/>
          </w:tcPr>
          <w:p w14:paraId="12BEB412" w14:textId="77777777" w:rsidR="0089224D" w:rsidRDefault="0089224D">
            <w:r>
              <w:t>113</w:t>
            </w:r>
          </w:p>
        </w:tc>
        <w:tc>
          <w:tcPr>
            <w:tcW w:w="1610" w:type="dxa"/>
          </w:tcPr>
          <w:p w14:paraId="7DC71004" w14:textId="77777777" w:rsidR="0089224D" w:rsidRDefault="0089224D">
            <w:r>
              <w:t>Girl 5</w:t>
            </w:r>
          </w:p>
        </w:tc>
        <w:tc>
          <w:tcPr>
            <w:tcW w:w="3937" w:type="dxa"/>
          </w:tcPr>
          <w:p w14:paraId="58BE67A2" w14:textId="77777777" w:rsidR="0089224D" w:rsidRDefault="0089224D">
            <w:r>
              <w:t>Yeah.</w:t>
            </w:r>
          </w:p>
        </w:tc>
        <w:tc>
          <w:tcPr>
            <w:tcW w:w="3944" w:type="dxa"/>
          </w:tcPr>
          <w:p w14:paraId="1B9A8733" w14:textId="7E1B5768" w:rsidR="0089224D" w:rsidRDefault="0089224D"/>
        </w:tc>
      </w:tr>
      <w:tr w:rsidR="0089224D" w14:paraId="79DD1ADE" w14:textId="77777777" w:rsidTr="0089224D">
        <w:trPr>
          <w:cantSplit/>
        </w:trPr>
        <w:tc>
          <w:tcPr>
            <w:tcW w:w="584" w:type="dxa"/>
          </w:tcPr>
          <w:p w14:paraId="70DC1667" w14:textId="77777777" w:rsidR="0089224D" w:rsidRDefault="0089224D">
            <w:r>
              <w:lastRenderedPageBreak/>
              <w:t>114</w:t>
            </w:r>
          </w:p>
        </w:tc>
        <w:tc>
          <w:tcPr>
            <w:tcW w:w="1610" w:type="dxa"/>
          </w:tcPr>
          <w:p w14:paraId="555B957B" w14:textId="77777777" w:rsidR="0089224D" w:rsidRDefault="0089224D">
            <w:r>
              <w:t>Sister Kirstin Oaks</w:t>
            </w:r>
          </w:p>
        </w:tc>
        <w:tc>
          <w:tcPr>
            <w:tcW w:w="3937" w:type="dxa"/>
          </w:tcPr>
          <w:p w14:paraId="35827344" w14:textId="77777777" w:rsidR="0089224D" w:rsidRDefault="0089224D">
            <w:r>
              <w:t>Why?</w:t>
            </w:r>
          </w:p>
        </w:tc>
        <w:tc>
          <w:tcPr>
            <w:tcW w:w="3944" w:type="dxa"/>
          </w:tcPr>
          <w:p w14:paraId="688CBA89" w14:textId="79F52BE3" w:rsidR="0089224D" w:rsidRDefault="0089224D"/>
        </w:tc>
      </w:tr>
      <w:tr w:rsidR="0089224D" w14:paraId="071FC6BA" w14:textId="77777777" w:rsidTr="0089224D">
        <w:trPr>
          <w:cantSplit/>
        </w:trPr>
        <w:tc>
          <w:tcPr>
            <w:tcW w:w="584" w:type="dxa"/>
          </w:tcPr>
          <w:p w14:paraId="325CB594" w14:textId="77777777" w:rsidR="0089224D" w:rsidRDefault="0089224D">
            <w:r>
              <w:t>115</w:t>
            </w:r>
          </w:p>
        </w:tc>
        <w:tc>
          <w:tcPr>
            <w:tcW w:w="1610" w:type="dxa"/>
          </w:tcPr>
          <w:p w14:paraId="53009E31" w14:textId="77777777" w:rsidR="0089224D" w:rsidRDefault="0089224D">
            <w:r>
              <w:t>Boy 2</w:t>
            </w:r>
          </w:p>
        </w:tc>
        <w:tc>
          <w:tcPr>
            <w:tcW w:w="3937" w:type="dxa"/>
          </w:tcPr>
          <w:p w14:paraId="59C19FCE" w14:textId="77777777" w:rsidR="0089224D" w:rsidRDefault="0089224D">
            <w:r>
              <w:t>Because the Holy Ghost can save our lives.</w:t>
            </w:r>
          </w:p>
        </w:tc>
        <w:tc>
          <w:tcPr>
            <w:tcW w:w="3944" w:type="dxa"/>
          </w:tcPr>
          <w:p w14:paraId="741C9227" w14:textId="4DA18E16" w:rsidR="0089224D" w:rsidRDefault="0089224D"/>
        </w:tc>
      </w:tr>
      <w:tr w:rsidR="0089224D" w14:paraId="717A4FE1" w14:textId="77777777" w:rsidTr="0089224D">
        <w:trPr>
          <w:cantSplit/>
        </w:trPr>
        <w:tc>
          <w:tcPr>
            <w:tcW w:w="584" w:type="dxa"/>
          </w:tcPr>
          <w:p w14:paraId="6917780D" w14:textId="77777777" w:rsidR="0089224D" w:rsidRDefault="0089224D">
            <w:r>
              <w:t>116</w:t>
            </w:r>
          </w:p>
        </w:tc>
        <w:tc>
          <w:tcPr>
            <w:tcW w:w="1610" w:type="dxa"/>
          </w:tcPr>
          <w:p w14:paraId="21928881" w14:textId="77777777" w:rsidR="0089224D" w:rsidRDefault="0089224D">
            <w:r>
              <w:t>President Dallin H. Oaks</w:t>
            </w:r>
          </w:p>
        </w:tc>
        <w:tc>
          <w:tcPr>
            <w:tcW w:w="3937" w:type="dxa"/>
          </w:tcPr>
          <w:p w14:paraId="0D8B8938" w14:textId="77777777" w:rsidR="0089224D" w:rsidRDefault="0089224D">
            <w:r>
              <w:t xml:space="preserve">He can warn us when there's trouble ahead.  </w:t>
            </w:r>
          </w:p>
        </w:tc>
        <w:tc>
          <w:tcPr>
            <w:tcW w:w="3944" w:type="dxa"/>
          </w:tcPr>
          <w:p w14:paraId="3D1BE057" w14:textId="49D4CE1D" w:rsidR="0089224D" w:rsidRDefault="0089224D"/>
        </w:tc>
      </w:tr>
      <w:tr w:rsidR="0089224D" w14:paraId="1192DC5D" w14:textId="77777777" w:rsidTr="0089224D">
        <w:trPr>
          <w:cantSplit/>
        </w:trPr>
        <w:tc>
          <w:tcPr>
            <w:tcW w:w="584" w:type="dxa"/>
          </w:tcPr>
          <w:p w14:paraId="7C57689D" w14:textId="77777777" w:rsidR="0089224D" w:rsidRDefault="0089224D">
            <w:r>
              <w:t>117</w:t>
            </w:r>
          </w:p>
        </w:tc>
        <w:tc>
          <w:tcPr>
            <w:tcW w:w="1610" w:type="dxa"/>
          </w:tcPr>
          <w:p w14:paraId="19D6C3E5" w14:textId="77777777" w:rsidR="0089224D" w:rsidRDefault="0089224D">
            <w:r>
              <w:t>Sister Kirstin Oaks</w:t>
            </w:r>
          </w:p>
        </w:tc>
        <w:tc>
          <w:tcPr>
            <w:tcW w:w="3937" w:type="dxa"/>
          </w:tcPr>
          <w:p w14:paraId="5F25E9E7" w14:textId="77777777" w:rsidR="0089224D" w:rsidRDefault="0089224D">
            <w:r>
              <w:t>Or what else can he do?  Mm-hmm?</w:t>
            </w:r>
          </w:p>
        </w:tc>
        <w:tc>
          <w:tcPr>
            <w:tcW w:w="3944" w:type="dxa"/>
          </w:tcPr>
          <w:p w14:paraId="4C8B2838" w14:textId="03F40C80" w:rsidR="0089224D" w:rsidRDefault="0089224D"/>
        </w:tc>
      </w:tr>
      <w:tr w:rsidR="0089224D" w14:paraId="7EC8A13D" w14:textId="77777777" w:rsidTr="0089224D">
        <w:trPr>
          <w:cantSplit/>
        </w:trPr>
        <w:tc>
          <w:tcPr>
            <w:tcW w:w="584" w:type="dxa"/>
          </w:tcPr>
          <w:p w14:paraId="4A1CA477" w14:textId="77777777" w:rsidR="0089224D" w:rsidRDefault="0089224D">
            <w:r>
              <w:t>118</w:t>
            </w:r>
          </w:p>
        </w:tc>
        <w:tc>
          <w:tcPr>
            <w:tcW w:w="1610" w:type="dxa"/>
          </w:tcPr>
          <w:p w14:paraId="763E094A" w14:textId="77777777" w:rsidR="0089224D" w:rsidRDefault="0089224D">
            <w:r>
              <w:t>Girl 6</w:t>
            </w:r>
          </w:p>
        </w:tc>
        <w:tc>
          <w:tcPr>
            <w:tcW w:w="3937" w:type="dxa"/>
          </w:tcPr>
          <w:p w14:paraId="44F74ED3" w14:textId="77777777" w:rsidR="0089224D" w:rsidRDefault="0089224D">
            <w:r>
              <w:t>Guide us.</w:t>
            </w:r>
          </w:p>
        </w:tc>
        <w:tc>
          <w:tcPr>
            <w:tcW w:w="3944" w:type="dxa"/>
          </w:tcPr>
          <w:p w14:paraId="5E97C0B4" w14:textId="4490356F" w:rsidR="0089224D" w:rsidRDefault="0089224D"/>
        </w:tc>
      </w:tr>
      <w:tr w:rsidR="0089224D" w14:paraId="59CDE124" w14:textId="77777777" w:rsidTr="0089224D">
        <w:trPr>
          <w:cantSplit/>
        </w:trPr>
        <w:tc>
          <w:tcPr>
            <w:tcW w:w="584" w:type="dxa"/>
          </w:tcPr>
          <w:p w14:paraId="71DE97EB" w14:textId="77777777" w:rsidR="0089224D" w:rsidRDefault="0089224D">
            <w:r>
              <w:t>119</w:t>
            </w:r>
          </w:p>
        </w:tc>
        <w:tc>
          <w:tcPr>
            <w:tcW w:w="1610" w:type="dxa"/>
          </w:tcPr>
          <w:p w14:paraId="27F7DAA2" w14:textId="77777777" w:rsidR="0089224D" w:rsidRDefault="0089224D">
            <w:r>
              <w:t>Sister Kirstin Oaks</w:t>
            </w:r>
          </w:p>
        </w:tc>
        <w:tc>
          <w:tcPr>
            <w:tcW w:w="3937" w:type="dxa"/>
          </w:tcPr>
          <w:p w14:paraId="6A8B3039" w14:textId="77777777" w:rsidR="0089224D" w:rsidRDefault="0089224D">
            <w:r>
              <w:t>Guide us.</w:t>
            </w:r>
          </w:p>
        </w:tc>
        <w:tc>
          <w:tcPr>
            <w:tcW w:w="3944" w:type="dxa"/>
          </w:tcPr>
          <w:p w14:paraId="78C5DD76" w14:textId="6B5EC03C" w:rsidR="0089224D" w:rsidRDefault="0089224D"/>
        </w:tc>
      </w:tr>
      <w:tr w:rsidR="0089224D" w14:paraId="74BB2290" w14:textId="77777777" w:rsidTr="0089224D">
        <w:trPr>
          <w:cantSplit/>
        </w:trPr>
        <w:tc>
          <w:tcPr>
            <w:tcW w:w="584" w:type="dxa"/>
          </w:tcPr>
          <w:p w14:paraId="4A4303DC" w14:textId="77777777" w:rsidR="0089224D" w:rsidRDefault="0089224D">
            <w:r>
              <w:t>120</w:t>
            </w:r>
          </w:p>
        </w:tc>
        <w:tc>
          <w:tcPr>
            <w:tcW w:w="1610" w:type="dxa"/>
          </w:tcPr>
          <w:p w14:paraId="2295F4AF" w14:textId="77777777" w:rsidR="0089224D" w:rsidRDefault="0089224D">
            <w:r>
              <w:t>Girl 7</w:t>
            </w:r>
          </w:p>
        </w:tc>
        <w:tc>
          <w:tcPr>
            <w:tcW w:w="3937" w:type="dxa"/>
          </w:tcPr>
          <w:p w14:paraId="6DD8B3AA" w14:textId="77777777" w:rsidR="0089224D" w:rsidRDefault="0089224D">
            <w:r>
              <w:t>Love us.</w:t>
            </w:r>
          </w:p>
        </w:tc>
        <w:tc>
          <w:tcPr>
            <w:tcW w:w="3944" w:type="dxa"/>
          </w:tcPr>
          <w:p w14:paraId="2D7175A6" w14:textId="2D01A0A1" w:rsidR="0089224D" w:rsidRDefault="0089224D"/>
        </w:tc>
      </w:tr>
      <w:tr w:rsidR="0089224D" w14:paraId="18C3697B" w14:textId="77777777" w:rsidTr="0089224D">
        <w:trPr>
          <w:cantSplit/>
        </w:trPr>
        <w:tc>
          <w:tcPr>
            <w:tcW w:w="584" w:type="dxa"/>
          </w:tcPr>
          <w:p w14:paraId="4A29F688" w14:textId="77777777" w:rsidR="0089224D" w:rsidRDefault="0089224D">
            <w:r>
              <w:t>121</w:t>
            </w:r>
          </w:p>
        </w:tc>
        <w:tc>
          <w:tcPr>
            <w:tcW w:w="1610" w:type="dxa"/>
          </w:tcPr>
          <w:p w14:paraId="0F945DA9" w14:textId="77777777" w:rsidR="0089224D" w:rsidRDefault="0089224D">
            <w:r>
              <w:t>Sister Kirstin Oaks</w:t>
            </w:r>
          </w:p>
        </w:tc>
        <w:tc>
          <w:tcPr>
            <w:tcW w:w="3937" w:type="dxa"/>
          </w:tcPr>
          <w:p w14:paraId="49D9C95A" w14:textId="77777777" w:rsidR="0089224D" w:rsidRDefault="0089224D">
            <w:r>
              <w:t>Love us.</w:t>
            </w:r>
          </w:p>
        </w:tc>
        <w:tc>
          <w:tcPr>
            <w:tcW w:w="3944" w:type="dxa"/>
          </w:tcPr>
          <w:p w14:paraId="430E5AEF" w14:textId="327C0A72" w:rsidR="0089224D" w:rsidRDefault="0089224D"/>
        </w:tc>
      </w:tr>
      <w:tr w:rsidR="0089224D" w14:paraId="3A9492FC" w14:textId="77777777" w:rsidTr="0089224D">
        <w:trPr>
          <w:cantSplit/>
        </w:trPr>
        <w:tc>
          <w:tcPr>
            <w:tcW w:w="584" w:type="dxa"/>
          </w:tcPr>
          <w:p w14:paraId="1BB24151" w14:textId="77777777" w:rsidR="0089224D" w:rsidRDefault="0089224D">
            <w:r>
              <w:t>122</w:t>
            </w:r>
          </w:p>
        </w:tc>
        <w:tc>
          <w:tcPr>
            <w:tcW w:w="1610" w:type="dxa"/>
          </w:tcPr>
          <w:p w14:paraId="39CB3796" w14:textId="77777777" w:rsidR="0089224D" w:rsidRDefault="0089224D">
            <w:r>
              <w:t>Boy 3</w:t>
            </w:r>
          </w:p>
        </w:tc>
        <w:tc>
          <w:tcPr>
            <w:tcW w:w="3937" w:type="dxa"/>
          </w:tcPr>
          <w:p w14:paraId="4420478A" w14:textId="77777777" w:rsidR="0089224D" w:rsidRDefault="0089224D">
            <w:r>
              <w:t>Teach us</w:t>
            </w:r>
          </w:p>
        </w:tc>
        <w:tc>
          <w:tcPr>
            <w:tcW w:w="3944" w:type="dxa"/>
          </w:tcPr>
          <w:p w14:paraId="25654F01" w14:textId="5BA9759A" w:rsidR="0089224D" w:rsidRDefault="0089224D"/>
        </w:tc>
      </w:tr>
      <w:tr w:rsidR="0089224D" w14:paraId="6BBC4F1B" w14:textId="77777777" w:rsidTr="0089224D">
        <w:trPr>
          <w:cantSplit/>
        </w:trPr>
        <w:tc>
          <w:tcPr>
            <w:tcW w:w="584" w:type="dxa"/>
          </w:tcPr>
          <w:p w14:paraId="70D79B2C" w14:textId="77777777" w:rsidR="0089224D" w:rsidRDefault="0089224D">
            <w:r>
              <w:t>123</w:t>
            </w:r>
          </w:p>
        </w:tc>
        <w:tc>
          <w:tcPr>
            <w:tcW w:w="1610" w:type="dxa"/>
          </w:tcPr>
          <w:p w14:paraId="062DA75B" w14:textId="77777777" w:rsidR="0089224D" w:rsidRDefault="0089224D">
            <w:r>
              <w:t>Sister Kirsten Oaks</w:t>
            </w:r>
          </w:p>
        </w:tc>
        <w:tc>
          <w:tcPr>
            <w:tcW w:w="3937" w:type="dxa"/>
          </w:tcPr>
          <w:p w14:paraId="207A1445" w14:textId="77777777" w:rsidR="0089224D" w:rsidRDefault="0089224D">
            <w:r>
              <w:t xml:space="preserve">Teach us. Spencer? </w:t>
            </w:r>
          </w:p>
        </w:tc>
        <w:tc>
          <w:tcPr>
            <w:tcW w:w="3944" w:type="dxa"/>
          </w:tcPr>
          <w:p w14:paraId="0668561D" w14:textId="0F118C02" w:rsidR="0089224D" w:rsidRDefault="0089224D"/>
        </w:tc>
      </w:tr>
      <w:tr w:rsidR="0089224D" w14:paraId="67E98F63" w14:textId="77777777" w:rsidTr="0089224D">
        <w:trPr>
          <w:cantSplit/>
        </w:trPr>
        <w:tc>
          <w:tcPr>
            <w:tcW w:w="584" w:type="dxa"/>
          </w:tcPr>
          <w:p w14:paraId="32339DF8" w14:textId="77777777" w:rsidR="0089224D" w:rsidRDefault="0089224D">
            <w:r>
              <w:t>124</w:t>
            </w:r>
          </w:p>
        </w:tc>
        <w:tc>
          <w:tcPr>
            <w:tcW w:w="1610" w:type="dxa"/>
          </w:tcPr>
          <w:p w14:paraId="7FF9F905" w14:textId="77777777" w:rsidR="0089224D" w:rsidRDefault="0089224D">
            <w:r>
              <w:t>Boy 4</w:t>
            </w:r>
          </w:p>
        </w:tc>
        <w:tc>
          <w:tcPr>
            <w:tcW w:w="3937" w:type="dxa"/>
          </w:tcPr>
          <w:p w14:paraId="33D31F54" w14:textId="77777777" w:rsidR="0089224D" w:rsidRDefault="0089224D">
            <w:r>
              <w:t>And make us be happy.</w:t>
            </w:r>
          </w:p>
        </w:tc>
        <w:tc>
          <w:tcPr>
            <w:tcW w:w="3944" w:type="dxa"/>
          </w:tcPr>
          <w:p w14:paraId="4565A7F7" w14:textId="2F34F441" w:rsidR="0089224D" w:rsidRDefault="0089224D"/>
        </w:tc>
      </w:tr>
      <w:tr w:rsidR="0089224D" w14:paraId="4ACFE762" w14:textId="77777777" w:rsidTr="0089224D">
        <w:trPr>
          <w:cantSplit/>
        </w:trPr>
        <w:tc>
          <w:tcPr>
            <w:tcW w:w="584" w:type="dxa"/>
          </w:tcPr>
          <w:p w14:paraId="062EAEF2" w14:textId="77777777" w:rsidR="0089224D" w:rsidRDefault="0089224D">
            <w:r>
              <w:t>125</w:t>
            </w:r>
          </w:p>
        </w:tc>
        <w:tc>
          <w:tcPr>
            <w:tcW w:w="1610" w:type="dxa"/>
          </w:tcPr>
          <w:p w14:paraId="525C1A79" w14:textId="77777777" w:rsidR="0089224D" w:rsidRDefault="0089224D">
            <w:r>
              <w:t>Sister Kirstin Oaks</w:t>
            </w:r>
          </w:p>
        </w:tc>
        <w:tc>
          <w:tcPr>
            <w:tcW w:w="3937" w:type="dxa"/>
          </w:tcPr>
          <w:p w14:paraId="327064A8" w14:textId="77777777" w:rsidR="0089224D" w:rsidRDefault="0089224D">
            <w:r>
              <w:t>Make us be happy.</w:t>
            </w:r>
          </w:p>
        </w:tc>
        <w:tc>
          <w:tcPr>
            <w:tcW w:w="3944" w:type="dxa"/>
          </w:tcPr>
          <w:p w14:paraId="1CD24C90" w14:textId="1D8B3F0D" w:rsidR="0089224D" w:rsidRDefault="0089224D"/>
        </w:tc>
      </w:tr>
      <w:tr w:rsidR="0089224D" w14:paraId="76399F5B" w14:textId="77777777" w:rsidTr="0089224D">
        <w:trPr>
          <w:cantSplit/>
        </w:trPr>
        <w:tc>
          <w:tcPr>
            <w:tcW w:w="584" w:type="dxa"/>
          </w:tcPr>
          <w:p w14:paraId="24EC87D9" w14:textId="77777777" w:rsidR="0089224D" w:rsidRDefault="0089224D">
            <w:r>
              <w:t>126</w:t>
            </w:r>
          </w:p>
        </w:tc>
        <w:tc>
          <w:tcPr>
            <w:tcW w:w="1610" w:type="dxa"/>
          </w:tcPr>
          <w:p w14:paraId="651BEE52" w14:textId="77777777" w:rsidR="0089224D" w:rsidRDefault="0089224D">
            <w:r>
              <w:t>Boy 2</w:t>
            </w:r>
          </w:p>
        </w:tc>
        <w:tc>
          <w:tcPr>
            <w:tcW w:w="3937" w:type="dxa"/>
          </w:tcPr>
          <w:p w14:paraId="7B92BA85" w14:textId="77777777" w:rsidR="0089224D" w:rsidRDefault="0089224D">
            <w:r>
              <w:t>Always be beside us.</w:t>
            </w:r>
          </w:p>
        </w:tc>
        <w:tc>
          <w:tcPr>
            <w:tcW w:w="3944" w:type="dxa"/>
          </w:tcPr>
          <w:p w14:paraId="470A6E63" w14:textId="01FE9C9C" w:rsidR="0089224D" w:rsidRDefault="0089224D"/>
        </w:tc>
      </w:tr>
      <w:tr w:rsidR="0089224D" w14:paraId="049141EC" w14:textId="77777777" w:rsidTr="0089224D">
        <w:trPr>
          <w:cantSplit/>
        </w:trPr>
        <w:tc>
          <w:tcPr>
            <w:tcW w:w="584" w:type="dxa"/>
          </w:tcPr>
          <w:p w14:paraId="1BA36CA2" w14:textId="77777777" w:rsidR="0089224D" w:rsidRDefault="0089224D">
            <w:r>
              <w:t>127</w:t>
            </w:r>
          </w:p>
        </w:tc>
        <w:tc>
          <w:tcPr>
            <w:tcW w:w="1610" w:type="dxa"/>
          </w:tcPr>
          <w:p w14:paraId="0DD23426" w14:textId="77777777" w:rsidR="0089224D" w:rsidRDefault="0089224D">
            <w:r>
              <w:t>Sister Kirstin Oaks</w:t>
            </w:r>
          </w:p>
        </w:tc>
        <w:tc>
          <w:tcPr>
            <w:tcW w:w="3937" w:type="dxa"/>
          </w:tcPr>
          <w:p w14:paraId="542742C3" w14:textId="77777777" w:rsidR="0089224D" w:rsidRDefault="0089224D">
            <w:r>
              <w:t>Always be beside us.</w:t>
            </w:r>
          </w:p>
        </w:tc>
        <w:tc>
          <w:tcPr>
            <w:tcW w:w="3944" w:type="dxa"/>
          </w:tcPr>
          <w:p w14:paraId="01390C15" w14:textId="1FCAB9B5" w:rsidR="0089224D" w:rsidRDefault="0089224D"/>
        </w:tc>
      </w:tr>
      <w:tr w:rsidR="0089224D" w14:paraId="175EAD03" w14:textId="77777777" w:rsidTr="0089224D">
        <w:trPr>
          <w:cantSplit/>
        </w:trPr>
        <w:tc>
          <w:tcPr>
            <w:tcW w:w="584" w:type="dxa"/>
          </w:tcPr>
          <w:p w14:paraId="539AA85E" w14:textId="77777777" w:rsidR="0089224D" w:rsidRDefault="0089224D">
            <w:r>
              <w:t>128</w:t>
            </w:r>
          </w:p>
        </w:tc>
        <w:tc>
          <w:tcPr>
            <w:tcW w:w="1610" w:type="dxa"/>
          </w:tcPr>
          <w:p w14:paraId="05E3607A" w14:textId="77777777" w:rsidR="0089224D" w:rsidRDefault="0089224D">
            <w:r>
              <w:t>Girl 6</w:t>
            </w:r>
          </w:p>
        </w:tc>
        <w:tc>
          <w:tcPr>
            <w:tcW w:w="3937" w:type="dxa"/>
          </w:tcPr>
          <w:p w14:paraId="7EF8D712" w14:textId="77777777" w:rsidR="0089224D" w:rsidRDefault="0089224D">
            <w:r>
              <w:t>Warn us.</w:t>
            </w:r>
          </w:p>
        </w:tc>
        <w:tc>
          <w:tcPr>
            <w:tcW w:w="3944" w:type="dxa"/>
          </w:tcPr>
          <w:p w14:paraId="2B5FDAEE" w14:textId="3F430E9A" w:rsidR="0089224D" w:rsidRDefault="0089224D"/>
        </w:tc>
      </w:tr>
      <w:tr w:rsidR="0089224D" w14:paraId="1EDF2256" w14:textId="77777777" w:rsidTr="0089224D">
        <w:trPr>
          <w:cantSplit/>
        </w:trPr>
        <w:tc>
          <w:tcPr>
            <w:tcW w:w="584" w:type="dxa"/>
          </w:tcPr>
          <w:p w14:paraId="262009AF" w14:textId="77777777" w:rsidR="0089224D" w:rsidRDefault="0089224D">
            <w:r>
              <w:t>129</w:t>
            </w:r>
          </w:p>
        </w:tc>
        <w:tc>
          <w:tcPr>
            <w:tcW w:w="1610" w:type="dxa"/>
          </w:tcPr>
          <w:p w14:paraId="4237CCCE" w14:textId="77777777" w:rsidR="0089224D" w:rsidRDefault="0089224D">
            <w:r>
              <w:t>Sister Kirstin Oaks</w:t>
            </w:r>
          </w:p>
        </w:tc>
        <w:tc>
          <w:tcPr>
            <w:tcW w:w="3937" w:type="dxa"/>
          </w:tcPr>
          <w:p w14:paraId="71B8DDE3" w14:textId="77777777" w:rsidR="0089224D" w:rsidRDefault="0089224D">
            <w:r>
              <w:t xml:space="preserve">Warn us.  That's so good.  We're so thankful that you all came today so we could share our family story with the children of the world.  And we love you so much.  I want you to know that Jesus Christ will always be with you.  </w:t>
            </w:r>
          </w:p>
        </w:tc>
        <w:tc>
          <w:tcPr>
            <w:tcW w:w="3944" w:type="dxa"/>
          </w:tcPr>
          <w:p w14:paraId="5C25529C" w14:textId="0A93FD1F" w:rsidR="0089224D" w:rsidRDefault="0089224D"/>
        </w:tc>
      </w:tr>
      <w:tr w:rsidR="0089224D" w14:paraId="2A2287CA" w14:textId="77777777" w:rsidTr="0089224D">
        <w:trPr>
          <w:cantSplit/>
        </w:trPr>
        <w:tc>
          <w:tcPr>
            <w:tcW w:w="584" w:type="dxa"/>
          </w:tcPr>
          <w:p w14:paraId="7134F3CA" w14:textId="77777777" w:rsidR="0089224D" w:rsidRDefault="0089224D">
            <w:r>
              <w:lastRenderedPageBreak/>
              <w:t>130</w:t>
            </w:r>
          </w:p>
        </w:tc>
        <w:tc>
          <w:tcPr>
            <w:tcW w:w="1610" w:type="dxa"/>
          </w:tcPr>
          <w:p w14:paraId="77296760" w14:textId="77777777" w:rsidR="0089224D" w:rsidRDefault="0089224D">
            <w:r>
              <w:t>Sister Kirstin Oaks</w:t>
            </w:r>
          </w:p>
        </w:tc>
        <w:tc>
          <w:tcPr>
            <w:tcW w:w="3937" w:type="dxa"/>
          </w:tcPr>
          <w:p w14:paraId="0A6FC4F1" w14:textId="77777777" w:rsidR="0089224D" w:rsidRDefault="0089224D">
            <w:r>
              <w:t>He'll always stay near you.  He'll always protect you and warn you.  He'll always love you, just like you said.  And as we remember Him and we do what's right, He'll always be beside us.  And I say this in the name of Jesus Christ, amen.</w:t>
            </w:r>
            <w:r>
              <w:br/>
            </w:r>
          </w:p>
        </w:tc>
        <w:tc>
          <w:tcPr>
            <w:tcW w:w="3944" w:type="dxa"/>
          </w:tcPr>
          <w:p w14:paraId="7CE2F6C9" w14:textId="6A623333" w:rsidR="0089224D" w:rsidRDefault="0089224D"/>
        </w:tc>
      </w:tr>
      <w:tr w:rsidR="0089224D" w14:paraId="088B483E" w14:textId="77777777" w:rsidTr="0089224D">
        <w:trPr>
          <w:cantSplit/>
        </w:trPr>
        <w:tc>
          <w:tcPr>
            <w:tcW w:w="584" w:type="dxa"/>
          </w:tcPr>
          <w:p w14:paraId="09C01326" w14:textId="77777777" w:rsidR="0089224D" w:rsidRDefault="0089224D">
            <w:r>
              <w:t>131</w:t>
            </w:r>
          </w:p>
        </w:tc>
        <w:tc>
          <w:tcPr>
            <w:tcW w:w="1610" w:type="dxa"/>
          </w:tcPr>
          <w:p w14:paraId="29151843" w14:textId="77777777" w:rsidR="0089224D" w:rsidRDefault="0089224D">
            <w:r>
              <w:t>Group</w:t>
            </w:r>
          </w:p>
        </w:tc>
        <w:tc>
          <w:tcPr>
            <w:tcW w:w="3937" w:type="dxa"/>
          </w:tcPr>
          <w:p w14:paraId="29509896" w14:textId="77777777" w:rsidR="0089224D" w:rsidRDefault="0089224D">
            <w:r>
              <w:t>Amen.</w:t>
            </w:r>
          </w:p>
        </w:tc>
        <w:tc>
          <w:tcPr>
            <w:tcW w:w="3944" w:type="dxa"/>
          </w:tcPr>
          <w:p w14:paraId="13FA6898" w14:textId="54531A6C" w:rsidR="0089224D" w:rsidRDefault="0089224D"/>
        </w:tc>
      </w:tr>
      <w:tr w:rsidR="0089224D" w14:paraId="1B17F08B" w14:textId="77777777" w:rsidTr="0089224D">
        <w:trPr>
          <w:cantSplit/>
        </w:trPr>
        <w:tc>
          <w:tcPr>
            <w:tcW w:w="584" w:type="dxa"/>
          </w:tcPr>
          <w:p w14:paraId="625F2EC4" w14:textId="77777777" w:rsidR="0089224D" w:rsidRDefault="0089224D">
            <w:r>
              <w:t>132</w:t>
            </w:r>
          </w:p>
        </w:tc>
        <w:tc>
          <w:tcPr>
            <w:tcW w:w="1610" w:type="dxa"/>
          </w:tcPr>
          <w:p w14:paraId="6B99A179" w14:textId="77777777" w:rsidR="0089224D" w:rsidRDefault="0089224D">
            <w:r>
              <w:t>President Dallin H. Oaks</w:t>
            </w:r>
          </w:p>
        </w:tc>
        <w:tc>
          <w:tcPr>
            <w:tcW w:w="3937" w:type="dxa"/>
          </w:tcPr>
          <w:p w14:paraId="7FD4829C" w14:textId="77777777" w:rsidR="0089224D" w:rsidRDefault="0089224D">
            <w:r>
              <w:t xml:space="preserve">What your Grandma Kristin has said to you is true.  And I testify of its truth and invoke the blessings of the Lord upon you, my dear great-grandchildren.  And to all of the Primary children and teachers all over the world, I say that our Heavenly Father loves you. </w:t>
            </w:r>
          </w:p>
        </w:tc>
        <w:tc>
          <w:tcPr>
            <w:tcW w:w="3944" w:type="dxa"/>
          </w:tcPr>
          <w:p w14:paraId="16A38AFE" w14:textId="1329747C" w:rsidR="0089224D" w:rsidRDefault="0089224D"/>
        </w:tc>
      </w:tr>
      <w:tr w:rsidR="0089224D" w14:paraId="4785CA4F" w14:textId="77777777" w:rsidTr="0089224D">
        <w:trPr>
          <w:cantSplit/>
        </w:trPr>
        <w:tc>
          <w:tcPr>
            <w:tcW w:w="584" w:type="dxa"/>
          </w:tcPr>
          <w:p w14:paraId="0073B5CE" w14:textId="77777777" w:rsidR="0089224D" w:rsidRDefault="0089224D">
            <w:r>
              <w:t>133</w:t>
            </w:r>
          </w:p>
        </w:tc>
        <w:tc>
          <w:tcPr>
            <w:tcW w:w="1610" w:type="dxa"/>
          </w:tcPr>
          <w:p w14:paraId="2EC05120" w14:textId="77777777" w:rsidR="0089224D" w:rsidRDefault="0089224D">
            <w:r>
              <w:t>President Dallin H. Oaks</w:t>
            </w:r>
          </w:p>
        </w:tc>
        <w:tc>
          <w:tcPr>
            <w:tcW w:w="3937" w:type="dxa"/>
          </w:tcPr>
          <w:p w14:paraId="22F4F65E" w14:textId="77777777" w:rsidR="0089224D" w:rsidRDefault="0089224D">
            <w:r>
              <w:t>He has given you parents and teachers who will guide you in the right way.  And He will know of your righteous loving actions, and He will bless you for them.  And as His servant, I bless you throughout your life to stay on the covenant path that takes you back to our Heavenly Father.  And I bless you in the name of His Only Begotten Son Jesus Christ, amen.</w:t>
            </w:r>
          </w:p>
        </w:tc>
        <w:tc>
          <w:tcPr>
            <w:tcW w:w="3944" w:type="dxa"/>
          </w:tcPr>
          <w:p w14:paraId="2A9C4167" w14:textId="386664F5" w:rsidR="0089224D" w:rsidRDefault="0089224D"/>
        </w:tc>
      </w:tr>
      <w:tr w:rsidR="0089224D" w14:paraId="5F237A80" w14:textId="77777777" w:rsidTr="0089224D">
        <w:trPr>
          <w:cantSplit/>
        </w:trPr>
        <w:tc>
          <w:tcPr>
            <w:tcW w:w="584" w:type="dxa"/>
          </w:tcPr>
          <w:p w14:paraId="72AF13E2" w14:textId="77777777" w:rsidR="0089224D" w:rsidRDefault="0089224D">
            <w:r>
              <w:t>134</w:t>
            </w:r>
          </w:p>
        </w:tc>
        <w:tc>
          <w:tcPr>
            <w:tcW w:w="1610" w:type="dxa"/>
          </w:tcPr>
          <w:p w14:paraId="55300BF2" w14:textId="77777777" w:rsidR="0089224D" w:rsidRDefault="0089224D">
            <w:r>
              <w:t>Group</w:t>
            </w:r>
          </w:p>
        </w:tc>
        <w:tc>
          <w:tcPr>
            <w:tcW w:w="3937" w:type="dxa"/>
          </w:tcPr>
          <w:p w14:paraId="2F471C01" w14:textId="77777777" w:rsidR="0089224D" w:rsidRDefault="0089224D">
            <w:r>
              <w:t>Amen!</w:t>
            </w:r>
          </w:p>
        </w:tc>
        <w:tc>
          <w:tcPr>
            <w:tcW w:w="3944" w:type="dxa"/>
          </w:tcPr>
          <w:p w14:paraId="560A2B14" w14:textId="4B3BCF6A" w:rsidR="0089224D" w:rsidRDefault="0089224D"/>
        </w:tc>
      </w:tr>
      <w:tr w:rsidR="0089224D" w14:paraId="6302B179" w14:textId="77777777" w:rsidTr="0089224D">
        <w:trPr>
          <w:cantSplit/>
        </w:trPr>
        <w:tc>
          <w:tcPr>
            <w:tcW w:w="584" w:type="dxa"/>
          </w:tcPr>
          <w:p w14:paraId="6F1F7157" w14:textId="77777777" w:rsidR="0089224D" w:rsidRDefault="0089224D">
            <w:r>
              <w:t>135</w:t>
            </w:r>
          </w:p>
        </w:tc>
        <w:tc>
          <w:tcPr>
            <w:tcW w:w="1610" w:type="dxa"/>
          </w:tcPr>
          <w:p w14:paraId="7E9A056A" w14:textId="77777777" w:rsidR="0089224D" w:rsidRDefault="0089224D">
            <w:r>
              <w:t>Sister Amy A. Wright</w:t>
            </w:r>
          </w:p>
        </w:tc>
        <w:tc>
          <w:tcPr>
            <w:tcW w:w="3937" w:type="dxa"/>
          </w:tcPr>
          <w:p w14:paraId="75CEC0E5" w14:textId="77777777" w:rsidR="0089224D" w:rsidRDefault="0089224D">
            <w:r>
              <w:t>Well, hello, friends!  How was your day?</w:t>
            </w:r>
          </w:p>
        </w:tc>
        <w:tc>
          <w:tcPr>
            <w:tcW w:w="3944" w:type="dxa"/>
          </w:tcPr>
          <w:p w14:paraId="17CB081B" w14:textId="5090E921" w:rsidR="0089224D" w:rsidRDefault="0089224D"/>
        </w:tc>
      </w:tr>
      <w:tr w:rsidR="0089224D" w14:paraId="073F022E" w14:textId="77777777" w:rsidTr="0089224D">
        <w:trPr>
          <w:cantSplit/>
        </w:trPr>
        <w:tc>
          <w:tcPr>
            <w:tcW w:w="584" w:type="dxa"/>
          </w:tcPr>
          <w:p w14:paraId="795F5B9A" w14:textId="77777777" w:rsidR="0089224D" w:rsidRDefault="0089224D">
            <w:r>
              <w:t>136</w:t>
            </w:r>
          </w:p>
        </w:tc>
        <w:tc>
          <w:tcPr>
            <w:tcW w:w="1610" w:type="dxa"/>
          </w:tcPr>
          <w:p w14:paraId="71E28A59" w14:textId="77777777" w:rsidR="0089224D" w:rsidRDefault="0089224D">
            <w:r>
              <w:t>Louie</w:t>
            </w:r>
          </w:p>
        </w:tc>
        <w:tc>
          <w:tcPr>
            <w:tcW w:w="3937" w:type="dxa"/>
          </w:tcPr>
          <w:p w14:paraId="1AE264C2" w14:textId="77777777" w:rsidR="0089224D" w:rsidRDefault="0089224D">
            <w:r>
              <w:t>Well, not very good.  As much as I tried I didn't have any chances to learn what it means to be a disciple of Jesus Christ.  I kept getting sidelined.</w:t>
            </w:r>
          </w:p>
        </w:tc>
        <w:tc>
          <w:tcPr>
            <w:tcW w:w="3944" w:type="dxa"/>
          </w:tcPr>
          <w:p w14:paraId="7A4013A8" w14:textId="624C65BC" w:rsidR="0089224D" w:rsidRDefault="0089224D"/>
        </w:tc>
      </w:tr>
      <w:tr w:rsidR="0089224D" w14:paraId="71809C1F" w14:textId="77777777" w:rsidTr="0089224D">
        <w:trPr>
          <w:cantSplit/>
        </w:trPr>
        <w:tc>
          <w:tcPr>
            <w:tcW w:w="584" w:type="dxa"/>
          </w:tcPr>
          <w:p w14:paraId="174352CA" w14:textId="77777777" w:rsidR="0089224D" w:rsidRDefault="0089224D">
            <w:r>
              <w:lastRenderedPageBreak/>
              <w:t>137</w:t>
            </w:r>
          </w:p>
        </w:tc>
        <w:tc>
          <w:tcPr>
            <w:tcW w:w="1610" w:type="dxa"/>
          </w:tcPr>
          <w:p w14:paraId="7AA5D828" w14:textId="77777777" w:rsidR="0089224D" w:rsidRDefault="0089224D">
            <w:r>
              <w:t>Sister Amy A. Wright</w:t>
            </w:r>
          </w:p>
        </w:tc>
        <w:tc>
          <w:tcPr>
            <w:tcW w:w="3937" w:type="dxa"/>
          </w:tcPr>
          <w:p w14:paraId="476272D7" w14:textId="77777777" w:rsidR="0089224D" w:rsidRDefault="0089224D">
            <w:r>
              <w:t>So what do you think being a disciple means?</w:t>
            </w:r>
          </w:p>
        </w:tc>
        <w:tc>
          <w:tcPr>
            <w:tcW w:w="3944" w:type="dxa"/>
          </w:tcPr>
          <w:p w14:paraId="26DC6E4F" w14:textId="27E7D9D4" w:rsidR="0089224D" w:rsidRDefault="0089224D"/>
        </w:tc>
      </w:tr>
      <w:tr w:rsidR="0089224D" w14:paraId="652E188B" w14:textId="77777777" w:rsidTr="0089224D">
        <w:trPr>
          <w:cantSplit/>
        </w:trPr>
        <w:tc>
          <w:tcPr>
            <w:tcW w:w="584" w:type="dxa"/>
          </w:tcPr>
          <w:p w14:paraId="6DF23FC7" w14:textId="77777777" w:rsidR="0089224D" w:rsidRDefault="0089224D">
            <w:r>
              <w:t>138</w:t>
            </w:r>
          </w:p>
        </w:tc>
        <w:tc>
          <w:tcPr>
            <w:tcW w:w="1610" w:type="dxa"/>
          </w:tcPr>
          <w:p w14:paraId="689224D5" w14:textId="77777777" w:rsidR="0089224D" w:rsidRDefault="0089224D">
            <w:r>
              <w:t>Louie</w:t>
            </w:r>
          </w:p>
        </w:tc>
        <w:tc>
          <w:tcPr>
            <w:tcW w:w="3937" w:type="dxa"/>
          </w:tcPr>
          <w:p w14:paraId="499BEC5C" w14:textId="77777777" w:rsidR="0089224D" w:rsidRDefault="0089224D">
            <w:r>
              <w:t>I think it means to do something really big, like move a mountain or part the Red Sea.</w:t>
            </w:r>
          </w:p>
        </w:tc>
        <w:tc>
          <w:tcPr>
            <w:tcW w:w="3944" w:type="dxa"/>
          </w:tcPr>
          <w:p w14:paraId="7DC76301" w14:textId="049C6F83" w:rsidR="0089224D" w:rsidRDefault="0089224D"/>
        </w:tc>
      </w:tr>
      <w:tr w:rsidR="0089224D" w14:paraId="3E3E1774" w14:textId="77777777" w:rsidTr="0089224D">
        <w:trPr>
          <w:cantSplit/>
        </w:trPr>
        <w:tc>
          <w:tcPr>
            <w:tcW w:w="584" w:type="dxa"/>
          </w:tcPr>
          <w:p w14:paraId="34707E03" w14:textId="77777777" w:rsidR="0089224D" w:rsidRDefault="0089224D">
            <w:r>
              <w:t>139</w:t>
            </w:r>
          </w:p>
        </w:tc>
        <w:tc>
          <w:tcPr>
            <w:tcW w:w="1610" w:type="dxa"/>
          </w:tcPr>
          <w:p w14:paraId="1F676B5B" w14:textId="77777777" w:rsidR="0089224D" w:rsidRDefault="0089224D">
            <w:r>
              <w:t>Sister Amy A. Wright</w:t>
            </w:r>
          </w:p>
        </w:tc>
        <w:tc>
          <w:tcPr>
            <w:tcW w:w="3937" w:type="dxa"/>
          </w:tcPr>
          <w:p w14:paraId="5D8E4D83" w14:textId="77777777" w:rsidR="0089224D" w:rsidRDefault="0089224D">
            <w:r>
              <w:t>You don't have to do something really big to be a disciple of Jesus Christ.  It simply means that you follow Him.  Do you think that there are small and simple things that you can do to follow Jesus?</w:t>
            </w:r>
          </w:p>
        </w:tc>
        <w:tc>
          <w:tcPr>
            <w:tcW w:w="3944" w:type="dxa"/>
          </w:tcPr>
          <w:p w14:paraId="3740710F" w14:textId="006EB1BC" w:rsidR="0089224D" w:rsidRDefault="0089224D"/>
        </w:tc>
      </w:tr>
      <w:tr w:rsidR="0089224D" w14:paraId="1A5B4013" w14:textId="77777777" w:rsidTr="0089224D">
        <w:trPr>
          <w:cantSplit/>
        </w:trPr>
        <w:tc>
          <w:tcPr>
            <w:tcW w:w="584" w:type="dxa"/>
          </w:tcPr>
          <w:p w14:paraId="6F169029" w14:textId="77777777" w:rsidR="0089224D" w:rsidRDefault="0089224D">
            <w:r>
              <w:t>140</w:t>
            </w:r>
          </w:p>
        </w:tc>
        <w:tc>
          <w:tcPr>
            <w:tcW w:w="1610" w:type="dxa"/>
          </w:tcPr>
          <w:p w14:paraId="3055A3EC" w14:textId="77777777" w:rsidR="0089224D" w:rsidRDefault="0089224D">
            <w:r>
              <w:t>Louie</w:t>
            </w:r>
          </w:p>
        </w:tc>
        <w:tc>
          <w:tcPr>
            <w:tcW w:w="3937" w:type="dxa"/>
          </w:tcPr>
          <w:p w14:paraId="607E69ED" w14:textId="77777777" w:rsidR="0089224D" w:rsidRDefault="0089224D">
            <w:r>
              <w:t>Well, yes, I do.  I think I could help someone take out the trash.  Or I could help someone who's sad feel better.  Or I could reach something that's out of reach.</w:t>
            </w:r>
          </w:p>
        </w:tc>
        <w:tc>
          <w:tcPr>
            <w:tcW w:w="3944" w:type="dxa"/>
          </w:tcPr>
          <w:p w14:paraId="6CB29717" w14:textId="31A5352A" w:rsidR="0089224D" w:rsidRDefault="0089224D"/>
        </w:tc>
      </w:tr>
      <w:tr w:rsidR="0089224D" w14:paraId="12EBD549" w14:textId="77777777" w:rsidTr="0089224D">
        <w:trPr>
          <w:cantSplit/>
        </w:trPr>
        <w:tc>
          <w:tcPr>
            <w:tcW w:w="584" w:type="dxa"/>
          </w:tcPr>
          <w:p w14:paraId="39B5CFFA" w14:textId="77777777" w:rsidR="0089224D" w:rsidRDefault="0089224D">
            <w:r>
              <w:t>141</w:t>
            </w:r>
          </w:p>
        </w:tc>
        <w:tc>
          <w:tcPr>
            <w:tcW w:w="1610" w:type="dxa"/>
          </w:tcPr>
          <w:p w14:paraId="1CA80B3B" w14:textId="77777777" w:rsidR="0089224D" w:rsidRDefault="0089224D">
            <w:r>
              <w:t>Sister Amy A. Wright</w:t>
            </w:r>
          </w:p>
        </w:tc>
        <w:tc>
          <w:tcPr>
            <w:tcW w:w="3937" w:type="dxa"/>
          </w:tcPr>
          <w:p w14:paraId="75C39299" w14:textId="77777777" w:rsidR="0089224D" w:rsidRDefault="0089224D">
            <w:r>
              <w:t>That's right!  Being a disciple of Jesus Christ means that you follow Him by loving and serving others by doing what Jesus would do.</w:t>
            </w:r>
          </w:p>
        </w:tc>
        <w:tc>
          <w:tcPr>
            <w:tcW w:w="3944" w:type="dxa"/>
          </w:tcPr>
          <w:p w14:paraId="6ADBF250" w14:textId="29F56B1F" w:rsidR="0089224D" w:rsidRDefault="0089224D"/>
        </w:tc>
      </w:tr>
      <w:tr w:rsidR="0089224D" w14:paraId="634C7354" w14:textId="77777777" w:rsidTr="0089224D">
        <w:trPr>
          <w:cantSplit/>
        </w:trPr>
        <w:tc>
          <w:tcPr>
            <w:tcW w:w="584" w:type="dxa"/>
          </w:tcPr>
          <w:p w14:paraId="7C620C7C" w14:textId="77777777" w:rsidR="0089224D" w:rsidRDefault="0089224D">
            <w:r>
              <w:t>142</w:t>
            </w:r>
          </w:p>
        </w:tc>
        <w:tc>
          <w:tcPr>
            <w:tcW w:w="1610" w:type="dxa"/>
          </w:tcPr>
          <w:p w14:paraId="3400A09A" w14:textId="77777777" w:rsidR="0089224D" w:rsidRDefault="0089224D">
            <w:r>
              <w:t>Louie</w:t>
            </w:r>
          </w:p>
        </w:tc>
        <w:tc>
          <w:tcPr>
            <w:tcW w:w="3937" w:type="dxa"/>
          </w:tcPr>
          <w:p w14:paraId="171DF091" w14:textId="77777777" w:rsidR="0089224D" w:rsidRDefault="0089224D">
            <w:r>
              <w:t xml:space="preserve">You see, Gilbert, it's so simple, anyone could understand.  </w:t>
            </w:r>
          </w:p>
        </w:tc>
        <w:tc>
          <w:tcPr>
            <w:tcW w:w="3944" w:type="dxa"/>
          </w:tcPr>
          <w:p w14:paraId="72A29C20" w14:textId="471B4197" w:rsidR="0089224D" w:rsidRDefault="0089224D"/>
        </w:tc>
      </w:tr>
      <w:tr w:rsidR="0089224D" w14:paraId="5CE4F6C4" w14:textId="77777777" w:rsidTr="0089224D">
        <w:trPr>
          <w:cantSplit/>
        </w:trPr>
        <w:tc>
          <w:tcPr>
            <w:tcW w:w="584" w:type="dxa"/>
          </w:tcPr>
          <w:p w14:paraId="06F15987" w14:textId="77777777" w:rsidR="0089224D" w:rsidRDefault="0089224D">
            <w:r>
              <w:t>143</w:t>
            </w:r>
          </w:p>
        </w:tc>
        <w:tc>
          <w:tcPr>
            <w:tcW w:w="1610" w:type="dxa"/>
          </w:tcPr>
          <w:p w14:paraId="301244EA" w14:textId="77777777" w:rsidR="0089224D" w:rsidRDefault="0089224D">
            <w:r>
              <w:t>Louie</w:t>
            </w:r>
          </w:p>
        </w:tc>
        <w:tc>
          <w:tcPr>
            <w:tcW w:w="3937" w:type="dxa"/>
          </w:tcPr>
          <w:p w14:paraId="47EA9D20" w14:textId="77777777" w:rsidR="0089224D" w:rsidRDefault="0089224D">
            <w:r>
              <w:t>(gasps) That's such a good idea, Gilbert.  Let's go serve!  I'm gonna go serve right now!  You know what I wanna go do?  I wanna go stack some chairs!  Let's go stack some chairs.  Bye, Sister Wright!</w:t>
            </w:r>
          </w:p>
        </w:tc>
        <w:tc>
          <w:tcPr>
            <w:tcW w:w="3944" w:type="dxa"/>
          </w:tcPr>
          <w:p w14:paraId="0E9A9F7B" w14:textId="7BB01E53" w:rsidR="0089224D" w:rsidRDefault="0089224D"/>
        </w:tc>
      </w:tr>
    </w:tbl>
    <w:p w14:paraId="56DBA92C" w14:textId="77777777" w:rsidR="00D301CE" w:rsidRDefault="00D301CE"/>
    <w:tbl>
      <w:tblPr>
        <w:tblStyle w:val="TableGrid"/>
        <w:tblW w:w="0" w:type="auto"/>
        <w:tblLook w:val="04A0" w:firstRow="1" w:lastRow="0" w:firstColumn="1" w:lastColumn="0" w:noHBand="0" w:noVBand="1"/>
      </w:tblPr>
      <w:tblGrid>
        <w:gridCol w:w="584"/>
        <w:gridCol w:w="1610"/>
        <w:gridCol w:w="3937"/>
        <w:gridCol w:w="3944"/>
      </w:tblGrid>
      <w:tr w:rsidR="00720851" w14:paraId="21802D17" w14:textId="77777777" w:rsidTr="00AB6994">
        <w:trPr>
          <w:cantSplit/>
          <w:tblHeader/>
        </w:trPr>
        <w:tc>
          <w:tcPr>
            <w:tcW w:w="584" w:type="dxa"/>
            <w:shd w:val="clear" w:color="auto" w:fill="F6CC9E"/>
          </w:tcPr>
          <w:p w14:paraId="01BF1297" w14:textId="77777777" w:rsidR="00720851" w:rsidRDefault="00720851" w:rsidP="00AB6994">
            <w:r>
              <w:rPr>
                <w:b/>
              </w:rPr>
              <w:t>#</w:t>
            </w:r>
          </w:p>
        </w:tc>
        <w:tc>
          <w:tcPr>
            <w:tcW w:w="1610" w:type="dxa"/>
            <w:shd w:val="clear" w:color="auto" w:fill="F6CC9E"/>
          </w:tcPr>
          <w:p w14:paraId="1A38E1DB" w14:textId="77777777" w:rsidR="00720851" w:rsidRDefault="00720851" w:rsidP="00AB6994">
            <w:r>
              <w:rPr>
                <w:b/>
              </w:rPr>
              <w:t>CHARACTER</w:t>
            </w:r>
          </w:p>
        </w:tc>
        <w:tc>
          <w:tcPr>
            <w:tcW w:w="3937" w:type="dxa"/>
            <w:shd w:val="clear" w:color="auto" w:fill="F6CC9E"/>
          </w:tcPr>
          <w:p w14:paraId="133D4E7A" w14:textId="77777777" w:rsidR="00720851" w:rsidRDefault="00720851" w:rsidP="00AB6994">
            <w:r>
              <w:rPr>
                <w:b/>
              </w:rPr>
              <w:t>ENGLISH</w:t>
            </w:r>
          </w:p>
        </w:tc>
        <w:tc>
          <w:tcPr>
            <w:tcW w:w="3944" w:type="dxa"/>
            <w:shd w:val="clear" w:color="auto" w:fill="F6CC9E"/>
          </w:tcPr>
          <w:p w14:paraId="31F8667A" w14:textId="77777777" w:rsidR="00720851" w:rsidRDefault="00720851" w:rsidP="00AB6994">
            <w:r>
              <w:rPr>
                <w:b/>
              </w:rPr>
              <w:t>TRANSLATION</w:t>
            </w:r>
          </w:p>
        </w:tc>
      </w:tr>
      <w:tr w:rsidR="00720851" w14:paraId="10E3EFCD" w14:textId="77777777" w:rsidTr="00AB6994">
        <w:trPr>
          <w:cantSplit/>
        </w:trPr>
        <w:tc>
          <w:tcPr>
            <w:tcW w:w="584" w:type="dxa"/>
          </w:tcPr>
          <w:p w14:paraId="4D4E8BDE" w14:textId="77777777" w:rsidR="00720851" w:rsidRDefault="00720851" w:rsidP="00AB6994">
            <w:r>
              <w:t>1</w:t>
            </w:r>
          </w:p>
        </w:tc>
        <w:tc>
          <w:tcPr>
            <w:tcW w:w="1610" w:type="dxa"/>
          </w:tcPr>
          <w:p w14:paraId="5958AC8C" w14:textId="77777777" w:rsidR="00720851" w:rsidRDefault="00720851" w:rsidP="00AB6994">
            <w:r>
              <w:t>President Susan H. Porter</w:t>
            </w:r>
          </w:p>
        </w:tc>
        <w:tc>
          <w:tcPr>
            <w:tcW w:w="3937" w:type="dxa"/>
          </w:tcPr>
          <w:p w14:paraId="39E05C17" w14:textId="77777777" w:rsidR="00720851" w:rsidRDefault="00720851" w:rsidP="00AB6994">
            <w:r>
              <w:t>I am so happy to be here in the Philippines meeting new friends.  This is my new friend…</w:t>
            </w:r>
          </w:p>
        </w:tc>
        <w:tc>
          <w:tcPr>
            <w:tcW w:w="3944" w:type="dxa"/>
          </w:tcPr>
          <w:p w14:paraId="6F39A10A" w14:textId="77777777" w:rsidR="00720851" w:rsidRDefault="00720851" w:rsidP="00AB6994"/>
        </w:tc>
      </w:tr>
    </w:tbl>
    <w:p w14:paraId="32AF14D6" w14:textId="77777777" w:rsidR="00720851" w:rsidRDefault="00720851"/>
    <w:sectPr w:rsidR="00720851" w:rsidSect="00167711">
      <w:headerReference w:type="default" r:id="rId7"/>
      <w:footerReference w:type="even" r:id="rId8"/>
      <w:type w:val="continuous"/>
      <w:pgSz w:w="15840" w:h="12240" w:orient="landscape" w:code="1"/>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37838" w14:textId="77777777" w:rsidR="00167711" w:rsidRDefault="00167711">
      <w:r>
        <w:separator/>
      </w:r>
    </w:p>
  </w:endnote>
  <w:endnote w:type="continuationSeparator" w:id="0">
    <w:p w14:paraId="3C81D9F8" w14:textId="77777777" w:rsidR="00167711" w:rsidRDefault="00167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820A" w14:textId="77777777" w:rsidR="00403131" w:rsidRDefault="00403131"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288FC" w14:textId="77777777" w:rsidR="00403131" w:rsidRDefault="00403131"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9C43F" w14:textId="77777777" w:rsidR="00167711" w:rsidRDefault="00167711">
      <w:r>
        <w:separator/>
      </w:r>
    </w:p>
  </w:footnote>
  <w:footnote w:type="continuationSeparator" w:id="0">
    <w:p w14:paraId="35CE53F4" w14:textId="77777777" w:rsidR="00167711" w:rsidRDefault="00167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E2C8" w14:textId="77777777" w:rsidR="00403131" w:rsidRPr="00B61DF5" w:rsidRDefault="001A1213" w:rsidP="00654AEB">
    <w:pPr>
      <w:pStyle w:val="Header"/>
      <w:jc w:val="right"/>
      <w:rPr>
        <w:rFonts w:cs="Arial"/>
        <w:vanish/>
        <w:sz w:val="18"/>
        <w:szCs w:val="18"/>
      </w:rPr>
    </w:pPr>
    <w:r>
      <w:rPr>
        <w:vanish/>
        <w:sz w:val="18"/>
      </w:rPr>
      <w:t xml:space="preserve">Page </w:t>
    </w:r>
    <w:r w:rsidR="00403131" w:rsidRPr="00B61DF5">
      <w:rPr>
        <w:rStyle w:val="PageNumber"/>
        <w:rFonts w:cs="Arial"/>
        <w:vanish/>
        <w:sz w:val="18"/>
      </w:rPr>
      <w:fldChar w:fldCharType="begin"/>
    </w:r>
    <w:r w:rsidR="00403131" w:rsidRPr="00B61DF5">
      <w:rPr>
        <w:rStyle w:val="PageNumber"/>
        <w:rFonts w:cs="Arial"/>
        <w:vanish/>
        <w:sz w:val="18"/>
      </w:rPr>
      <w:instrText xml:space="preserve"> PAGE </w:instrText>
    </w:r>
    <w:r w:rsidR="00403131" w:rsidRPr="00B61DF5">
      <w:rPr>
        <w:rStyle w:val="PageNumber"/>
        <w:rFonts w:cs="Arial"/>
        <w:vanish/>
        <w:sz w:val="18"/>
      </w:rPr>
      <w:fldChar w:fldCharType="separate"/>
    </w:r>
    <w:r w:rsidR="00331AD5" w:rsidRPr="00B61DF5">
      <w:rPr>
        <w:rStyle w:val="PageNumber"/>
        <w:rFonts w:cs="Arial"/>
        <w:vanish/>
        <w:sz w:val="18"/>
      </w:rPr>
      <w:t>1</w:t>
    </w:r>
    <w:r w:rsidR="00403131" w:rsidRPr="00B61DF5">
      <w:rPr>
        <w:rStyle w:val="PageNumber"/>
        <w:rFonts w:cs="Arial"/>
        <w:vanish/>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922E2"/>
    <w:multiLevelType w:val="hybridMultilevel"/>
    <w:tmpl w:val="F2DC7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120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B0"/>
    <w:rsid w:val="000002A7"/>
    <w:rsid w:val="00000D45"/>
    <w:rsid w:val="0000415E"/>
    <w:rsid w:val="00014990"/>
    <w:rsid w:val="000240B9"/>
    <w:rsid w:val="00033EFA"/>
    <w:rsid w:val="000558E5"/>
    <w:rsid w:val="00060E35"/>
    <w:rsid w:val="00071145"/>
    <w:rsid w:val="00073902"/>
    <w:rsid w:val="00081B1E"/>
    <w:rsid w:val="00092751"/>
    <w:rsid w:val="00095E99"/>
    <w:rsid w:val="000A475B"/>
    <w:rsid w:val="000B69A8"/>
    <w:rsid w:val="000C1BAF"/>
    <w:rsid w:val="000C3835"/>
    <w:rsid w:val="000C4255"/>
    <w:rsid w:val="000C7A12"/>
    <w:rsid w:val="000D79C0"/>
    <w:rsid w:val="000D7A79"/>
    <w:rsid w:val="000E67B5"/>
    <w:rsid w:val="000F372F"/>
    <w:rsid w:val="000F68A8"/>
    <w:rsid w:val="001024A3"/>
    <w:rsid w:val="0010757A"/>
    <w:rsid w:val="00111068"/>
    <w:rsid w:val="001113A9"/>
    <w:rsid w:val="00125F61"/>
    <w:rsid w:val="0012722C"/>
    <w:rsid w:val="00134282"/>
    <w:rsid w:val="00143B73"/>
    <w:rsid w:val="0015368A"/>
    <w:rsid w:val="0015445D"/>
    <w:rsid w:val="00157171"/>
    <w:rsid w:val="0015792A"/>
    <w:rsid w:val="001602A1"/>
    <w:rsid w:val="00162C84"/>
    <w:rsid w:val="00164EB2"/>
    <w:rsid w:val="00167711"/>
    <w:rsid w:val="00172019"/>
    <w:rsid w:val="00173485"/>
    <w:rsid w:val="001760C1"/>
    <w:rsid w:val="001A1213"/>
    <w:rsid w:val="001A242A"/>
    <w:rsid w:val="001C1D87"/>
    <w:rsid w:val="001D7FFD"/>
    <w:rsid w:val="001E0ECE"/>
    <w:rsid w:val="001E34B5"/>
    <w:rsid w:val="001E57A9"/>
    <w:rsid w:val="001F1CF2"/>
    <w:rsid w:val="00201FFC"/>
    <w:rsid w:val="00203EEF"/>
    <w:rsid w:val="0020450D"/>
    <w:rsid w:val="0020463D"/>
    <w:rsid w:val="00211D9F"/>
    <w:rsid w:val="0021269D"/>
    <w:rsid w:val="002175EB"/>
    <w:rsid w:val="00234E23"/>
    <w:rsid w:val="00240FC8"/>
    <w:rsid w:val="0024169D"/>
    <w:rsid w:val="002456AD"/>
    <w:rsid w:val="002477F1"/>
    <w:rsid w:val="00263691"/>
    <w:rsid w:val="002641BC"/>
    <w:rsid w:val="00266F7D"/>
    <w:rsid w:val="00267F48"/>
    <w:rsid w:val="0027473F"/>
    <w:rsid w:val="0028461E"/>
    <w:rsid w:val="00284D2B"/>
    <w:rsid w:val="00296C1D"/>
    <w:rsid w:val="00297E3E"/>
    <w:rsid w:val="002A1BC3"/>
    <w:rsid w:val="002A395A"/>
    <w:rsid w:val="002B4AAC"/>
    <w:rsid w:val="002C73AC"/>
    <w:rsid w:val="002D5CD4"/>
    <w:rsid w:val="002D64ED"/>
    <w:rsid w:val="002D7A32"/>
    <w:rsid w:val="002E232E"/>
    <w:rsid w:val="002F5A2A"/>
    <w:rsid w:val="00301B2E"/>
    <w:rsid w:val="00303A82"/>
    <w:rsid w:val="00313951"/>
    <w:rsid w:val="00321C03"/>
    <w:rsid w:val="00331AD5"/>
    <w:rsid w:val="00337E63"/>
    <w:rsid w:val="00341720"/>
    <w:rsid w:val="003517AB"/>
    <w:rsid w:val="00351A89"/>
    <w:rsid w:val="00353259"/>
    <w:rsid w:val="0035608D"/>
    <w:rsid w:val="003701DC"/>
    <w:rsid w:val="003706B8"/>
    <w:rsid w:val="0037312A"/>
    <w:rsid w:val="003742CA"/>
    <w:rsid w:val="00377BFD"/>
    <w:rsid w:val="00384CD1"/>
    <w:rsid w:val="00395C29"/>
    <w:rsid w:val="003A3009"/>
    <w:rsid w:val="003A3CE7"/>
    <w:rsid w:val="003B0298"/>
    <w:rsid w:val="003B10D9"/>
    <w:rsid w:val="003B156A"/>
    <w:rsid w:val="003B1634"/>
    <w:rsid w:val="003B78D3"/>
    <w:rsid w:val="003D0674"/>
    <w:rsid w:val="003D0B34"/>
    <w:rsid w:val="003D0BF1"/>
    <w:rsid w:val="003D43F9"/>
    <w:rsid w:val="003D4DA8"/>
    <w:rsid w:val="003D686A"/>
    <w:rsid w:val="003E5FD9"/>
    <w:rsid w:val="003E7195"/>
    <w:rsid w:val="003F6F3A"/>
    <w:rsid w:val="003F77F0"/>
    <w:rsid w:val="00403131"/>
    <w:rsid w:val="004051F4"/>
    <w:rsid w:val="0040605C"/>
    <w:rsid w:val="00416A4D"/>
    <w:rsid w:val="004202BB"/>
    <w:rsid w:val="00431DBA"/>
    <w:rsid w:val="0043626E"/>
    <w:rsid w:val="004404FD"/>
    <w:rsid w:val="00443D00"/>
    <w:rsid w:val="00445B8D"/>
    <w:rsid w:val="00446842"/>
    <w:rsid w:val="00447177"/>
    <w:rsid w:val="00450CE5"/>
    <w:rsid w:val="00454621"/>
    <w:rsid w:val="004642E3"/>
    <w:rsid w:val="00475315"/>
    <w:rsid w:val="00475720"/>
    <w:rsid w:val="00477FAC"/>
    <w:rsid w:val="00482664"/>
    <w:rsid w:val="00484341"/>
    <w:rsid w:val="004913A9"/>
    <w:rsid w:val="004A6A91"/>
    <w:rsid w:val="004B0138"/>
    <w:rsid w:val="004C4CD5"/>
    <w:rsid w:val="004C5DF6"/>
    <w:rsid w:val="004C5E39"/>
    <w:rsid w:val="004C65DE"/>
    <w:rsid w:val="004C7152"/>
    <w:rsid w:val="004D7AD9"/>
    <w:rsid w:val="004E2A07"/>
    <w:rsid w:val="004E3C34"/>
    <w:rsid w:val="004E5206"/>
    <w:rsid w:val="004F3BE7"/>
    <w:rsid w:val="004F7C71"/>
    <w:rsid w:val="00521A13"/>
    <w:rsid w:val="00522F1F"/>
    <w:rsid w:val="005326DC"/>
    <w:rsid w:val="005416CB"/>
    <w:rsid w:val="0055029B"/>
    <w:rsid w:val="0055099D"/>
    <w:rsid w:val="005509C0"/>
    <w:rsid w:val="00550C82"/>
    <w:rsid w:val="00575004"/>
    <w:rsid w:val="00577992"/>
    <w:rsid w:val="005876AC"/>
    <w:rsid w:val="00591835"/>
    <w:rsid w:val="00595993"/>
    <w:rsid w:val="005A08C5"/>
    <w:rsid w:val="005A7820"/>
    <w:rsid w:val="005C225B"/>
    <w:rsid w:val="005C6261"/>
    <w:rsid w:val="005C7846"/>
    <w:rsid w:val="005D1E75"/>
    <w:rsid w:val="005E73D8"/>
    <w:rsid w:val="005F30C5"/>
    <w:rsid w:val="005F3563"/>
    <w:rsid w:val="005F6545"/>
    <w:rsid w:val="00611C24"/>
    <w:rsid w:val="00612AF0"/>
    <w:rsid w:val="0062246B"/>
    <w:rsid w:val="00622F68"/>
    <w:rsid w:val="00626731"/>
    <w:rsid w:val="006340A8"/>
    <w:rsid w:val="00643EDC"/>
    <w:rsid w:val="00651650"/>
    <w:rsid w:val="00654AEB"/>
    <w:rsid w:val="00656ECC"/>
    <w:rsid w:val="006618A7"/>
    <w:rsid w:val="00661DDF"/>
    <w:rsid w:val="006655C7"/>
    <w:rsid w:val="00670E2B"/>
    <w:rsid w:val="00672458"/>
    <w:rsid w:val="00680E71"/>
    <w:rsid w:val="00682122"/>
    <w:rsid w:val="00683225"/>
    <w:rsid w:val="006845DF"/>
    <w:rsid w:val="0069145C"/>
    <w:rsid w:val="00692F29"/>
    <w:rsid w:val="006A275C"/>
    <w:rsid w:val="006A6012"/>
    <w:rsid w:val="006B17D7"/>
    <w:rsid w:val="006B1874"/>
    <w:rsid w:val="006B760E"/>
    <w:rsid w:val="006C12D8"/>
    <w:rsid w:val="006D08A7"/>
    <w:rsid w:val="006D1464"/>
    <w:rsid w:val="006D316E"/>
    <w:rsid w:val="006E08C7"/>
    <w:rsid w:val="006E7B95"/>
    <w:rsid w:val="006F376F"/>
    <w:rsid w:val="006F4A8A"/>
    <w:rsid w:val="006F534E"/>
    <w:rsid w:val="006F7BC7"/>
    <w:rsid w:val="00706E21"/>
    <w:rsid w:val="00716D05"/>
    <w:rsid w:val="00720851"/>
    <w:rsid w:val="00725811"/>
    <w:rsid w:val="007260C4"/>
    <w:rsid w:val="00735D2F"/>
    <w:rsid w:val="0073720D"/>
    <w:rsid w:val="0074135A"/>
    <w:rsid w:val="00743337"/>
    <w:rsid w:val="00743C15"/>
    <w:rsid w:val="00747155"/>
    <w:rsid w:val="00750B69"/>
    <w:rsid w:val="00767CC7"/>
    <w:rsid w:val="00767E05"/>
    <w:rsid w:val="0077621C"/>
    <w:rsid w:val="00783F3A"/>
    <w:rsid w:val="007902FB"/>
    <w:rsid w:val="00791480"/>
    <w:rsid w:val="007A54CE"/>
    <w:rsid w:val="007A618F"/>
    <w:rsid w:val="007A65A7"/>
    <w:rsid w:val="007B4CB0"/>
    <w:rsid w:val="007B78B7"/>
    <w:rsid w:val="007C5F31"/>
    <w:rsid w:val="007C7B20"/>
    <w:rsid w:val="007D0EB5"/>
    <w:rsid w:val="007D7404"/>
    <w:rsid w:val="007E44F8"/>
    <w:rsid w:val="007E6100"/>
    <w:rsid w:val="007F12A8"/>
    <w:rsid w:val="007F6FB9"/>
    <w:rsid w:val="00805D5A"/>
    <w:rsid w:val="008102D2"/>
    <w:rsid w:val="0081208A"/>
    <w:rsid w:val="00816AFE"/>
    <w:rsid w:val="00832E7B"/>
    <w:rsid w:val="00833275"/>
    <w:rsid w:val="00835B3B"/>
    <w:rsid w:val="0083605A"/>
    <w:rsid w:val="00837102"/>
    <w:rsid w:val="008410B1"/>
    <w:rsid w:val="008421D1"/>
    <w:rsid w:val="00847B9F"/>
    <w:rsid w:val="00850510"/>
    <w:rsid w:val="0085474B"/>
    <w:rsid w:val="00857DF0"/>
    <w:rsid w:val="008620BD"/>
    <w:rsid w:val="00865751"/>
    <w:rsid w:val="008665F3"/>
    <w:rsid w:val="008750F9"/>
    <w:rsid w:val="00877672"/>
    <w:rsid w:val="00885674"/>
    <w:rsid w:val="00886A5A"/>
    <w:rsid w:val="0089224D"/>
    <w:rsid w:val="008A7330"/>
    <w:rsid w:val="008B5FB4"/>
    <w:rsid w:val="008D2521"/>
    <w:rsid w:val="008E131C"/>
    <w:rsid w:val="0090152B"/>
    <w:rsid w:val="00904D1D"/>
    <w:rsid w:val="0090722E"/>
    <w:rsid w:val="00911612"/>
    <w:rsid w:val="0091200B"/>
    <w:rsid w:val="009121AD"/>
    <w:rsid w:val="00924716"/>
    <w:rsid w:val="00944577"/>
    <w:rsid w:val="00951AF0"/>
    <w:rsid w:val="00951D77"/>
    <w:rsid w:val="00955D2E"/>
    <w:rsid w:val="009611F6"/>
    <w:rsid w:val="00994A77"/>
    <w:rsid w:val="00994D4F"/>
    <w:rsid w:val="00995CA7"/>
    <w:rsid w:val="009A3D2B"/>
    <w:rsid w:val="009B49FA"/>
    <w:rsid w:val="009B574A"/>
    <w:rsid w:val="009B7758"/>
    <w:rsid w:val="009D10A9"/>
    <w:rsid w:val="009D14D0"/>
    <w:rsid w:val="009D1722"/>
    <w:rsid w:val="009D4255"/>
    <w:rsid w:val="009E4256"/>
    <w:rsid w:val="009E4C68"/>
    <w:rsid w:val="009F4E90"/>
    <w:rsid w:val="009F6449"/>
    <w:rsid w:val="00A03852"/>
    <w:rsid w:val="00A11ACB"/>
    <w:rsid w:val="00A131B0"/>
    <w:rsid w:val="00A13948"/>
    <w:rsid w:val="00A230E7"/>
    <w:rsid w:val="00A25046"/>
    <w:rsid w:val="00A306DE"/>
    <w:rsid w:val="00A33DB6"/>
    <w:rsid w:val="00A41F8F"/>
    <w:rsid w:val="00A42A7A"/>
    <w:rsid w:val="00A43494"/>
    <w:rsid w:val="00A62EC9"/>
    <w:rsid w:val="00A67743"/>
    <w:rsid w:val="00A7198B"/>
    <w:rsid w:val="00A71CA1"/>
    <w:rsid w:val="00A97997"/>
    <w:rsid w:val="00AA5DA6"/>
    <w:rsid w:val="00AC3E91"/>
    <w:rsid w:val="00AC4AAA"/>
    <w:rsid w:val="00AC5C9C"/>
    <w:rsid w:val="00AD31EA"/>
    <w:rsid w:val="00AF1FB2"/>
    <w:rsid w:val="00AF2C4E"/>
    <w:rsid w:val="00AF37FD"/>
    <w:rsid w:val="00AF3AB6"/>
    <w:rsid w:val="00AF5766"/>
    <w:rsid w:val="00AF7428"/>
    <w:rsid w:val="00AF74E1"/>
    <w:rsid w:val="00B000F7"/>
    <w:rsid w:val="00B1156F"/>
    <w:rsid w:val="00B20AA0"/>
    <w:rsid w:val="00B256AC"/>
    <w:rsid w:val="00B26CD8"/>
    <w:rsid w:val="00B272A9"/>
    <w:rsid w:val="00B53464"/>
    <w:rsid w:val="00B54954"/>
    <w:rsid w:val="00B61DF5"/>
    <w:rsid w:val="00B852B8"/>
    <w:rsid w:val="00B90E52"/>
    <w:rsid w:val="00B91C70"/>
    <w:rsid w:val="00B947F2"/>
    <w:rsid w:val="00BB02D2"/>
    <w:rsid w:val="00BB192B"/>
    <w:rsid w:val="00BB3A39"/>
    <w:rsid w:val="00BE70D2"/>
    <w:rsid w:val="00C0668E"/>
    <w:rsid w:val="00C15E1E"/>
    <w:rsid w:val="00C301B3"/>
    <w:rsid w:val="00C33E39"/>
    <w:rsid w:val="00C34BED"/>
    <w:rsid w:val="00C37750"/>
    <w:rsid w:val="00C37EAC"/>
    <w:rsid w:val="00C4316A"/>
    <w:rsid w:val="00C53F32"/>
    <w:rsid w:val="00C61809"/>
    <w:rsid w:val="00C61E75"/>
    <w:rsid w:val="00C64236"/>
    <w:rsid w:val="00C66B61"/>
    <w:rsid w:val="00C707B5"/>
    <w:rsid w:val="00C82AF9"/>
    <w:rsid w:val="00C8334A"/>
    <w:rsid w:val="00C853CE"/>
    <w:rsid w:val="00C933B5"/>
    <w:rsid w:val="00C957B3"/>
    <w:rsid w:val="00CA172E"/>
    <w:rsid w:val="00CA5236"/>
    <w:rsid w:val="00CB2C88"/>
    <w:rsid w:val="00CB3CE0"/>
    <w:rsid w:val="00CC4498"/>
    <w:rsid w:val="00CC4969"/>
    <w:rsid w:val="00CD021D"/>
    <w:rsid w:val="00CD259D"/>
    <w:rsid w:val="00CD488F"/>
    <w:rsid w:val="00CD7518"/>
    <w:rsid w:val="00CE22CA"/>
    <w:rsid w:val="00CE2570"/>
    <w:rsid w:val="00D03748"/>
    <w:rsid w:val="00D05D99"/>
    <w:rsid w:val="00D07555"/>
    <w:rsid w:val="00D2551E"/>
    <w:rsid w:val="00D25C6B"/>
    <w:rsid w:val="00D301CE"/>
    <w:rsid w:val="00D52D99"/>
    <w:rsid w:val="00D61B89"/>
    <w:rsid w:val="00D63291"/>
    <w:rsid w:val="00D647B2"/>
    <w:rsid w:val="00D759BC"/>
    <w:rsid w:val="00D778BC"/>
    <w:rsid w:val="00D80942"/>
    <w:rsid w:val="00D86CA7"/>
    <w:rsid w:val="00D93D87"/>
    <w:rsid w:val="00D9648B"/>
    <w:rsid w:val="00D97183"/>
    <w:rsid w:val="00DA44F8"/>
    <w:rsid w:val="00DA5B13"/>
    <w:rsid w:val="00DB522E"/>
    <w:rsid w:val="00DC6118"/>
    <w:rsid w:val="00DD0C5B"/>
    <w:rsid w:val="00DD6AFE"/>
    <w:rsid w:val="00DD73D4"/>
    <w:rsid w:val="00DE411F"/>
    <w:rsid w:val="00DF324A"/>
    <w:rsid w:val="00E001AA"/>
    <w:rsid w:val="00E00E00"/>
    <w:rsid w:val="00E03E0B"/>
    <w:rsid w:val="00E0575E"/>
    <w:rsid w:val="00E124EA"/>
    <w:rsid w:val="00E30C34"/>
    <w:rsid w:val="00E45ECB"/>
    <w:rsid w:val="00E467D3"/>
    <w:rsid w:val="00E56A14"/>
    <w:rsid w:val="00E65D46"/>
    <w:rsid w:val="00E703D8"/>
    <w:rsid w:val="00E7227B"/>
    <w:rsid w:val="00E8175D"/>
    <w:rsid w:val="00E84954"/>
    <w:rsid w:val="00E86AA3"/>
    <w:rsid w:val="00E906E5"/>
    <w:rsid w:val="00EA3C44"/>
    <w:rsid w:val="00EA4EFA"/>
    <w:rsid w:val="00EC243C"/>
    <w:rsid w:val="00ED53D0"/>
    <w:rsid w:val="00ED68B8"/>
    <w:rsid w:val="00EE0C41"/>
    <w:rsid w:val="00EE6EF0"/>
    <w:rsid w:val="00EF23C2"/>
    <w:rsid w:val="00F030B9"/>
    <w:rsid w:val="00F110A2"/>
    <w:rsid w:val="00F11929"/>
    <w:rsid w:val="00F401C8"/>
    <w:rsid w:val="00F44C53"/>
    <w:rsid w:val="00F54B39"/>
    <w:rsid w:val="00F64F43"/>
    <w:rsid w:val="00F74300"/>
    <w:rsid w:val="00F90153"/>
    <w:rsid w:val="00F9351B"/>
    <w:rsid w:val="00FA45E8"/>
    <w:rsid w:val="00FA74B9"/>
    <w:rsid w:val="00FB4D07"/>
    <w:rsid w:val="00FD08A6"/>
    <w:rsid w:val="00FD13A5"/>
    <w:rsid w:val="00FD14E5"/>
    <w:rsid w:val="00FD292F"/>
    <w:rsid w:val="00FD7896"/>
    <w:rsid w:val="00FE1CEC"/>
    <w:rsid w:val="00FF1F7A"/>
    <w:rsid w:val="00FF6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DE9BD4"/>
  <w15:docId w15:val="{A251DB5B-31F8-4D10-84E0-45ED3614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B13"/>
    <w:rPr>
      <w:rFonts w:ascii="Arial" w:hAnsi="Arial"/>
      <w:sz w:val="22"/>
      <w:szCs w:val="24"/>
    </w:rPr>
  </w:style>
  <w:style w:type="paragraph" w:styleId="Heading1">
    <w:name w:val="heading 1"/>
    <w:basedOn w:val="Normal"/>
    <w:next w:val="Normal"/>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character" w:styleId="FollowedHyperlink">
    <w:name w:val="FollowedHyperlink"/>
    <w:basedOn w:val="DefaultParagraphFont"/>
    <w:rsid w:val="00C707B5"/>
    <w:rPr>
      <w:color w:val="800080" w:themeColor="followedHyperlink"/>
      <w:u w:val="single"/>
    </w:rPr>
  </w:style>
  <w:style w:type="paragraph" w:styleId="ListParagraph">
    <w:name w:val="List Paragraph"/>
    <w:basedOn w:val="Normal"/>
    <w:uiPriority w:val="34"/>
    <w:qFormat/>
    <w:rsid w:val="00004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511">
      <w:bodyDiv w:val="1"/>
      <w:marLeft w:val="0"/>
      <w:marRight w:val="0"/>
      <w:marTop w:val="0"/>
      <w:marBottom w:val="0"/>
      <w:divBdr>
        <w:top w:val="none" w:sz="0" w:space="0" w:color="auto"/>
        <w:left w:val="none" w:sz="0" w:space="0" w:color="auto"/>
        <w:bottom w:val="none" w:sz="0" w:space="0" w:color="auto"/>
        <w:right w:val="none" w:sz="0" w:space="0" w:color="auto"/>
      </w:divBdr>
    </w:div>
    <w:div w:id="125466261">
      <w:bodyDiv w:val="1"/>
      <w:marLeft w:val="0"/>
      <w:marRight w:val="0"/>
      <w:marTop w:val="0"/>
      <w:marBottom w:val="0"/>
      <w:divBdr>
        <w:top w:val="none" w:sz="0" w:space="0" w:color="auto"/>
        <w:left w:val="none" w:sz="0" w:space="0" w:color="auto"/>
        <w:bottom w:val="none" w:sz="0" w:space="0" w:color="auto"/>
        <w:right w:val="none" w:sz="0" w:space="0" w:color="auto"/>
      </w:divBdr>
    </w:div>
    <w:div w:id="380591877">
      <w:bodyDiv w:val="1"/>
      <w:marLeft w:val="0"/>
      <w:marRight w:val="0"/>
      <w:marTop w:val="0"/>
      <w:marBottom w:val="0"/>
      <w:divBdr>
        <w:top w:val="none" w:sz="0" w:space="0" w:color="auto"/>
        <w:left w:val="none" w:sz="0" w:space="0" w:color="auto"/>
        <w:bottom w:val="none" w:sz="0" w:space="0" w:color="auto"/>
        <w:right w:val="none" w:sz="0" w:space="0" w:color="auto"/>
      </w:divBdr>
    </w:div>
    <w:div w:id="405880759">
      <w:bodyDiv w:val="1"/>
      <w:marLeft w:val="0"/>
      <w:marRight w:val="0"/>
      <w:marTop w:val="0"/>
      <w:marBottom w:val="0"/>
      <w:divBdr>
        <w:top w:val="none" w:sz="0" w:space="0" w:color="auto"/>
        <w:left w:val="none" w:sz="0" w:space="0" w:color="auto"/>
        <w:bottom w:val="none" w:sz="0" w:space="0" w:color="auto"/>
        <w:right w:val="none" w:sz="0" w:space="0" w:color="auto"/>
      </w:divBdr>
    </w:div>
    <w:div w:id="427579446">
      <w:bodyDiv w:val="1"/>
      <w:marLeft w:val="0"/>
      <w:marRight w:val="0"/>
      <w:marTop w:val="0"/>
      <w:marBottom w:val="0"/>
      <w:divBdr>
        <w:top w:val="none" w:sz="0" w:space="0" w:color="auto"/>
        <w:left w:val="none" w:sz="0" w:space="0" w:color="auto"/>
        <w:bottom w:val="none" w:sz="0" w:space="0" w:color="auto"/>
        <w:right w:val="none" w:sz="0" w:space="0" w:color="auto"/>
      </w:divBdr>
    </w:div>
    <w:div w:id="460608961">
      <w:bodyDiv w:val="1"/>
      <w:marLeft w:val="0"/>
      <w:marRight w:val="0"/>
      <w:marTop w:val="0"/>
      <w:marBottom w:val="0"/>
      <w:divBdr>
        <w:top w:val="none" w:sz="0" w:space="0" w:color="auto"/>
        <w:left w:val="none" w:sz="0" w:space="0" w:color="auto"/>
        <w:bottom w:val="none" w:sz="0" w:space="0" w:color="auto"/>
        <w:right w:val="none" w:sz="0" w:space="0" w:color="auto"/>
      </w:divBdr>
    </w:div>
    <w:div w:id="467210194">
      <w:bodyDiv w:val="1"/>
      <w:marLeft w:val="0"/>
      <w:marRight w:val="0"/>
      <w:marTop w:val="0"/>
      <w:marBottom w:val="0"/>
      <w:divBdr>
        <w:top w:val="none" w:sz="0" w:space="0" w:color="auto"/>
        <w:left w:val="none" w:sz="0" w:space="0" w:color="auto"/>
        <w:bottom w:val="none" w:sz="0" w:space="0" w:color="auto"/>
        <w:right w:val="none" w:sz="0" w:space="0" w:color="auto"/>
      </w:divBdr>
    </w:div>
    <w:div w:id="522286785">
      <w:bodyDiv w:val="1"/>
      <w:marLeft w:val="0"/>
      <w:marRight w:val="0"/>
      <w:marTop w:val="0"/>
      <w:marBottom w:val="0"/>
      <w:divBdr>
        <w:top w:val="none" w:sz="0" w:space="0" w:color="auto"/>
        <w:left w:val="none" w:sz="0" w:space="0" w:color="auto"/>
        <w:bottom w:val="none" w:sz="0" w:space="0" w:color="auto"/>
        <w:right w:val="none" w:sz="0" w:space="0" w:color="auto"/>
      </w:divBdr>
    </w:div>
    <w:div w:id="664431428">
      <w:bodyDiv w:val="1"/>
      <w:marLeft w:val="0"/>
      <w:marRight w:val="0"/>
      <w:marTop w:val="0"/>
      <w:marBottom w:val="0"/>
      <w:divBdr>
        <w:top w:val="none" w:sz="0" w:space="0" w:color="auto"/>
        <w:left w:val="none" w:sz="0" w:space="0" w:color="auto"/>
        <w:bottom w:val="none" w:sz="0" w:space="0" w:color="auto"/>
        <w:right w:val="none" w:sz="0" w:space="0" w:color="auto"/>
      </w:divBdr>
    </w:div>
    <w:div w:id="782651204">
      <w:bodyDiv w:val="1"/>
      <w:marLeft w:val="0"/>
      <w:marRight w:val="0"/>
      <w:marTop w:val="0"/>
      <w:marBottom w:val="0"/>
      <w:divBdr>
        <w:top w:val="none" w:sz="0" w:space="0" w:color="auto"/>
        <w:left w:val="none" w:sz="0" w:space="0" w:color="auto"/>
        <w:bottom w:val="none" w:sz="0" w:space="0" w:color="auto"/>
        <w:right w:val="none" w:sz="0" w:space="0" w:color="auto"/>
      </w:divBdr>
    </w:div>
    <w:div w:id="991061658">
      <w:bodyDiv w:val="1"/>
      <w:marLeft w:val="0"/>
      <w:marRight w:val="0"/>
      <w:marTop w:val="0"/>
      <w:marBottom w:val="0"/>
      <w:divBdr>
        <w:top w:val="none" w:sz="0" w:space="0" w:color="auto"/>
        <w:left w:val="none" w:sz="0" w:space="0" w:color="auto"/>
        <w:bottom w:val="none" w:sz="0" w:space="0" w:color="auto"/>
        <w:right w:val="none" w:sz="0" w:space="0" w:color="auto"/>
      </w:divBdr>
    </w:div>
    <w:div w:id="1061826259">
      <w:bodyDiv w:val="1"/>
      <w:marLeft w:val="0"/>
      <w:marRight w:val="0"/>
      <w:marTop w:val="0"/>
      <w:marBottom w:val="0"/>
      <w:divBdr>
        <w:top w:val="none" w:sz="0" w:space="0" w:color="auto"/>
        <w:left w:val="none" w:sz="0" w:space="0" w:color="auto"/>
        <w:bottom w:val="none" w:sz="0" w:space="0" w:color="auto"/>
        <w:right w:val="none" w:sz="0" w:space="0" w:color="auto"/>
      </w:divBdr>
    </w:div>
    <w:div w:id="1115635481">
      <w:bodyDiv w:val="1"/>
      <w:marLeft w:val="0"/>
      <w:marRight w:val="0"/>
      <w:marTop w:val="0"/>
      <w:marBottom w:val="0"/>
      <w:divBdr>
        <w:top w:val="none" w:sz="0" w:space="0" w:color="auto"/>
        <w:left w:val="none" w:sz="0" w:space="0" w:color="auto"/>
        <w:bottom w:val="none" w:sz="0" w:space="0" w:color="auto"/>
        <w:right w:val="none" w:sz="0" w:space="0" w:color="auto"/>
      </w:divBdr>
    </w:div>
    <w:div w:id="1145656626">
      <w:bodyDiv w:val="1"/>
      <w:marLeft w:val="0"/>
      <w:marRight w:val="0"/>
      <w:marTop w:val="0"/>
      <w:marBottom w:val="0"/>
      <w:divBdr>
        <w:top w:val="none" w:sz="0" w:space="0" w:color="auto"/>
        <w:left w:val="none" w:sz="0" w:space="0" w:color="auto"/>
        <w:bottom w:val="none" w:sz="0" w:space="0" w:color="auto"/>
        <w:right w:val="none" w:sz="0" w:space="0" w:color="auto"/>
      </w:divBdr>
    </w:div>
    <w:div w:id="1310595089">
      <w:bodyDiv w:val="1"/>
      <w:marLeft w:val="0"/>
      <w:marRight w:val="0"/>
      <w:marTop w:val="0"/>
      <w:marBottom w:val="0"/>
      <w:divBdr>
        <w:top w:val="none" w:sz="0" w:space="0" w:color="auto"/>
        <w:left w:val="none" w:sz="0" w:space="0" w:color="auto"/>
        <w:bottom w:val="none" w:sz="0" w:space="0" w:color="auto"/>
        <w:right w:val="none" w:sz="0" w:space="0" w:color="auto"/>
      </w:divBdr>
    </w:div>
    <w:div w:id="1565220098">
      <w:bodyDiv w:val="1"/>
      <w:marLeft w:val="0"/>
      <w:marRight w:val="0"/>
      <w:marTop w:val="0"/>
      <w:marBottom w:val="0"/>
      <w:divBdr>
        <w:top w:val="none" w:sz="0" w:space="0" w:color="auto"/>
        <w:left w:val="none" w:sz="0" w:space="0" w:color="auto"/>
        <w:bottom w:val="none" w:sz="0" w:space="0" w:color="auto"/>
        <w:right w:val="none" w:sz="0" w:space="0" w:color="auto"/>
      </w:divBdr>
    </w:div>
    <w:div w:id="1614358354">
      <w:bodyDiv w:val="1"/>
      <w:marLeft w:val="0"/>
      <w:marRight w:val="0"/>
      <w:marTop w:val="0"/>
      <w:marBottom w:val="0"/>
      <w:divBdr>
        <w:top w:val="none" w:sz="0" w:space="0" w:color="auto"/>
        <w:left w:val="none" w:sz="0" w:space="0" w:color="auto"/>
        <w:bottom w:val="none" w:sz="0" w:space="0" w:color="auto"/>
        <w:right w:val="none" w:sz="0" w:space="0" w:color="auto"/>
      </w:divBdr>
    </w:div>
    <w:div w:id="1645355819">
      <w:bodyDiv w:val="1"/>
      <w:marLeft w:val="0"/>
      <w:marRight w:val="0"/>
      <w:marTop w:val="0"/>
      <w:marBottom w:val="0"/>
      <w:divBdr>
        <w:top w:val="none" w:sz="0" w:space="0" w:color="auto"/>
        <w:left w:val="none" w:sz="0" w:space="0" w:color="auto"/>
        <w:bottom w:val="none" w:sz="0" w:space="0" w:color="auto"/>
        <w:right w:val="none" w:sz="0" w:space="0" w:color="auto"/>
      </w:divBdr>
    </w:div>
    <w:div w:id="1856924154">
      <w:bodyDiv w:val="1"/>
      <w:marLeft w:val="0"/>
      <w:marRight w:val="0"/>
      <w:marTop w:val="0"/>
      <w:marBottom w:val="0"/>
      <w:divBdr>
        <w:top w:val="none" w:sz="0" w:space="0" w:color="auto"/>
        <w:left w:val="none" w:sz="0" w:space="0" w:color="auto"/>
        <w:bottom w:val="none" w:sz="0" w:space="0" w:color="auto"/>
        <w:right w:val="none" w:sz="0" w:space="0" w:color="auto"/>
      </w:divBdr>
    </w:div>
    <w:div w:id="1905680192">
      <w:bodyDiv w:val="1"/>
      <w:marLeft w:val="0"/>
      <w:marRight w:val="0"/>
      <w:marTop w:val="0"/>
      <w:marBottom w:val="0"/>
      <w:divBdr>
        <w:top w:val="none" w:sz="0" w:space="0" w:color="auto"/>
        <w:left w:val="none" w:sz="0" w:space="0" w:color="auto"/>
        <w:bottom w:val="none" w:sz="0" w:space="0" w:color="auto"/>
        <w:right w:val="none" w:sz="0" w:space="0" w:color="auto"/>
      </w:divBdr>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 w:id="2082167791">
      <w:bodyDiv w:val="1"/>
      <w:marLeft w:val="0"/>
      <w:marRight w:val="0"/>
      <w:marTop w:val="0"/>
      <w:marBottom w:val="0"/>
      <w:divBdr>
        <w:top w:val="none" w:sz="0" w:space="0" w:color="auto"/>
        <w:left w:val="none" w:sz="0" w:space="0" w:color="auto"/>
        <w:bottom w:val="none" w:sz="0" w:space="0" w:color="auto"/>
        <w:right w:val="none" w:sz="0" w:space="0" w:color="auto"/>
      </w:divBdr>
    </w:div>
    <w:div w:id="213660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liasazonova\OneDrive%20-%20Church%20of%20Jesus%20Christ\Desktop\PD00000000_SCR_C00_AudioScriptTemplate_0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PD00000000_SCR_C00_AudioScriptTemplate_000.dotx</Template>
  <TotalTime>92</TotalTime>
  <Pages>15</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Yulia Knudsen</dc:creator>
  <cp:lastModifiedBy>Jared Richardson</cp:lastModifiedBy>
  <cp:revision>22</cp:revision>
  <cp:lastPrinted>2023-07-31T18:58:00Z</cp:lastPrinted>
  <dcterms:created xsi:type="dcterms:W3CDTF">2024-02-05T23:58:00Z</dcterms:created>
  <dcterms:modified xsi:type="dcterms:W3CDTF">2024-02-06T23:49:00Z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dda41daa-b1f2-4483-a69d-29ae2774c0c7</vt:lpwstr>
  </property>
</Properties>
</file>