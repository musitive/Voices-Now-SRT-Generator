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3619" w14:textId="77777777" w:rsidR="00EA3C44" w:rsidRPr="005A0352" w:rsidRDefault="00EA3C44" w:rsidP="00177D54">
      <w:pPr>
        <w:outlineLvl w:val="0"/>
        <w:rPr>
          <w:rFonts w:ascii="Arial" w:hAnsi="Arial" w:cs="Arial"/>
          <w:b/>
        </w:rPr>
      </w:pPr>
      <w:r w:rsidRPr="005A0352">
        <w:rPr>
          <w:rFonts w:ascii="Arial" w:hAnsi="Arial"/>
          <w:b/>
        </w:rPr>
        <w:t>TITLE: BMLV - Season 1, Episode 1</w:t>
      </w:r>
    </w:p>
    <w:p w14:paraId="32593234" w14:textId="134141EE" w:rsidR="00EA3C44" w:rsidRPr="005A0352" w:rsidRDefault="00EA3C44" w:rsidP="00177D54">
      <w:pPr>
        <w:outlineLvl w:val="0"/>
        <w:rPr>
          <w:rFonts w:ascii="Arial" w:hAnsi="Arial" w:cs="Arial"/>
          <w:b/>
        </w:rPr>
      </w:pPr>
      <w:r w:rsidRPr="005A0352">
        <w:rPr>
          <w:rFonts w:ascii="Arial" w:hAnsi="Arial"/>
          <w:b/>
        </w:rPr>
        <w:t xml:space="preserve">PD#: </w:t>
      </w:r>
      <w:r w:rsidR="005A0352" w:rsidRPr="005A0352">
        <w:rPr>
          <w:rFonts w:ascii="Arial" w:hAnsi="Arial"/>
          <w:b/>
        </w:rPr>
        <w:t>PD80020722</w:t>
      </w:r>
    </w:p>
    <w:p w14:paraId="22E7B58E" w14:textId="77777777" w:rsidR="00EA3C44" w:rsidRPr="005A0352" w:rsidRDefault="00EA3C44">
      <w:pPr>
        <w:rPr>
          <w:rFonts w:ascii="Arial" w:hAnsi="Arial" w:cs="Arial"/>
          <w:b/>
        </w:rPr>
      </w:pPr>
      <w:r w:rsidRPr="005A0352">
        <w:rPr>
          <w:rFonts w:ascii="Arial" w:hAnsi="Arial"/>
          <w:b/>
        </w:rPr>
        <w:t>DATE: 1/18/2018</w:t>
      </w:r>
    </w:p>
    <w:p w14:paraId="2E2CD90F" w14:textId="77777777" w:rsidR="00EA3C44" w:rsidRPr="005A0352" w:rsidRDefault="00EA3C44">
      <w:pPr>
        <w:rPr>
          <w:rFonts w:ascii="Arial" w:hAnsi="Arial" w:cs="Arial"/>
          <w:b/>
        </w:rPr>
      </w:pPr>
    </w:p>
    <w:p w14:paraId="722E191F" w14:textId="48332B9D" w:rsidR="00EA3C44" w:rsidRPr="005A0352" w:rsidRDefault="00C34BED">
      <w:r w:rsidRPr="005A0352">
        <w:rPr>
          <w:rFonts w:ascii="Arial" w:hAnsi="Arial"/>
          <w:b/>
        </w:rPr>
        <w:t xml:space="preserve">VIDEO LINK: </w:t>
      </w:r>
      <w:hyperlink r:id="rId6" w:history="1">
        <w:r w:rsidRPr="005A0352">
          <w:rPr>
            <w:rStyle w:val="Hyperlink"/>
          </w:rPr>
          <w:t>https://www.churchofjesuschrist.org/media/video/2019-07-0100-the-lord-commands-lehis-family-to-leave-jerusalem?lang=eng&amp;alang=eng&amp;collectionId=9707951b5bcd431daf5d559f1f9720b6</w:t>
        </w:r>
      </w:hyperlink>
    </w:p>
    <w:p w14:paraId="1AD76114" w14:textId="77777777" w:rsidR="00322993" w:rsidRPr="005A0352" w:rsidRDefault="00322993"/>
    <w:p w14:paraId="74C7CEFC" w14:textId="77777777" w:rsidR="004A26EF" w:rsidRPr="005A0352" w:rsidRDefault="004A26EF">
      <w:pPr>
        <w:rPr>
          <w:rFonts w:ascii="Arial" w:hAnsi="Arial" w:cs="Arial"/>
          <w: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F030B9" w:rsidRPr="005A0352" w14:paraId="73E9AE0D" w14:textId="77777777" w:rsidTr="00125B59">
        <w:trPr>
          <w:cantSplit/>
          <w:tblHeader/>
          <w:jc w:val="center"/>
        </w:trPr>
        <w:tc>
          <w:tcPr>
            <w:tcW w:w="920" w:type="dxa"/>
            <w:shd w:val="clear" w:color="auto" w:fill="FFCC99"/>
            <w:vAlign w:val="center"/>
          </w:tcPr>
          <w:p w14:paraId="6D86A661" w14:textId="77777777" w:rsidR="00F030B9" w:rsidRPr="005A0352" w:rsidRDefault="00F030B9" w:rsidP="00EA3C44">
            <w:pPr>
              <w:pStyle w:val="Heading1"/>
              <w:rPr>
                <w:rFonts w:ascii="Arial" w:hAnsi="Arial" w:cs="Arial"/>
              </w:rPr>
            </w:pPr>
            <w:r w:rsidRPr="005A0352">
              <w:rPr>
                <w:rFonts w:ascii="Arial" w:hAnsi="Arial"/>
              </w:rPr>
              <w:t>LOOP</w:t>
            </w:r>
          </w:p>
        </w:tc>
        <w:tc>
          <w:tcPr>
            <w:tcW w:w="1864" w:type="dxa"/>
            <w:shd w:val="clear" w:color="auto" w:fill="FFCC99"/>
          </w:tcPr>
          <w:p w14:paraId="61A9DBA3" w14:textId="77777777" w:rsidR="00F030B9" w:rsidRPr="005A0352" w:rsidRDefault="00F030B9" w:rsidP="00654AEB">
            <w:pPr>
              <w:pStyle w:val="Heading1"/>
              <w:rPr>
                <w:rFonts w:ascii="Arial" w:hAnsi="Arial" w:cs="Arial"/>
              </w:rPr>
            </w:pPr>
            <w:r w:rsidRPr="005A0352">
              <w:rPr>
                <w:rFonts w:ascii="Arial" w:hAnsi="Arial"/>
              </w:rPr>
              <w:t>METADATA</w:t>
            </w:r>
          </w:p>
        </w:tc>
        <w:tc>
          <w:tcPr>
            <w:tcW w:w="3288" w:type="dxa"/>
            <w:shd w:val="clear" w:color="auto" w:fill="FFCC99"/>
          </w:tcPr>
          <w:p w14:paraId="4C5BD48E" w14:textId="77777777" w:rsidR="00F030B9" w:rsidRPr="005A0352" w:rsidRDefault="00F030B9" w:rsidP="00297E3E">
            <w:pPr>
              <w:pStyle w:val="Heading1"/>
              <w:rPr>
                <w:rFonts w:ascii="Arial" w:hAnsi="Arial" w:cs="Arial"/>
              </w:rPr>
            </w:pPr>
            <w:r w:rsidRPr="005A0352">
              <w:rPr>
                <w:rFonts w:ascii="Arial" w:hAnsi="Arial"/>
              </w:rPr>
              <w:t>ENGLISH</w:t>
            </w:r>
          </w:p>
        </w:tc>
        <w:tc>
          <w:tcPr>
            <w:tcW w:w="3288" w:type="dxa"/>
            <w:shd w:val="clear" w:color="auto" w:fill="FFCC99"/>
          </w:tcPr>
          <w:p w14:paraId="79F62B57" w14:textId="77777777" w:rsidR="00F030B9" w:rsidRPr="005A0352" w:rsidRDefault="00F030B9" w:rsidP="00134282">
            <w:pPr>
              <w:jc w:val="center"/>
              <w:rPr>
                <w:rFonts w:ascii="Arial" w:hAnsi="Arial" w:cs="Arial"/>
                <w:b/>
              </w:rPr>
            </w:pPr>
            <w:r w:rsidRPr="005A0352">
              <w:rPr>
                <w:rFonts w:ascii="Arial" w:hAnsi="Arial"/>
                <w:b/>
              </w:rPr>
              <w:t>TRANSLATION</w:t>
            </w:r>
          </w:p>
        </w:tc>
      </w:tr>
      <w:tr w:rsidR="00125B59" w:rsidRPr="005A0352" w14:paraId="663AB3A9" w14:textId="77777777" w:rsidTr="00125B59">
        <w:trPr>
          <w:cantSplit/>
          <w:trHeight w:val="20"/>
          <w:jc w:val="center"/>
        </w:trPr>
        <w:tc>
          <w:tcPr>
            <w:tcW w:w="920" w:type="dxa"/>
            <w:vAlign w:val="bottom"/>
          </w:tcPr>
          <w:p w14:paraId="66C715E4" w14:textId="77777777" w:rsidR="00125B59" w:rsidRPr="005A0352" w:rsidRDefault="00125B59" w:rsidP="00125B59">
            <w:pPr>
              <w:rPr>
                <w:rFonts w:ascii="Arial" w:hAnsi="Arial" w:cs="Arial"/>
                <w:sz w:val="22"/>
                <w:szCs w:val="20"/>
              </w:rPr>
            </w:pPr>
            <w:r w:rsidRPr="005A0352">
              <w:rPr>
                <w:rFonts w:ascii="Arial" w:hAnsi="Arial"/>
                <w:sz w:val="22"/>
              </w:rPr>
              <w:t>A</w:t>
            </w:r>
          </w:p>
        </w:tc>
        <w:tc>
          <w:tcPr>
            <w:tcW w:w="1864" w:type="dxa"/>
          </w:tcPr>
          <w:p w14:paraId="7E9FBEB1" w14:textId="77777777" w:rsidR="00125B59" w:rsidRPr="005A0352" w:rsidRDefault="00125B59" w:rsidP="00125B59">
            <w:pPr>
              <w:rPr>
                <w:rFonts w:ascii="Arial" w:hAnsi="Arial" w:cs="Arial"/>
                <w:b/>
                <w:sz w:val="22"/>
                <w:szCs w:val="20"/>
              </w:rPr>
            </w:pPr>
            <w:r w:rsidRPr="005A0352">
              <w:rPr>
                <w:rFonts w:ascii="Arial" w:hAnsi="Arial"/>
                <w:b/>
                <w:sz w:val="22"/>
              </w:rPr>
              <w:t>TITLE</w:t>
            </w:r>
          </w:p>
        </w:tc>
        <w:tc>
          <w:tcPr>
            <w:tcW w:w="3288" w:type="dxa"/>
            <w:vAlign w:val="center"/>
          </w:tcPr>
          <w:p w14:paraId="51637799" w14:textId="014F7187" w:rsidR="00125B59" w:rsidRPr="005A0352" w:rsidRDefault="00125B59" w:rsidP="00125B59">
            <w:pPr>
              <w:rPr>
                <w:rFonts w:ascii="Arial" w:hAnsi="Arial" w:cs="Arial"/>
                <w:bCs/>
                <w:sz w:val="22"/>
              </w:rPr>
            </w:pPr>
            <w:r w:rsidRPr="005A0352">
              <w:rPr>
                <w:rFonts w:ascii="Arial" w:hAnsi="Arial"/>
                <w:sz w:val="22"/>
              </w:rPr>
              <w:t>The Lord Commands Lehi's Family to Leave Jerusalem | 1 Nephi 1–2</w:t>
            </w:r>
          </w:p>
        </w:tc>
        <w:tc>
          <w:tcPr>
            <w:tcW w:w="3288" w:type="dxa"/>
            <w:vAlign w:val="center"/>
          </w:tcPr>
          <w:p w14:paraId="6FF0069D" w14:textId="2D01405E" w:rsidR="00125B59" w:rsidRPr="005A0352" w:rsidRDefault="00125B59" w:rsidP="00125B59">
            <w:pPr>
              <w:rPr>
                <w:rFonts w:ascii="Arial" w:hAnsi="Arial" w:cs="Arial"/>
                <w:bCs/>
                <w:sz w:val="22"/>
              </w:rPr>
            </w:pPr>
            <w:r w:rsidRPr="005A0352">
              <w:rPr>
                <w:rFonts w:ascii="Arial" w:hAnsi="Arial"/>
                <w:sz w:val="22"/>
              </w:rPr>
              <w:t>Tuhan Memerintahkan Keluarga Lehi Meninggalkan Yerusalem | 1 Nefi 1–2</w:t>
            </w:r>
          </w:p>
        </w:tc>
      </w:tr>
      <w:tr w:rsidR="00125B59" w:rsidRPr="005A0352" w14:paraId="44AF8FF6" w14:textId="77777777" w:rsidTr="00125B59">
        <w:trPr>
          <w:cantSplit/>
          <w:trHeight w:val="20"/>
          <w:jc w:val="center"/>
        </w:trPr>
        <w:tc>
          <w:tcPr>
            <w:tcW w:w="920" w:type="dxa"/>
            <w:vAlign w:val="bottom"/>
          </w:tcPr>
          <w:p w14:paraId="750B59B2" w14:textId="77777777" w:rsidR="00125B59" w:rsidRPr="005A0352" w:rsidRDefault="00125B59" w:rsidP="00125B59">
            <w:pPr>
              <w:rPr>
                <w:rFonts w:ascii="Arial" w:hAnsi="Arial" w:cs="Arial"/>
                <w:sz w:val="22"/>
                <w:szCs w:val="20"/>
              </w:rPr>
            </w:pPr>
            <w:r w:rsidRPr="005A0352">
              <w:rPr>
                <w:rFonts w:ascii="Arial" w:hAnsi="Arial"/>
                <w:sz w:val="22"/>
              </w:rPr>
              <w:t>B</w:t>
            </w:r>
          </w:p>
        </w:tc>
        <w:tc>
          <w:tcPr>
            <w:tcW w:w="1864" w:type="dxa"/>
          </w:tcPr>
          <w:p w14:paraId="4F7CF2CE" w14:textId="77777777" w:rsidR="00125B59" w:rsidRPr="005A0352" w:rsidRDefault="00125B59" w:rsidP="00125B59">
            <w:pPr>
              <w:rPr>
                <w:rFonts w:ascii="Arial" w:hAnsi="Arial" w:cs="Arial"/>
                <w:b/>
                <w:sz w:val="22"/>
                <w:szCs w:val="20"/>
              </w:rPr>
            </w:pPr>
            <w:r w:rsidRPr="005A0352">
              <w:rPr>
                <w:rFonts w:ascii="Arial" w:hAnsi="Arial"/>
                <w:b/>
                <w:sz w:val="22"/>
              </w:rPr>
              <w:t>DESCRIPTION</w:t>
            </w:r>
          </w:p>
        </w:tc>
        <w:tc>
          <w:tcPr>
            <w:tcW w:w="3288" w:type="dxa"/>
            <w:vAlign w:val="center"/>
          </w:tcPr>
          <w:p w14:paraId="077BAD78" w14:textId="7E919925" w:rsidR="00125B59" w:rsidRPr="005A0352" w:rsidRDefault="00125B59" w:rsidP="00125B59">
            <w:pPr>
              <w:rPr>
                <w:rFonts w:ascii="Arial" w:hAnsi="Arial" w:cs="Arial"/>
                <w:bCs/>
                <w:sz w:val="22"/>
              </w:rPr>
            </w:pPr>
            <w:r w:rsidRPr="005A0352">
              <w:rPr>
                <w:rFonts w:ascii="Arial" w:hAnsi="Arial"/>
                <w:sz w:val="22"/>
              </w:rPr>
              <w:t>1 Nephi 1–2 | The Lord directs Lehi to flee Jerusalem with his wife, Sariah, and his four sons—Laman, Lemuel, Sam, and Nephi.</w:t>
            </w:r>
          </w:p>
        </w:tc>
        <w:tc>
          <w:tcPr>
            <w:tcW w:w="3288" w:type="dxa"/>
            <w:vAlign w:val="center"/>
          </w:tcPr>
          <w:p w14:paraId="2EBA85E6" w14:textId="240F2FFD" w:rsidR="00125B59" w:rsidRPr="005A0352" w:rsidRDefault="00125B59" w:rsidP="00125B59">
            <w:pPr>
              <w:rPr>
                <w:rFonts w:ascii="Arial" w:hAnsi="Arial" w:cs="Arial"/>
                <w:bCs/>
                <w:sz w:val="22"/>
              </w:rPr>
            </w:pPr>
            <w:r w:rsidRPr="005A0352">
              <w:rPr>
                <w:rFonts w:ascii="Arial" w:hAnsi="Arial"/>
                <w:sz w:val="22"/>
              </w:rPr>
              <w:t>1 Nefi 1–2 | Tuhan mengarahkan Lehi lari dari Yerusalem bersama istrinya, Saria, dan empat putranya—Laman, Lemuel, Sam, dan Nefi.</w:t>
            </w:r>
          </w:p>
        </w:tc>
      </w:tr>
      <w:tr w:rsidR="00125B59" w:rsidRPr="005A0352" w14:paraId="62992D86" w14:textId="77777777" w:rsidTr="00125B59">
        <w:trPr>
          <w:cantSplit/>
          <w:trHeight w:val="20"/>
          <w:jc w:val="center"/>
        </w:trPr>
        <w:tc>
          <w:tcPr>
            <w:tcW w:w="920" w:type="dxa"/>
            <w:vAlign w:val="bottom"/>
          </w:tcPr>
          <w:p w14:paraId="1E32AE2E" w14:textId="77777777" w:rsidR="00125B59" w:rsidRPr="005A0352" w:rsidRDefault="00125B59" w:rsidP="00125B59">
            <w:pPr>
              <w:rPr>
                <w:rFonts w:ascii="Arial" w:hAnsi="Arial" w:cs="Arial"/>
                <w:sz w:val="22"/>
                <w:szCs w:val="20"/>
              </w:rPr>
            </w:pPr>
            <w:r w:rsidRPr="005A0352">
              <w:rPr>
                <w:rFonts w:ascii="Arial" w:hAnsi="Arial"/>
                <w:sz w:val="22"/>
              </w:rPr>
              <w:t>C1</w:t>
            </w:r>
          </w:p>
        </w:tc>
        <w:tc>
          <w:tcPr>
            <w:tcW w:w="1864" w:type="dxa"/>
          </w:tcPr>
          <w:p w14:paraId="1950DE13"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4E643DB1" w14:textId="52FC4B70" w:rsidR="00125B59" w:rsidRPr="005A0352" w:rsidRDefault="00125B59" w:rsidP="00125B59">
            <w:pPr>
              <w:rPr>
                <w:rFonts w:ascii="Arial" w:hAnsi="Arial" w:cs="Arial"/>
                <w:sz w:val="22"/>
              </w:rPr>
            </w:pPr>
            <w:r w:rsidRPr="005A0352">
              <w:rPr>
                <w:rFonts w:ascii="Arial" w:hAnsi="Arial"/>
                <w:sz w:val="22"/>
              </w:rPr>
              <w:t>the church of jesus christ of latter-day saints</w:t>
            </w:r>
          </w:p>
        </w:tc>
        <w:tc>
          <w:tcPr>
            <w:tcW w:w="3288" w:type="dxa"/>
          </w:tcPr>
          <w:p w14:paraId="769F9161" w14:textId="75B0CE94" w:rsidR="00125B59" w:rsidRPr="005A0352" w:rsidRDefault="00125B59" w:rsidP="00125B59">
            <w:pPr>
              <w:rPr>
                <w:rFonts w:ascii="Arial" w:hAnsi="Arial" w:cs="Arial"/>
                <w:sz w:val="22"/>
              </w:rPr>
            </w:pPr>
            <w:r w:rsidRPr="005A0352">
              <w:rPr>
                <w:rFonts w:ascii="Arial" w:hAnsi="Arial"/>
                <w:sz w:val="22"/>
              </w:rPr>
              <w:t>gereja yesus kristus dari orang-orang suci zaman akhir</w:t>
            </w:r>
          </w:p>
        </w:tc>
      </w:tr>
      <w:tr w:rsidR="00125B59" w:rsidRPr="005A0352" w14:paraId="33761DA0" w14:textId="77777777" w:rsidTr="00125B59">
        <w:trPr>
          <w:cantSplit/>
          <w:trHeight w:val="20"/>
          <w:jc w:val="center"/>
        </w:trPr>
        <w:tc>
          <w:tcPr>
            <w:tcW w:w="920" w:type="dxa"/>
            <w:vAlign w:val="bottom"/>
          </w:tcPr>
          <w:p w14:paraId="29744E1D" w14:textId="77777777" w:rsidR="00125B59" w:rsidRPr="005A0352" w:rsidRDefault="00125B59" w:rsidP="00125B59">
            <w:pPr>
              <w:rPr>
                <w:rFonts w:ascii="Arial" w:hAnsi="Arial" w:cs="Arial"/>
                <w:sz w:val="22"/>
                <w:szCs w:val="20"/>
              </w:rPr>
            </w:pPr>
            <w:r w:rsidRPr="005A0352">
              <w:rPr>
                <w:rFonts w:ascii="Arial" w:hAnsi="Arial"/>
                <w:sz w:val="22"/>
              </w:rPr>
              <w:t>C2</w:t>
            </w:r>
          </w:p>
        </w:tc>
        <w:tc>
          <w:tcPr>
            <w:tcW w:w="1864" w:type="dxa"/>
          </w:tcPr>
          <w:p w14:paraId="6DE57F9B"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185D4BAE" w14:textId="33E6FB87" w:rsidR="00125B59" w:rsidRPr="005A0352" w:rsidRDefault="00125B59" w:rsidP="00125B59">
            <w:pPr>
              <w:rPr>
                <w:rFonts w:ascii="Arial" w:hAnsi="Arial" w:cs="Arial"/>
                <w:sz w:val="22"/>
              </w:rPr>
            </w:pPr>
            <w:r w:rsidRPr="005A0352">
              <w:rPr>
                <w:rFonts w:ascii="Arial" w:hAnsi="Arial"/>
                <w:sz w:val="22"/>
              </w:rPr>
              <w:t>book of mormon</w:t>
            </w:r>
          </w:p>
        </w:tc>
        <w:tc>
          <w:tcPr>
            <w:tcW w:w="3288" w:type="dxa"/>
          </w:tcPr>
          <w:p w14:paraId="4E2D1B1E" w14:textId="1AF20385" w:rsidR="00125B59" w:rsidRPr="005A0352" w:rsidRDefault="00125B59" w:rsidP="00125B59">
            <w:pPr>
              <w:rPr>
                <w:rFonts w:ascii="Arial" w:hAnsi="Arial" w:cs="Arial"/>
                <w:sz w:val="22"/>
              </w:rPr>
            </w:pPr>
            <w:r w:rsidRPr="005A0352">
              <w:rPr>
                <w:rFonts w:ascii="Arial" w:hAnsi="Arial"/>
                <w:sz w:val="22"/>
              </w:rPr>
              <w:t>kitab mormon</w:t>
            </w:r>
          </w:p>
        </w:tc>
      </w:tr>
      <w:tr w:rsidR="00125B59" w:rsidRPr="005A0352" w14:paraId="1876429C" w14:textId="77777777" w:rsidTr="00125B59">
        <w:trPr>
          <w:cantSplit/>
          <w:trHeight w:val="20"/>
          <w:jc w:val="center"/>
        </w:trPr>
        <w:tc>
          <w:tcPr>
            <w:tcW w:w="920" w:type="dxa"/>
            <w:vAlign w:val="bottom"/>
          </w:tcPr>
          <w:p w14:paraId="555B40CA" w14:textId="77777777" w:rsidR="00125B59" w:rsidRPr="005A0352" w:rsidRDefault="00125B59" w:rsidP="00125B59">
            <w:pPr>
              <w:rPr>
                <w:rFonts w:ascii="Arial" w:hAnsi="Arial" w:cs="Arial"/>
                <w:sz w:val="22"/>
                <w:szCs w:val="20"/>
              </w:rPr>
            </w:pPr>
            <w:r w:rsidRPr="005A0352">
              <w:rPr>
                <w:rFonts w:ascii="Arial" w:hAnsi="Arial"/>
                <w:sz w:val="22"/>
              </w:rPr>
              <w:t>C3</w:t>
            </w:r>
          </w:p>
        </w:tc>
        <w:tc>
          <w:tcPr>
            <w:tcW w:w="1864" w:type="dxa"/>
          </w:tcPr>
          <w:p w14:paraId="28D17208"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06105EEC" w14:textId="3F4C3CD7" w:rsidR="00125B59" w:rsidRPr="005A0352" w:rsidRDefault="00125B59" w:rsidP="00125B59">
            <w:pPr>
              <w:rPr>
                <w:rFonts w:ascii="Arial" w:hAnsi="Arial" w:cs="Arial"/>
                <w:sz w:val="22"/>
              </w:rPr>
            </w:pPr>
            <w:r w:rsidRPr="005A0352">
              <w:rPr>
                <w:rFonts w:ascii="Arial" w:hAnsi="Arial"/>
                <w:sz w:val="22"/>
              </w:rPr>
              <w:t>prayer</w:t>
            </w:r>
          </w:p>
        </w:tc>
        <w:tc>
          <w:tcPr>
            <w:tcW w:w="3288" w:type="dxa"/>
          </w:tcPr>
          <w:p w14:paraId="3D16382F" w14:textId="517DD39E" w:rsidR="00125B59" w:rsidRPr="005A0352" w:rsidRDefault="00125B59" w:rsidP="00125B59">
            <w:pPr>
              <w:rPr>
                <w:rFonts w:ascii="Arial" w:hAnsi="Arial" w:cs="Arial"/>
                <w:sz w:val="22"/>
              </w:rPr>
            </w:pPr>
            <w:r w:rsidRPr="005A0352">
              <w:rPr>
                <w:rFonts w:ascii="Arial" w:hAnsi="Arial"/>
                <w:sz w:val="22"/>
              </w:rPr>
              <w:t>doa</w:t>
            </w:r>
          </w:p>
        </w:tc>
      </w:tr>
      <w:tr w:rsidR="00125B59" w:rsidRPr="005A0352" w14:paraId="2B66F377" w14:textId="77777777" w:rsidTr="00125B59">
        <w:trPr>
          <w:cantSplit/>
          <w:trHeight w:val="20"/>
          <w:jc w:val="center"/>
        </w:trPr>
        <w:tc>
          <w:tcPr>
            <w:tcW w:w="920" w:type="dxa"/>
            <w:vAlign w:val="bottom"/>
          </w:tcPr>
          <w:p w14:paraId="1629F538" w14:textId="246957AD" w:rsidR="00125B59" w:rsidRPr="005A0352" w:rsidRDefault="00125B59" w:rsidP="00125B59">
            <w:pPr>
              <w:rPr>
                <w:rFonts w:ascii="Arial" w:hAnsi="Arial" w:cs="Arial"/>
                <w:sz w:val="22"/>
                <w:szCs w:val="20"/>
              </w:rPr>
            </w:pPr>
            <w:r w:rsidRPr="005A0352">
              <w:rPr>
                <w:rFonts w:ascii="Arial" w:hAnsi="Arial"/>
                <w:sz w:val="22"/>
              </w:rPr>
              <w:t>C4</w:t>
            </w:r>
          </w:p>
        </w:tc>
        <w:tc>
          <w:tcPr>
            <w:tcW w:w="1864" w:type="dxa"/>
          </w:tcPr>
          <w:p w14:paraId="62B11D2A" w14:textId="48B6A3B5"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3FB8BA76" w14:textId="6AC6D2EE" w:rsidR="00125B59" w:rsidRPr="005A0352" w:rsidRDefault="00125B59" w:rsidP="00125B59">
            <w:pPr>
              <w:rPr>
                <w:rFonts w:ascii="Arial" w:hAnsi="Arial" w:cs="Arial"/>
                <w:sz w:val="22"/>
              </w:rPr>
            </w:pPr>
            <w:r w:rsidRPr="005A0352">
              <w:rPr>
                <w:rFonts w:ascii="Arial" w:hAnsi="Arial"/>
                <w:sz w:val="22"/>
              </w:rPr>
              <w:t>prophet</w:t>
            </w:r>
          </w:p>
        </w:tc>
        <w:tc>
          <w:tcPr>
            <w:tcW w:w="3288" w:type="dxa"/>
          </w:tcPr>
          <w:p w14:paraId="2CD6116B" w14:textId="632C271E" w:rsidR="00125B59" w:rsidRPr="005A0352" w:rsidRDefault="00125B59" w:rsidP="00125B59">
            <w:pPr>
              <w:rPr>
                <w:rFonts w:ascii="Arial" w:hAnsi="Arial" w:cs="Arial"/>
                <w:sz w:val="22"/>
              </w:rPr>
            </w:pPr>
            <w:r w:rsidRPr="005A0352">
              <w:rPr>
                <w:rFonts w:ascii="Arial" w:hAnsi="Arial"/>
                <w:sz w:val="22"/>
              </w:rPr>
              <w:t>nabi</w:t>
            </w:r>
          </w:p>
        </w:tc>
      </w:tr>
      <w:tr w:rsidR="00125B59" w:rsidRPr="005A0352" w14:paraId="3F202D76" w14:textId="77777777" w:rsidTr="00125B59">
        <w:trPr>
          <w:cantSplit/>
          <w:trHeight w:val="20"/>
          <w:jc w:val="center"/>
        </w:trPr>
        <w:tc>
          <w:tcPr>
            <w:tcW w:w="920" w:type="dxa"/>
            <w:vAlign w:val="bottom"/>
          </w:tcPr>
          <w:p w14:paraId="006AA0C6" w14:textId="78E0102D" w:rsidR="00125B59" w:rsidRPr="005A0352" w:rsidRDefault="00125B59" w:rsidP="00125B59">
            <w:pPr>
              <w:rPr>
                <w:rFonts w:ascii="Arial" w:hAnsi="Arial" w:cs="Arial"/>
                <w:sz w:val="22"/>
                <w:szCs w:val="20"/>
              </w:rPr>
            </w:pPr>
            <w:r w:rsidRPr="005A0352">
              <w:rPr>
                <w:rFonts w:ascii="Arial" w:hAnsi="Arial"/>
                <w:sz w:val="22"/>
              </w:rPr>
              <w:t>C5</w:t>
            </w:r>
          </w:p>
        </w:tc>
        <w:tc>
          <w:tcPr>
            <w:tcW w:w="1864" w:type="dxa"/>
          </w:tcPr>
          <w:p w14:paraId="15A676CB" w14:textId="3A385452"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2E27F954" w14:textId="6896D198" w:rsidR="00125B59" w:rsidRPr="005A0352" w:rsidRDefault="00125B59" w:rsidP="00125B59">
            <w:pPr>
              <w:rPr>
                <w:rFonts w:ascii="Arial" w:hAnsi="Arial" w:cs="Arial"/>
                <w:sz w:val="22"/>
              </w:rPr>
            </w:pPr>
            <w:r w:rsidRPr="005A0352">
              <w:rPr>
                <w:rFonts w:ascii="Arial" w:hAnsi="Arial"/>
                <w:sz w:val="22"/>
              </w:rPr>
              <w:t>mormon</w:t>
            </w:r>
          </w:p>
        </w:tc>
        <w:tc>
          <w:tcPr>
            <w:tcW w:w="3288" w:type="dxa"/>
          </w:tcPr>
          <w:p w14:paraId="4E94D79B" w14:textId="2FE5981F" w:rsidR="00125B59" w:rsidRPr="005A0352" w:rsidRDefault="00125B59" w:rsidP="00125B59">
            <w:pPr>
              <w:rPr>
                <w:rFonts w:ascii="Arial" w:hAnsi="Arial" w:cs="Arial"/>
                <w:sz w:val="22"/>
              </w:rPr>
            </w:pPr>
            <w:r w:rsidRPr="005A0352">
              <w:rPr>
                <w:rFonts w:ascii="Arial" w:hAnsi="Arial"/>
                <w:sz w:val="22"/>
              </w:rPr>
              <w:t>mormon</w:t>
            </w:r>
          </w:p>
        </w:tc>
      </w:tr>
    </w:tbl>
    <w:p w14:paraId="0BE624DB" w14:textId="77777777" w:rsidR="00654AEB" w:rsidRPr="005A0352" w:rsidRDefault="00654AEB">
      <w:pPr>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0235F5" w:rsidRPr="005A0352" w14:paraId="489826D6" w14:textId="77777777" w:rsidTr="00125B59">
        <w:trPr>
          <w:cantSplit/>
          <w:tblHeader/>
          <w:jc w:val="center"/>
        </w:trPr>
        <w:tc>
          <w:tcPr>
            <w:tcW w:w="920" w:type="dxa"/>
            <w:shd w:val="clear" w:color="auto" w:fill="FFCC99"/>
            <w:vAlign w:val="center"/>
          </w:tcPr>
          <w:p w14:paraId="1720924B" w14:textId="77777777" w:rsidR="000235F5" w:rsidRPr="005A0352" w:rsidRDefault="000235F5">
            <w:pPr>
              <w:jc w:val="center"/>
              <w:rPr>
                <w:rFonts w:ascii="Arial" w:hAnsi="Arial" w:cs="Arial"/>
                <w:b/>
                <w:bCs/>
              </w:rPr>
            </w:pPr>
            <w:r w:rsidRPr="005A0352">
              <w:rPr>
                <w:rFonts w:ascii="Arial" w:hAnsi="Arial"/>
                <w:b/>
              </w:rPr>
              <w:t>LOOP</w:t>
            </w:r>
          </w:p>
        </w:tc>
        <w:tc>
          <w:tcPr>
            <w:tcW w:w="1864" w:type="dxa"/>
            <w:shd w:val="clear" w:color="auto" w:fill="FFCC99"/>
          </w:tcPr>
          <w:p w14:paraId="57990B94" w14:textId="77777777" w:rsidR="000235F5" w:rsidRPr="005A0352" w:rsidRDefault="000235F5" w:rsidP="006F0A14">
            <w:pPr>
              <w:pStyle w:val="Heading1"/>
              <w:rPr>
                <w:rFonts w:ascii="Arial" w:hAnsi="Arial" w:cs="Arial"/>
              </w:rPr>
            </w:pPr>
            <w:r w:rsidRPr="005A0352">
              <w:rPr>
                <w:rFonts w:ascii="Arial" w:hAnsi="Arial"/>
              </w:rPr>
              <w:t>CHARACTER</w:t>
            </w:r>
          </w:p>
        </w:tc>
        <w:tc>
          <w:tcPr>
            <w:tcW w:w="3288" w:type="dxa"/>
            <w:shd w:val="clear" w:color="auto" w:fill="FFCC99"/>
          </w:tcPr>
          <w:p w14:paraId="255E1FC8" w14:textId="77777777" w:rsidR="000235F5" w:rsidRPr="005A0352" w:rsidRDefault="000235F5" w:rsidP="006F0A14">
            <w:pPr>
              <w:pStyle w:val="Heading1"/>
              <w:rPr>
                <w:rFonts w:ascii="Arial" w:hAnsi="Arial" w:cs="Arial"/>
              </w:rPr>
            </w:pPr>
            <w:r w:rsidRPr="005A0352">
              <w:rPr>
                <w:rFonts w:ascii="Arial" w:hAnsi="Arial"/>
              </w:rPr>
              <w:t>ENGLISH</w:t>
            </w:r>
          </w:p>
        </w:tc>
        <w:tc>
          <w:tcPr>
            <w:tcW w:w="3288" w:type="dxa"/>
            <w:shd w:val="clear" w:color="auto" w:fill="FFCC99"/>
          </w:tcPr>
          <w:p w14:paraId="26F60E87" w14:textId="77777777" w:rsidR="000235F5" w:rsidRPr="005A0352" w:rsidRDefault="000235F5" w:rsidP="006F0A14">
            <w:pPr>
              <w:jc w:val="center"/>
              <w:rPr>
                <w:rFonts w:ascii="Arial" w:hAnsi="Arial" w:cs="Arial"/>
                <w:b/>
              </w:rPr>
            </w:pPr>
            <w:r w:rsidRPr="005A0352">
              <w:rPr>
                <w:rFonts w:ascii="Arial" w:hAnsi="Arial"/>
                <w:b/>
              </w:rPr>
              <w:t>TRANSLATION</w:t>
            </w:r>
          </w:p>
        </w:tc>
      </w:tr>
      <w:tr w:rsidR="00980765" w:rsidRPr="005A0352" w14:paraId="61EA477C" w14:textId="77777777" w:rsidTr="00125B59">
        <w:trPr>
          <w:cantSplit/>
          <w:trHeight w:val="20"/>
          <w:jc w:val="center"/>
        </w:trPr>
        <w:tc>
          <w:tcPr>
            <w:tcW w:w="920" w:type="dxa"/>
          </w:tcPr>
          <w:p w14:paraId="5C145732" w14:textId="65D7E715" w:rsidR="00980765" w:rsidRPr="005A0352" w:rsidRDefault="00980765" w:rsidP="00147218">
            <w:pPr>
              <w:rPr>
                <w:rFonts w:ascii="Arial" w:hAnsi="Arial" w:cs="Arial"/>
                <w:sz w:val="22"/>
                <w:szCs w:val="20"/>
              </w:rPr>
            </w:pPr>
            <w:r w:rsidRPr="005A0352">
              <w:rPr>
                <w:rFonts w:ascii="Arial" w:hAnsi="Arial"/>
                <w:sz w:val="22"/>
              </w:rPr>
              <w:t>00</w:t>
            </w:r>
          </w:p>
        </w:tc>
        <w:tc>
          <w:tcPr>
            <w:tcW w:w="1864" w:type="dxa"/>
          </w:tcPr>
          <w:p w14:paraId="1361F4CE" w14:textId="09A04DDE" w:rsidR="00980765" w:rsidRPr="005A0352" w:rsidRDefault="008337F6" w:rsidP="00147218">
            <w:pPr>
              <w:rPr>
                <w:rFonts w:ascii="Arial" w:hAnsi="Arial" w:cs="Arial"/>
                <w:sz w:val="22"/>
              </w:rPr>
            </w:pPr>
            <w:r w:rsidRPr="005A0352">
              <w:rPr>
                <w:rFonts w:ascii="Arial" w:hAnsi="Arial"/>
                <w:sz w:val="22"/>
              </w:rPr>
              <w:t>FEMALE NARRATOR</w:t>
            </w:r>
          </w:p>
        </w:tc>
        <w:tc>
          <w:tcPr>
            <w:tcW w:w="3288" w:type="dxa"/>
          </w:tcPr>
          <w:p w14:paraId="2FF93BEF" w14:textId="73C54A5E" w:rsidR="00980765" w:rsidRPr="005A0352" w:rsidRDefault="00980765" w:rsidP="00147218">
            <w:pPr>
              <w:rPr>
                <w:rFonts w:ascii="Arial" w:hAnsi="Arial" w:cs="Arial"/>
                <w:sz w:val="22"/>
                <w:highlight w:val="yellow"/>
              </w:rPr>
            </w:pPr>
            <w:r w:rsidRPr="005A0352">
              <w:rPr>
                <w:rFonts w:ascii="Arial" w:hAnsi="Arial"/>
                <w:sz w:val="22"/>
              </w:rPr>
              <w:t>It is about 600 BC, and the people of Jerusalem are not keeping the commandments of God. Lehi, a prophet, is deeply concerned for their well-being, prays for them, and receives a remarkable vision from God.</w:t>
            </w:r>
          </w:p>
        </w:tc>
        <w:tc>
          <w:tcPr>
            <w:tcW w:w="3288" w:type="dxa"/>
          </w:tcPr>
          <w:p w14:paraId="077D030A" w14:textId="4172B579" w:rsidR="00980765" w:rsidRPr="00475962" w:rsidRDefault="00475962" w:rsidP="00147218">
            <w:pPr>
              <w:rPr>
                <w:rFonts w:ascii="Arial" w:hAnsi="Arial" w:cs="Arial"/>
                <w:sz w:val="22"/>
                <w:highlight w:val="yellow"/>
                <w:lang w:val="en-US"/>
              </w:rPr>
            </w:pPr>
            <w:r>
              <w:rPr>
                <w:rFonts w:ascii="Arial" w:hAnsi="Arial"/>
                <w:sz w:val="22"/>
                <w:lang w:val="en-US"/>
              </w:rPr>
              <w:t>Fffffffffffffffffffffffffffffffffffffffffffffffffffffffffffffffffffffffffffffffffffffffffffffffffffffffffffffffffffffffffffffffffffffffffffffffffffffffffffffffff.SSSSSSSSSSSSSSSSSSSSSSSSSSSSSSSSSSSSSSSSSSSSSSSSSSSSSSSSSSSSSSSSSSSSSSSSSSSSSSSSSSSSSSSSSS.RRRRRRRRRRRRRRRRRRRRRRRRRRRRRRRRRRRRRRRRRRRRRRRRRRRRRRRRRRRRRRRRRRRRRRRRRRR…RRRR.</w:t>
            </w:r>
          </w:p>
        </w:tc>
      </w:tr>
    </w:tbl>
    <w:p w14:paraId="12839BF2" w14:textId="77777777" w:rsidR="006E7B95" w:rsidRPr="005A0352" w:rsidRDefault="006E7B95">
      <w:pPr>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296C1D" w:rsidRPr="005A0352" w14:paraId="2BF39D22" w14:textId="77777777" w:rsidTr="00125B59">
        <w:trPr>
          <w:cantSplit/>
          <w:tblHeader/>
          <w:jc w:val="center"/>
        </w:trPr>
        <w:tc>
          <w:tcPr>
            <w:tcW w:w="920" w:type="dxa"/>
            <w:shd w:val="clear" w:color="auto" w:fill="FFCC99"/>
            <w:vAlign w:val="center"/>
          </w:tcPr>
          <w:p w14:paraId="5E024DA8" w14:textId="77777777" w:rsidR="00296C1D" w:rsidRPr="005A0352" w:rsidRDefault="00296C1D" w:rsidP="002025DE">
            <w:pPr>
              <w:pStyle w:val="Heading1"/>
              <w:rPr>
                <w:rFonts w:ascii="Arial" w:hAnsi="Arial" w:cs="Arial"/>
              </w:rPr>
            </w:pPr>
            <w:r w:rsidRPr="005A0352">
              <w:rPr>
                <w:rFonts w:ascii="Arial" w:hAnsi="Arial"/>
              </w:rPr>
              <w:t>LOOP</w:t>
            </w:r>
          </w:p>
        </w:tc>
        <w:tc>
          <w:tcPr>
            <w:tcW w:w="1864" w:type="dxa"/>
            <w:shd w:val="clear" w:color="auto" w:fill="FFCC99"/>
          </w:tcPr>
          <w:p w14:paraId="196A0F75" w14:textId="77777777" w:rsidR="00296C1D" w:rsidRPr="005A0352" w:rsidRDefault="00296C1D" w:rsidP="002025DE">
            <w:pPr>
              <w:pStyle w:val="Heading1"/>
              <w:rPr>
                <w:rFonts w:ascii="Arial" w:hAnsi="Arial" w:cs="Arial"/>
              </w:rPr>
            </w:pPr>
            <w:r w:rsidRPr="005A0352">
              <w:rPr>
                <w:rFonts w:ascii="Arial" w:hAnsi="Arial"/>
              </w:rPr>
              <w:t>GRAPHICS</w:t>
            </w:r>
          </w:p>
        </w:tc>
        <w:tc>
          <w:tcPr>
            <w:tcW w:w="3288" w:type="dxa"/>
            <w:shd w:val="clear" w:color="auto" w:fill="FFCC99"/>
          </w:tcPr>
          <w:p w14:paraId="14DFC4C9" w14:textId="77777777" w:rsidR="00296C1D" w:rsidRPr="005A0352" w:rsidRDefault="00296C1D" w:rsidP="002025DE">
            <w:pPr>
              <w:pStyle w:val="Heading1"/>
              <w:rPr>
                <w:rFonts w:ascii="Arial" w:hAnsi="Arial" w:cs="Arial"/>
              </w:rPr>
            </w:pPr>
            <w:r w:rsidRPr="005A0352">
              <w:rPr>
                <w:rFonts w:ascii="Arial" w:hAnsi="Arial"/>
              </w:rPr>
              <w:t>ENGLISH</w:t>
            </w:r>
          </w:p>
        </w:tc>
        <w:tc>
          <w:tcPr>
            <w:tcW w:w="3288" w:type="dxa"/>
            <w:shd w:val="clear" w:color="auto" w:fill="FFCC99"/>
          </w:tcPr>
          <w:p w14:paraId="678D1F38" w14:textId="77777777" w:rsidR="00296C1D" w:rsidRPr="005A0352" w:rsidRDefault="00296C1D" w:rsidP="002025DE">
            <w:pPr>
              <w:jc w:val="center"/>
              <w:rPr>
                <w:rFonts w:ascii="Arial" w:hAnsi="Arial" w:cs="Arial"/>
                <w:b/>
              </w:rPr>
            </w:pPr>
            <w:r w:rsidRPr="005A0352">
              <w:rPr>
                <w:rFonts w:ascii="Arial" w:hAnsi="Arial"/>
                <w:b/>
              </w:rPr>
              <w:t>TRANSLATION</w:t>
            </w:r>
          </w:p>
        </w:tc>
      </w:tr>
      <w:tr w:rsidR="00C10113" w:rsidRPr="005A0352" w14:paraId="1A9A8D9F" w14:textId="77777777" w:rsidTr="00125B59">
        <w:trPr>
          <w:cantSplit/>
          <w:trHeight w:val="20"/>
          <w:jc w:val="center"/>
        </w:trPr>
        <w:tc>
          <w:tcPr>
            <w:tcW w:w="920" w:type="dxa"/>
          </w:tcPr>
          <w:p w14:paraId="3BDFE982" w14:textId="77777777" w:rsidR="00C10113" w:rsidRPr="005A0352" w:rsidRDefault="00C10113" w:rsidP="00125B59">
            <w:pPr>
              <w:rPr>
                <w:rFonts w:ascii="Arial" w:hAnsi="Arial" w:cs="Arial"/>
                <w:sz w:val="22"/>
                <w:szCs w:val="20"/>
              </w:rPr>
            </w:pPr>
            <w:r w:rsidRPr="005A0352">
              <w:rPr>
                <w:rFonts w:ascii="Arial" w:hAnsi="Arial"/>
                <w:sz w:val="22"/>
              </w:rPr>
              <w:t>G1</w:t>
            </w:r>
          </w:p>
        </w:tc>
        <w:tc>
          <w:tcPr>
            <w:tcW w:w="1864" w:type="dxa"/>
          </w:tcPr>
          <w:p w14:paraId="180DF6FF"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6AC95526" w14:textId="49F98989" w:rsidR="00C10113" w:rsidRPr="005A0352" w:rsidRDefault="00C10113" w:rsidP="00C10113">
            <w:pPr>
              <w:rPr>
                <w:rFonts w:ascii="Arial" w:hAnsi="Arial" w:cs="Arial"/>
                <w:bCs/>
                <w:sz w:val="22"/>
              </w:rPr>
            </w:pPr>
            <w:r w:rsidRPr="005A0352">
              <w:rPr>
                <w:rFonts w:ascii="Arial" w:hAnsi="Arial"/>
                <w:sz w:val="22"/>
              </w:rPr>
              <w:t>It is about 600 BC, and the people of Jerusalem are not keeping the commandments of God. Lehi, a prophet, is deeply concerned for their well-being, prays for them, and receives a remarkable vision from God.</w:t>
            </w:r>
          </w:p>
        </w:tc>
        <w:tc>
          <w:tcPr>
            <w:tcW w:w="3288" w:type="dxa"/>
          </w:tcPr>
          <w:p w14:paraId="48D47BB4" w14:textId="426E081E" w:rsidR="00C10113" w:rsidRPr="005A0352" w:rsidRDefault="00C10113" w:rsidP="00C10113">
            <w:pPr>
              <w:rPr>
                <w:rFonts w:ascii="Arial" w:hAnsi="Arial" w:cs="Arial"/>
                <w:bCs/>
                <w:sz w:val="22"/>
              </w:rPr>
            </w:pPr>
            <w:r w:rsidRPr="005A0352">
              <w:rPr>
                <w:rFonts w:ascii="Arial" w:hAnsi="Arial"/>
                <w:sz w:val="22"/>
              </w:rPr>
              <w:t>Kala itu sekitar 600 SM, dan orang di Yerusalem tidak menaati perintah Allah. Lehi, seorang nabi, amat khawatir akan kesejahteraan mereka, berdoa bagi mereka, dan menerima penglihatan luar biasa dari Allah.</w:t>
            </w:r>
          </w:p>
        </w:tc>
      </w:tr>
      <w:tr w:rsidR="00C10113" w:rsidRPr="005A0352" w14:paraId="71DB9367" w14:textId="77777777" w:rsidTr="00125B59">
        <w:trPr>
          <w:cantSplit/>
          <w:trHeight w:val="20"/>
          <w:jc w:val="center"/>
        </w:trPr>
        <w:tc>
          <w:tcPr>
            <w:tcW w:w="920" w:type="dxa"/>
          </w:tcPr>
          <w:p w14:paraId="3637CF73" w14:textId="77777777" w:rsidR="00C10113" w:rsidRPr="005A0352" w:rsidRDefault="00C10113" w:rsidP="00125B59">
            <w:pPr>
              <w:rPr>
                <w:rFonts w:ascii="Arial" w:hAnsi="Arial" w:cs="Arial"/>
                <w:sz w:val="22"/>
                <w:szCs w:val="20"/>
              </w:rPr>
            </w:pPr>
            <w:r w:rsidRPr="005A0352">
              <w:rPr>
                <w:rFonts w:ascii="Arial" w:hAnsi="Arial"/>
                <w:sz w:val="22"/>
              </w:rPr>
              <w:lastRenderedPageBreak/>
              <w:t>G2</w:t>
            </w:r>
          </w:p>
        </w:tc>
        <w:tc>
          <w:tcPr>
            <w:tcW w:w="1864" w:type="dxa"/>
          </w:tcPr>
          <w:p w14:paraId="161E3B95"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20E07D93" w14:textId="54AFC386" w:rsidR="00C10113" w:rsidRPr="005A0352" w:rsidRDefault="00C10113" w:rsidP="00C10113">
            <w:pPr>
              <w:rPr>
                <w:rFonts w:ascii="Arial" w:hAnsi="Arial" w:cs="Arial"/>
                <w:bCs/>
                <w:sz w:val="22"/>
              </w:rPr>
            </w:pPr>
            <w:r w:rsidRPr="005A0352">
              <w:rPr>
                <w:rFonts w:ascii="Arial" w:hAnsi="Arial"/>
                <w:sz w:val="22"/>
              </w:rPr>
              <w:t>Based on actual events as recorded in</w:t>
            </w:r>
          </w:p>
        </w:tc>
        <w:tc>
          <w:tcPr>
            <w:tcW w:w="3288" w:type="dxa"/>
          </w:tcPr>
          <w:p w14:paraId="5F3E3DF4" w14:textId="123A48D5" w:rsidR="00C10113" w:rsidRPr="005A0352" w:rsidRDefault="00C10113" w:rsidP="00C10113">
            <w:pPr>
              <w:rPr>
                <w:rFonts w:ascii="Arial" w:hAnsi="Arial" w:cs="Arial"/>
                <w:bCs/>
                <w:sz w:val="22"/>
              </w:rPr>
            </w:pPr>
            <w:r w:rsidRPr="005A0352">
              <w:rPr>
                <w:rFonts w:ascii="Arial" w:hAnsi="Arial"/>
                <w:sz w:val="22"/>
              </w:rPr>
              <w:t>Berdasarkan peristiwa nyata tercatat dalam</w:t>
            </w:r>
          </w:p>
        </w:tc>
      </w:tr>
      <w:tr w:rsidR="00C10113" w:rsidRPr="005A0352" w14:paraId="3971DF2C" w14:textId="77777777" w:rsidTr="00125B59">
        <w:trPr>
          <w:cantSplit/>
          <w:trHeight w:val="20"/>
          <w:jc w:val="center"/>
        </w:trPr>
        <w:tc>
          <w:tcPr>
            <w:tcW w:w="920" w:type="dxa"/>
          </w:tcPr>
          <w:p w14:paraId="0FB2C77D" w14:textId="77777777" w:rsidR="00C10113" w:rsidRPr="005A0352" w:rsidRDefault="00C10113" w:rsidP="00125B59">
            <w:pPr>
              <w:rPr>
                <w:rFonts w:ascii="Arial" w:hAnsi="Arial" w:cs="Arial"/>
                <w:sz w:val="22"/>
                <w:szCs w:val="20"/>
              </w:rPr>
            </w:pPr>
            <w:r w:rsidRPr="005A0352">
              <w:rPr>
                <w:rFonts w:ascii="Arial" w:hAnsi="Arial"/>
                <w:sz w:val="22"/>
              </w:rPr>
              <w:t>G3</w:t>
            </w:r>
          </w:p>
        </w:tc>
        <w:tc>
          <w:tcPr>
            <w:tcW w:w="1864" w:type="dxa"/>
          </w:tcPr>
          <w:p w14:paraId="589BBDA2"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69C6C4AB" w14:textId="59F4DCCF" w:rsidR="00C10113" w:rsidRPr="005A0352" w:rsidRDefault="00C10113" w:rsidP="00C10113">
            <w:pPr>
              <w:rPr>
                <w:rFonts w:ascii="Arial" w:hAnsi="Arial" w:cs="Arial"/>
                <w:sz w:val="22"/>
              </w:rPr>
            </w:pPr>
            <w:r w:rsidRPr="005A0352">
              <w:rPr>
                <w:rFonts w:ascii="Arial" w:hAnsi="Arial"/>
                <w:sz w:val="22"/>
              </w:rPr>
              <w:t>The Book of Mormon:</w:t>
            </w:r>
          </w:p>
        </w:tc>
        <w:tc>
          <w:tcPr>
            <w:tcW w:w="3288" w:type="dxa"/>
          </w:tcPr>
          <w:p w14:paraId="0973C5A4" w14:textId="6108D65D" w:rsidR="00C10113" w:rsidRPr="005A0352" w:rsidRDefault="00C10113" w:rsidP="00C10113">
            <w:pPr>
              <w:rPr>
                <w:rFonts w:ascii="Arial" w:hAnsi="Arial" w:cs="Arial"/>
                <w:sz w:val="22"/>
              </w:rPr>
            </w:pPr>
            <w:r w:rsidRPr="005A0352">
              <w:rPr>
                <w:rFonts w:ascii="Arial" w:hAnsi="Arial"/>
                <w:sz w:val="22"/>
              </w:rPr>
              <w:t>Kitab Mormon:</w:t>
            </w:r>
          </w:p>
        </w:tc>
      </w:tr>
      <w:tr w:rsidR="00C10113" w:rsidRPr="005A0352" w14:paraId="6BE21613" w14:textId="77777777" w:rsidTr="00125B59">
        <w:trPr>
          <w:cantSplit/>
          <w:trHeight w:val="20"/>
          <w:jc w:val="center"/>
        </w:trPr>
        <w:tc>
          <w:tcPr>
            <w:tcW w:w="920" w:type="dxa"/>
          </w:tcPr>
          <w:p w14:paraId="608B7678" w14:textId="77777777" w:rsidR="00C10113" w:rsidRPr="005A0352" w:rsidRDefault="00C10113" w:rsidP="00125B59">
            <w:pPr>
              <w:rPr>
                <w:rFonts w:ascii="Arial" w:hAnsi="Arial" w:cs="Arial"/>
                <w:sz w:val="22"/>
                <w:szCs w:val="20"/>
              </w:rPr>
            </w:pPr>
            <w:r w:rsidRPr="005A0352">
              <w:rPr>
                <w:rFonts w:ascii="Arial" w:hAnsi="Arial"/>
                <w:sz w:val="22"/>
              </w:rPr>
              <w:t>G4</w:t>
            </w:r>
          </w:p>
        </w:tc>
        <w:tc>
          <w:tcPr>
            <w:tcW w:w="1864" w:type="dxa"/>
          </w:tcPr>
          <w:p w14:paraId="614CD17A"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5B0D2723" w14:textId="1F942915" w:rsidR="00C10113" w:rsidRPr="005A0352" w:rsidRDefault="00C10113" w:rsidP="00C10113">
            <w:pPr>
              <w:rPr>
                <w:rFonts w:ascii="Arial" w:hAnsi="Arial" w:cs="Arial"/>
                <w:sz w:val="22"/>
              </w:rPr>
            </w:pPr>
            <w:r w:rsidRPr="005A0352">
              <w:rPr>
                <w:rFonts w:ascii="Arial" w:hAnsi="Arial"/>
                <w:sz w:val="22"/>
              </w:rPr>
              <w:t>Another Testament of Jesus Christ</w:t>
            </w:r>
          </w:p>
        </w:tc>
        <w:tc>
          <w:tcPr>
            <w:tcW w:w="3288" w:type="dxa"/>
          </w:tcPr>
          <w:p w14:paraId="22A3402F" w14:textId="2B149676" w:rsidR="00C10113" w:rsidRPr="005A0352" w:rsidRDefault="00C10113" w:rsidP="00C10113">
            <w:pPr>
              <w:rPr>
                <w:rFonts w:ascii="Arial" w:hAnsi="Arial" w:cs="Arial"/>
                <w:sz w:val="22"/>
              </w:rPr>
            </w:pPr>
            <w:r w:rsidRPr="005A0352">
              <w:rPr>
                <w:rFonts w:ascii="Arial" w:hAnsi="Arial"/>
                <w:sz w:val="22"/>
              </w:rPr>
              <w:t>Satu Kesaksian Lagi tentang Yesus Kristus</w:t>
            </w:r>
          </w:p>
        </w:tc>
      </w:tr>
      <w:tr w:rsidR="00742186" w:rsidRPr="005A0352" w14:paraId="059DE410" w14:textId="77777777" w:rsidTr="00125B59">
        <w:trPr>
          <w:cantSplit/>
          <w:trHeight w:val="20"/>
          <w:jc w:val="center"/>
        </w:trPr>
        <w:tc>
          <w:tcPr>
            <w:tcW w:w="920" w:type="dxa"/>
          </w:tcPr>
          <w:p w14:paraId="3B59618C" w14:textId="6E9FED67" w:rsidR="00742186" w:rsidRPr="005A0352" w:rsidRDefault="00742186" w:rsidP="00125B59">
            <w:pPr>
              <w:rPr>
                <w:rFonts w:ascii="Arial" w:hAnsi="Arial" w:cs="Arial"/>
                <w:sz w:val="22"/>
                <w:szCs w:val="20"/>
              </w:rPr>
            </w:pPr>
            <w:r w:rsidRPr="005A0352">
              <w:rPr>
                <w:rFonts w:ascii="Arial" w:hAnsi="Arial"/>
                <w:sz w:val="22"/>
              </w:rPr>
              <w:t>G5</w:t>
            </w:r>
          </w:p>
        </w:tc>
        <w:tc>
          <w:tcPr>
            <w:tcW w:w="1864" w:type="dxa"/>
          </w:tcPr>
          <w:p w14:paraId="6F000EB3" w14:textId="4A79A334"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7040D6DF" w14:textId="142D5560" w:rsidR="00742186" w:rsidRPr="005A0352" w:rsidRDefault="00742186" w:rsidP="00742186">
            <w:pPr>
              <w:rPr>
                <w:rFonts w:ascii="Arial" w:hAnsi="Arial" w:cs="Arial"/>
                <w:sz w:val="22"/>
              </w:rPr>
            </w:pPr>
            <w:r w:rsidRPr="005A0352">
              <w:rPr>
                <w:rFonts w:ascii="Arial" w:hAnsi="Arial"/>
                <w:sz w:val="22"/>
              </w:rPr>
              <w:t>BOOK OF MORMON</w:t>
            </w:r>
          </w:p>
        </w:tc>
        <w:tc>
          <w:tcPr>
            <w:tcW w:w="3288" w:type="dxa"/>
          </w:tcPr>
          <w:p w14:paraId="02800DCB" w14:textId="66AA05EB" w:rsidR="00742186" w:rsidRPr="005A0352" w:rsidRDefault="00742186" w:rsidP="00742186">
            <w:pPr>
              <w:rPr>
                <w:rFonts w:ascii="Arial" w:hAnsi="Arial" w:cs="Arial"/>
                <w:sz w:val="22"/>
              </w:rPr>
            </w:pPr>
            <w:r w:rsidRPr="005A0352">
              <w:rPr>
                <w:rFonts w:ascii="Arial" w:hAnsi="Arial"/>
                <w:sz w:val="22"/>
              </w:rPr>
              <w:t>VIDEO</w:t>
            </w:r>
          </w:p>
        </w:tc>
      </w:tr>
      <w:tr w:rsidR="00742186" w:rsidRPr="005A0352" w14:paraId="0BC3423D" w14:textId="77777777" w:rsidTr="00125B59">
        <w:trPr>
          <w:cantSplit/>
          <w:trHeight w:val="20"/>
          <w:jc w:val="center"/>
        </w:trPr>
        <w:tc>
          <w:tcPr>
            <w:tcW w:w="920" w:type="dxa"/>
          </w:tcPr>
          <w:p w14:paraId="155D7DA6" w14:textId="6B5AE614" w:rsidR="00742186" w:rsidRPr="005A0352" w:rsidRDefault="00742186" w:rsidP="00125B59">
            <w:pPr>
              <w:rPr>
                <w:rFonts w:ascii="Arial" w:hAnsi="Arial" w:cs="Arial"/>
                <w:sz w:val="22"/>
                <w:szCs w:val="20"/>
              </w:rPr>
            </w:pPr>
            <w:r w:rsidRPr="005A0352">
              <w:rPr>
                <w:rFonts w:ascii="Arial" w:hAnsi="Arial"/>
                <w:sz w:val="22"/>
              </w:rPr>
              <w:t>G6</w:t>
            </w:r>
          </w:p>
        </w:tc>
        <w:tc>
          <w:tcPr>
            <w:tcW w:w="1864" w:type="dxa"/>
          </w:tcPr>
          <w:p w14:paraId="3EAA0B18" w14:textId="3776CBB3"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1C785DA1" w14:textId="70CDF101" w:rsidR="00742186" w:rsidRPr="005A0352" w:rsidRDefault="00742186" w:rsidP="00742186">
            <w:pPr>
              <w:rPr>
                <w:rFonts w:ascii="Arial" w:hAnsi="Arial" w:cs="Arial"/>
                <w:sz w:val="22"/>
              </w:rPr>
            </w:pPr>
            <w:r w:rsidRPr="005A0352">
              <w:rPr>
                <w:rFonts w:ascii="Arial" w:hAnsi="Arial"/>
                <w:sz w:val="22"/>
              </w:rPr>
              <w:t>VIDEOS</w:t>
            </w:r>
          </w:p>
        </w:tc>
        <w:tc>
          <w:tcPr>
            <w:tcW w:w="3288" w:type="dxa"/>
          </w:tcPr>
          <w:p w14:paraId="50ACAF05" w14:textId="23B1F997" w:rsidR="00742186" w:rsidRPr="005A0352" w:rsidRDefault="00742186" w:rsidP="00742186">
            <w:pPr>
              <w:rPr>
                <w:rFonts w:ascii="Arial" w:hAnsi="Arial" w:cs="Arial"/>
                <w:sz w:val="22"/>
              </w:rPr>
            </w:pPr>
            <w:r w:rsidRPr="005A0352">
              <w:rPr>
                <w:rFonts w:ascii="Arial" w:hAnsi="Arial"/>
                <w:sz w:val="22"/>
              </w:rPr>
              <w:t>KITAB MORMON</w:t>
            </w:r>
          </w:p>
        </w:tc>
      </w:tr>
      <w:tr w:rsidR="00742186" w:rsidRPr="005A0352" w14:paraId="290B47CB" w14:textId="77777777" w:rsidTr="00125B59">
        <w:trPr>
          <w:cantSplit/>
          <w:trHeight w:val="20"/>
          <w:jc w:val="center"/>
        </w:trPr>
        <w:tc>
          <w:tcPr>
            <w:tcW w:w="920" w:type="dxa"/>
          </w:tcPr>
          <w:p w14:paraId="70AACB6F" w14:textId="4D8B0212" w:rsidR="00742186" w:rsidRPr="005A0352" w:rsidRDefault="00742186" w:rsidP="00125B59">
            <w:pPr>
              <w:rPr>
                <w:rFonts w:ascii="Arial" w:hAnsi="Arial" w:cs="Arial"/>
                <w:sz w:val="22"/>
                <w:szCs w:val="20"/>
              </w:rPr>
            </w:pPr>
            <w:r w:rsidRPr="005A0352">
              <w:rPr>
                <w:rFonts w:ascii="Arial" w:hAnsi="Arial"/>
                <w:sz w:val="22"/>
              </w:rPr>
              <w:t>G7</w:t>
            </w:r>
          </w:p>
        </w:tc>
        <w:tc>
          <w:tcPr>
            <w:tcW w:w="1864" w:type="dxa"/>
          </w:tcPr>
          <w:p w14:paraId="634B6040" w14:textId="63715948"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5DB86BE9" w14:textId="75F79131" w:rsidR="00742186" w:rsidRPr="005A0352" w:rsidRDefault="00742186" w:rsidP="00742186">
            <w:pPr>
              <w:rPr>
                <w:rFonts w:ascii="Arial" w:hAnsi="Arial" w:cs="Arial"/>
                <w:sz w:val="22"/>
              </w:rPr>
            </w:pPr>
            <w:r w:rsidRPr="005A0352">
              <w:rPr>
                <w:rFonts w:ascii="Arial" w:hAnsi="Arial"/>
                <w:sz w:val="22"/>
              </w:rPr>
              <w:t>THE LORD COMMANDS LEHI’S FAMILY TO LEAVE JERUSALEM</w:t>
            </w:r>
          </w:p>
        </w:tc>
        <w:tc>
          <w:tcPr>
            <w:tcW w:w="3288" w:type="dxa"/>
          </w:tcPr>
          <w:p w14:paraId="0710C2BC" w14:textId="7DC0DAF0" w:rsidR="00742186" w:rsidRPr="005A0352" w:rsidRDefault="00742186" w:rsidP="00742186">
            <w:pPr>
              <w:rPr>
                <w:rFonts w:ascii="Arial" w:hAnsi="Arial" w:cs="Arial"/>
                <w:sz w:val="22"/>
              </w:rPr>
            </w:pPr>
            <w:r w:rsidRPr="005A0352">
              <w:rPr>
                <w:rFonts w:ascii="Arial" w:hAnsi="Arial"/>
                <w:sz w:val="22"/>
              </w:rPr>
              <w:t>TUHAN MEMERINTAHKAN KELUARGA LEHI MENINGGALKAN YERUSALEM</w:t>
            </w:r>
          </w:p>
        </w:tc>
      </w:tr>
      <w:tr w:rsidR="00742186" w:rsidRPr="005A0352" w14:paraId="7CF84B15" w14:textId="77777777" w:rsidTr="00125B59">
        <w:trPr>
          <w:cantSplit/>
          <w:trHeight w:val="20"/>
          <w:jc w:val="center"/>
        </w:trPr>
        <w:tc>
          <w:tcPr>
            <w:tcW w:w="920" w:type="dxa"/>
          </w:tcPr>
          <w:p w14:paraId="33392CFB" w14:textId="3FA36359" w:rsidR="00742186" w:rsidRPr="005A0352" w:rsidRDefault="00742186" w:rsidP="00125B59">
            <w:pPr>
              <w:rPr>
                <w:rFonts w:ascii="Arial" w:hAnsi="Arial" w:cs="Arial"/>
                <w:sz w:val="22"/>
                <w:szCs w:val="20"/>
              </w:rPr>
            </w:pPr>
            <w:r w:rsidRPr="005A0352">
              <w:rPr>
                <w:rFonts w:ascii="Arial" w:hAnsi="Arial"/>
                <w:sz w:val="22"/>
              </w:rPr>
              <w:t>G8</w:t>
            </w:r>
          </w:p>
        </w:tc>
        <w:tc>
          <w:tcPr>
            <w:tcW w:w="1864" w:type="dxa"/>
          </w:tcPr>
          <w:p w14:paraId="337F6756" w14:textId="0E7B1565"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39AC1307" w14:textId="6551A91D" w:rsidR="00742186" w:rsidRPr="005A0352" w:rsidRDefault="00742186" w:rsidP="00742186">
            <w:pPr>
              <w:rPr>
                <w:rFonts w:ascii="Arial" w:hAnsi="Arial" w:cs="Arial"/>
                <w:sz w:val="22"/>
              </w:rPr>
            </w:pPr>
            <w:r w:rsidRPr="005A0352">
              <w:rPr>
                <w:rFonts w:ascii="Arial" w:hAnsi="Arial"/>
                <w:sz w:val="22"/>
              </w:rPr>
              <w:t>1 NEPHI 1 – 2</w:t>
            </w:r>
          </w:p>
        </w:tc>
        <w:tc>
          <w:tcPr>
            <w:tcW w:w="3288" w:type="dxa"/>
          </w:tcPr>
          <w:p w14:paraId="1962C3A5" w14:textId="6A9C1528" w:rsidR="00742186" w:rsidRPr="005A0352" w:rsidRDefault="00742186" w:rsidP="00742186">
            <w:pPr>
              <w:rPr>
                <w:rFonts w:ascii="Arial" w:hAnsi="Arial" w:cs="Arial"/>
                <w:sz w:val="22"/>
              </w:rPr>
            </w:pPr>
            <w:r w:rsidRPr="005A0352">
              <w:rPr>
                <w:rFonts w:ascii="Arial" w:hAnsi="Arial"/>
                <w:sz w:val="22"/>
              </w:rPr>
              <w:t>1 NEFI 1–2</w:t>
            </w:r>
          </w:p>
        </w:tc>
      </w:tr>
      <w:tr w:rsidR="00742186" w:rsidRPr="005A0352" w14:paraId="52C83A3C" w14:textId="77777777" w:rsidTr="00125B59">
        <w:trPr>
          <w:cantSplit/>
          <w:trHeight w:val="20"/>
          <w:jc w:val="center"/>
        </w:trPr>
        <w:tc>
          <w:tcPr>
            <w:tcW w:w="920" w:type="dxa"/>
          </w:tcPr>
          <w:p w14:paraId="5B75D049" w14:textId="4D35DC37" w:rsidR="00742186" w:rsidRPr="005A0352" w:rsidRDefault="00742186" w:rsidP="00125B59">
            <w:pPr>
              <w:rPr>
                <w:rFonts w:ascii="Arial" w:hAnsi="Arial" w:cs="Arial"/>
                <w:sz w:val="22"/>
                <w:szCs w:val="20"/>
              </w:rPr>
            </w:pPr>
            <w:r w:rsidRPr="005A0352">
              <w:rPr>
                <w:rFonts w:ascii="Arial" w:hAnsi="Arial"/>
                <w:sz w:val="22"/>
              </w:rPr>
              <w:t>G9</w:t>
            </w:r>
          </w:p>
        </w:tc>
        <w:tc>
          <w:tcPr>
            <w:tcW w:w="1864" w:type="dxa"/>
          </w:tcPr>
          <w:p w14:paraId="51C46440" w14:textId="77777777"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7646BC05" w14:textId="03AABF1D" w:rsidR="00742186" w:rsidRPr="005A0352" w:rsidRDefault="00742186" w:rsidP="00742186">
            <w:pPr>
              <w:rPr>
                <w:rFonts w:ascii="Arial" w:hAnsi="Arial" w:cs="Arial"/>
                <w:sz w:val="22"/>
              </w:rPr>
            </w:pPr>
            <w:r w:rsidRPr="005A0352">
              <w:rPr>
                <w:rFonts w:ascii="Arial" w:hAnsi="Arial"/>
                <w:sz w:val="22"/>
              </w:rPr>
              <w:t>Jerusalem, about 600 BC</w:t>
            </w:r>
          </w:p>
        </w:tc>
        <w:tc>
          <w:tcPr>
            <w:tcW w:w="3288" w:type="dxa"/>
          </w:tcPr>
          <w:p w14:paraId="12A804AE" w14:textId="4FDCFD31" w:rsidR="00742186" w:rsidRPr="005A0352" w:rsidRDefault="00742186" w:rsidP="00742186">
            <w:pPr>
              <w:rPr>
                <w:rFonts w:ascii="Arial" w:hAnsi="Arial" w:cs="Arial"/>
                <w:sz w:val="22"/>
              </w:rPr>
            </w:pPr>
            <w:r w:rsidRPr="005A0352">
              <w:rPr>
                <w:rFonts w:ascii="Arial" w:hAnsi="Arial"/>
                <w:sz w:val="22"/>
              </w:rPr>
              <w:t>Yerusalem, sekitar 600 SM</w:t>
            </w:r>
          </w:p>
        </w:tc>
      </w:tr>
    </w:tbl>
    <w:p w14:paraId="666F0462" w14:textId="77777777" w:rsidR="00296C1D" w:rsidRPr="00C34BED" w:rsidRDefault="00296C1D">
      <w:pPr>
        <w:rPr>
          <w:rFonts w:ascii="Arial" w:hAnsi="Arial" w:cs="Arial"/>
        </w:rPr>
      </w:pPr>
    </w:p>
    <w:sectPr w:rsidR="00296C1D" w:rsidRPr="00C34BED" w:rsidSect="00C34BED">
      <w:headerReference w:type="default" r:id="rId7"/>
      <w:footerReference w:type="even" r:id="rId8"/>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25D70" w14:textId="77777777" w:rsidR="00DD77C9" w:rsidRDefault="00DD77C9">
      <w:r>
        <w:separator/>
      </w:r>
    </w:p>
  </w:endnote>
  <w:endnote w:type="continuationSeparator" w:id="0">
    <w:p w14:paraId="729D6C1E" w14:textId="77777777" w:rsidR="00DD77C9" w:rsidRDefault="00DD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3919"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4F4A2D"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180B" w14:textId="77777777" w:rsidR="00DD77C9" w:rsidRDefault="00DD77C9">
      <w:r>
        <w:separator/>
      </w:r>
    </w:p>
  </w:footnote>
  <w:footnote w:type="continuationSeparator" w:id="0">
    <w:p w14:paraId="2AE9CAA5" w14:textId="77777777" w:rsidR="00DD77C9" w:rsidRDefault="00DD7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6AFA" w14:textId="09C76300" w:rsidR="00403131" w:rsidRPr="00654AEB" w:rsidRDefault="001A1213" w:rsidP="00654AEB">
    <w:pPr>
      <w:pStyle w:val="Header"/>
      <w:jc w:val="right"/>
      <w:rPr>
        <w:rFonts w:ascii="Arial" w:hAnsi="Arial" w:cs="Arial"/>
        <w:sz w:val="18"/>
        <w:szCs w:val="18"/>
      </w:rPr>
    </w:pPr>
    <w:r>
      <w:rPr>
        <w:rFonts w:ascii="Arial" w:hAnsi="Arial"/>
        <w:sz w:val="18"/>
      </w:rPr>
      <w:t xml:space="preserve">Halaman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9831B0">
      <w:rPr>
        <w:rStyle w:val="PageNumber"/>
        <w:rFonts w:ascii="Arial" w:hAnsi="Arial" w:cs="Arial"/>
        <w:sz w:val="18"/>
      </w:rPr>
      <w:t>1</w:t>
    </w:r>
    <w:r w:rsidR="00403131" w:rsidRPr="00654AEB">
      <w:rPr>
        <w:rStyle w:val="PageNumber"/>
        <w:rFonts w:ascii="Arial" w:hAnsi="Arial" w:cs="Arial"/>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87"/>
    <w:rsid w:val="00014990"/>
    <w:rsid w:val="000235F5"/>
    <w:rsid w:val="000240B9"/>
    <w:rsid w:val="0006681C"/>
    <w:rsid w:val="00071145"/>
    <w:rsid w:val="0007287C"/>
    <w:rsid w:val="00095E99"/>
    <w:rsid w:val="000C7A12"/>
    <w:rsid w:val="000D717B"/>
    <w:rsid w:val="000E67B5"/>
    <w:rsid w:val="000F1971"/>
    <w:rsid w:val="000F70C7"/>
    <w:rsid w:val="00125B59"/>
    <w:rsid w:val="00134282"/>
    <w:rsid w:val="001426A7"/>
    <w:rsid w:val="00147218"/>
    <w:rsid w:val="0015368A"/>
    <w:rsid w:val="00157171"/>
    <w:rsid w:val="001612FB"/>
    <w:rsid w:val="00164EB2"/>
    <w:rsid w:val="001760C1"/>
    <w:rsid w:val="00177D54"/>
    <w:rsid w:val="001A1213"/>
    <w:rsid w:val="001A53E0"/>
    <w:rsid w:val="00203EEF"/>
    <w:rsid w:val="002059C7"/>
    <w:rsid w:val="0021269D"/>
    <w:rsid w:val="002175EB"/>
    <w:rsid w:val="002477F1"/>
    <w:rsid w:val="0028257B"/>
    <w:rsid w:val="0028461E"/>
    <w:rsid w:val="00292E38"/>
    <w:rsid w:val="00296C1D"/>
    <w:rsid w:val="00297E3E"/>
    <w:rsid w:val="002A395A"/>
    <w:rsid w:val="002B4AAC"/>
    <w:rsid w:val="002F5A2A"/>
    <w:rsid w:val="00313951"/>
    <w:rsid w:val="00322993"/>
    <w:rsid w:val="00325023"/>
    <w:rsid w:val="00331AD5"/>
    <w:rsid w:val="003517AB"/>
    <w:rsid w:val="00351A89"/>
    <w:rsid w:val="00353259"/>
    <w:rsid w:val="003701DC"/>
    <w:rsid w:val="0037312A"/>
    <w:rsid w:val="003A3009"/>
    <w:rsid w:val="003B1634"/>
    <w:rsid w:val="003D0674"/>
    <w:rsid w:val="003D43F9"/>
    <w:rsid w:val="003D4DA8"/>
    <w:rsid w:val="003E7195"/>
    <w:rsid w:val="003F6F3A"/>
    <w:rsid w:val="003F77F0"/>
    <w:rsid w:val="00403131"/>
    <w:rsid w:val="004051F4"/>
    <w:rsid w:val="0040605C"/>
    <w:rsid w:val="00414086"/>
    <w:rsid w:val="004202BB"/>
    <w:rsid w:val="00443D00"/>
    <w:rsid w:val="00450CE5"/>
    <w:rsid w:val="00454621"/>
    <w:rsid w:val="00465B3F"/>
    <w:rsid w:val="00475962"/>
    <w:rsid w:val="00477FAC"/>
    <w:rsid w:val="00480AEC"/>
    <w:rsid w:val="004913A9"/>
    <w:rsid w:val="004A26EF"/>
    <w:rsid w:val="004A3EB2"/>
    <w:rsid w:val="004A678C"/>
    <w:rsid w:val="004C0C0C"/>
    <w:rsid w:val="004C4978"/>
    <w:rsid w:val="004C5DF6"/>
    <w:rsid w:val="004C65DE"/>
    <w:rsid w:val="004D7AD9"/>
    <w:rsid w:val="004E03BD"/>
    <w:rsid w:val="004E5206"/>
    <w:rsid w:val="004F0F10"/>
    <w:rsid w:val="004F1BFE"/>
    <w:rsid w:val="00521A13"/>
    <w:rsid w:val="005326DC"/>
    <w:rsid w:val="00577992"/>
    <w:rsid w:val="005A0352"/>
    <w:rsid w:val="005B080B"/>
    <w:rsid w:val="005B6F1A"/>
    <w:rsid w:val="005C225B"/>
    <w:rsid w:val="005E63E5"/>
    <w:rsid w:val="005F3943"/>
    <w:rsid w:val="005F6545"/>
    <w:rsid w:val="00604928"/>
    <w:rsid w:val="006125D5"/>
    <w:rsid w:val="00622F68"/>
    <w:rsid w:val="00626731"/>
    <w:rsid w:val="006340A8"/>
    <w:rsid w:val="00654AEB"/>
    <w:rsid w:val="00656548"/>
    <w:rsid w:val="00661DDF"/>
    <w:rsid w:val="00680E71"/>
    <w:rsid w:val="006821C2"/>
    <w:rsid w:val="00683225"/>
    <w:rsid w:val="006845DF"/>
    <w:rsid w:val="0069145C"/>
    <w:rsid w:val="006A6012"/>
    <w:rsid w:val="006B17D7"/>
    <w:rsid w:val="006B1874"/>
    <w:rsid w:val="006C12D8"/>
    <w:rsid w:val="006D316E"/>
    <w:rsid w:val="006D381E"/>
    <w:rsid w:val="006E08C7"/>
    <w:rsid w:val="006E2DD9"/>
    <w:rsid w:val="006E7B95"/>
    <w:rsid w:val="006F376F"/>
    <w:rsid w:val="00736D34"/>
    <w:rsid w:val="0073720D"/>
    <w:rsid w:val="00742186"/>
    <w:rsid w:val="00743C15"/>
    <w:rsid w:val="00767CC7"/>
    <w:rsid w:val="007A4FFD"/>
    <w:rsid w:val="007A54CE"/>
    <w:rsid w:val="007A618F"/>
    <w:rsid w:val="007A7B0E"/>
    <w:rsid w:val="007B78B7"/>
    <w:rsid w:val="007C5D0C"/>
    <w:rsid w:val="007D0EB5"/>
    <w:rsid w:val="007F248F"/>
    <w:rsid w:val="00805D5A"/>
    <w:rsid w:val="0081208A"/>
    <w:rsid w:val="00833275"/>
    <w:rsid w:val="008337F6"/>
    <w:rsid w:val="00837102"/>
    <w:rsid w:val="00837499"/>
    <w:rsid w:val="00847718"/>
    <w:rsid w:val="00850510"/>
    <w:rsid w:val="008578F1"/>
    <w:rsid w:val="00870D17"/>
    <w:rsid w:val="008A1D36"/>
    <w:rsid w:val="008B5FB4"/>
    <w:rsid w:val="008D2521"/>
    <w:rsid w:val="00904D1D"/>
    <w:rsid w:val="00911612"/>
    <w:rsid w:val="00934DE7"/>
    <w:rsid w:val="00951D77"/>
    <w:rsid w:val="00955D2E"/>
    <w:rsid w:val="00980765"/>
    <w:rsid w:val="009831B0"/>
    <w:rsid w:val="00994A77"/>
    <w:rsid w:val="00995CA7"/>
    <w:rsid w:val="009A3D2B"/>
    <w:rsid w:val="009A5D21"/>
    <w:rsid w:val="009D10A9"/>
    <w:rsid w:val="009E7763"/>
    <w:rsid w:val="009F4E90"/>
    <w:rsid w:val="00A11ACB"/>
    <w:rsid w:val="00A13948"/>
    <w:rsid w:val="00A41F8F"/>
    <w:rsid w:val="00A52BE1"/>
    <w:rsid w:val="00AA5DA6"/>
    <w:rsid w:val="00AC4AAA"/>
    <w:rsid w:val="00AF2C4E"/>
    <w:rsid w:val="00B1156F"/>
    <w:rsid w:val="00B159F9"/>
    <w:rsid w:val="00B20AA0"/>
    <w:rsid w:val="00B26CD8"/>
    <w:rsid w:val="00B272A9"/>
    <w:rsid w:val="00B44A15"/>
    <w:rsid w:val="00B64287"/>
    <w:rsid w:val="00B91C70"/>
    <w:rsid w:val="00B947F2"/>
    <w:rsid w:val="00BB02D2"/>
    <w:rsid w:val="00C10113"/>
    <w:rsid w:val="00C25DB7"/>
    <w:rsid w:val="00C34BED"/>
    <w:rsid w:val="00C37750"/>
    <w:rsid w:val="00C4316A"/>
    <w:rsid w:val="00C53F32"/>
    <w:rsid w:val="00C61809"/>
    <w:rsid w:val="00C66B61"/>
    <w:rsid w:val="00C80841"/>
    <w:rsid w:val="00C8334A"/>
    <w:rsid w:val="00C933B5"/>
    <w:rsid w:val="00C957B3"/>
    <w:rsid w:val="00CC4498"/>
    <w:rsid w:val="00CC4969"/>
    <w:rsid w:val="00CE7C24"/>
    <w:rsid w:val="00D03748"/>
    <w:rsid w:val="00D2551E"/>
    <w:rsid w:val="00D25C6B"/>
    <w:rsid w:val="00D35C43"/>
    <w:rsid w:val="00D52D99"/>
    <w:rsid w:val="00D63291"/>
    <w:rsid w:val="00D759BC"/>
    <w:rsid w:val="00D80942"/>
    <w:rsid w:val="00D93D87"/>
    <w:rsid w:val="00D9648B"/>
    <w:rsid w:val="00DA44F8"/>
    <w:rsid w:val="00DA5B13"/>
    <w:rsid w:val="00DD77C9"/>
    <w:rsid w:val="00E001AA"/>
    <w:rsid w:val="00E36883"/>
    <w:rsid w:val="00E42D8F"/>
    <w:rsid w:val="00E45ECB"/>
    <w:rsid w:val="00E467D3"/>
    <w:rsid w:val="00E72F17"/>
    <w:rsid w:val="00E8175D"/>
    <w:rsid w:val="00E931B9"/>
    <w:rsid w:val="00EA0D05"/>
    <w:rsid w:val="00EA3C44"/>
    <w:rsid w:val="00EC3E68"/>
    <w:rsid w:val="00EE3762"/>
    <w:rsid w:val="00EE6EF0"/>
    <w:rsid w:val="00EF23C2"/>
    <w:rsid w:val="00F030B9"/>
    <w:rsid w:val="00F22B0C"/>
    <w:rsid w:val="00F24082"/>
    <w:rsid w:val="00F401C8"/>
    <w:rsid w:val="00F4183B"/>
    <w:rsid w:val="00F54B39"/>
    <w:rsid w:val="00F555E4"/>
    <w:rsid w:val="00F76FE0"/>
    <w:rsid w:val="00F9351B"/>
    <w:rsid w:val="00FA45E8"/>
    <w:rsid w:val="00FB4D07"/>
    <w:rsid w:val="00FD7896"/>
    <w:rsid w:val="00FF5274"/>
    <w:rsid w:val="00FF5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85AFCA"/>
  <w15:docId w15:val="{3AFF12E7-AFDB-4D47-9AF5-AC29E9BF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DA5B13"/>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FollowedHyperlink">
    <w:name w:val="FollowedHyperlink"/>
    <w:basedOn w:val="DefaultParagraphFont"/>
    <w:rsid w:val="000235F5"/>
    <w:rPr>
      <w:color w:val="800080" w:themeColor="followedHyperlink"/>
      <w:u w:val="single"/>
    </w:rPr>
  </w:style>
  <w:style w:type="character" w:customStyle="1" w:styleId="UnresolvedMention1">
    <w:name w:val="Unresolved Mention1"/>
    <w:basedOn w:val="DefaultParagraphFont"/>
    <w:rsid w:val="00CE7C24"/>
    <w:rPr>
      <w:color w:val="808080"/>
      <w:shd w:val="clear" w:color="auto" w:fill="E6E6E6"/>
    </w:rPr>
  </w:style>
  <w:style w:type="character" w:styleId="CommentReference">
    <w:name w:val="annotation reference"/>
    <w:basedOn w:val="DefaultParagraphFont"/>
    <w:semiHidden/>
    <w:unhideWhenUsed/>
    <w:rsid w:val="006E2DD9"/>
    <w:rPr>
      <w:sz w:val="18"/>
      <w:szCs w:val="18"/>
    </w:rPr>
  </w:style>
  <w:style w:type="paragraph" w:styleId="CommentText">
    <w:name w:val="annotation text"/>
    <w:basedOn w:val="Normal"/>
    <w:link w:val="CommentTextChar"/>
    <w:semiHidden/>
    <w:unhideWhenUsed/>
    <w:rsid w:val="006E2DD9"/>
  </w:style>
  <w:style w:type="character" w:customStyle="1" w:styleId="CommentTextChar">
    <w:name w:val="Comment Text Char"/>
    <w:basedOn w:val="DefaultParagraphFont"/>
    <w:link w:val="CommentText"/>
    <w:semiHidden/>
    <w:rsid w:val="006E2DD9"/>
    <w:rPr>
      <w:sz w:val="24"/>
      <w:szCs w:val="24"/>
    </w:rPr>
  </w:style>
  <w:style w:type="paragraph" w:styleId="CommentSubject">
    <w:name w:val="annotation subject"/>
    <w:basedOn w:val="CommentText"/>
    <w:next w:val="CommentText"/>
    <w:link w:val="CommentSubjectChar"/>
    <w:semiHidden/>
    <w:unhideWhenUsed/>
    <w:rsid w:val="006E2DD9"/>
    <w:rPr>
      <w:b/>
      <w:bCs/>
      <w:sz w:val="20"/>
      <w:szCs w:val="20"/>
    </w:rPr>
  </w:style>
  <w:style w:type="character" w:customStyle="1" w:styleId="CommentSubjectChar">
    <w:name w:val="Comment Subject Char"/>
    <w:basedOn w:val="CommentTextChar"/>
    <w:link w:val="CommentSubject"/>
    <w:semiHidden/>
    <w:rsid w:val="006E2DD9"/>
    <w:rPr>
      <w:b/>
      <w:bCs/>
      <w:sz w:val="24"/>
      <w:szCs w:val="24"/>
    </w:rPr>
  </w:style>
  <w:style w:type="character" w:styleId="UnresolvedMention">
    <w:name w:val="Unresolved Mention"/>
    <w:basedOn w:val="DefaultParagraphFont"/>
    <w:rsid w:val="004A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53798">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urchofjesuschrist.org/media/video/2019-07-0100-the-lord-commands-lehis-family-to-leave-jerusalem?lang=eng&amp;alang=eng&amp;collectionId=9707951b5bcd431daf5d559f1f9720b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liasazonova\Desktop\PD00000000_SCR_C00_AudioScriptTemplate_0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PD00000000_SCR_C00_AudioScriptTemplate_000</Template>
  <TotalTime>9</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Yulia Sazonova</dc:creator>
  <cp:lastModifiedBy>Jared Richardson</cp:lastModifiedBy>
  <cp:revision>4</cp:revision>
  <cp:lastPrinted>2023-07-06T18:06:00Z</cp:lastPrinted>
  <dcterms:created xsi:type="dcterms:W3CDTF">2023-07-06T20:43:00Z</dcterms:created>
  <dcterms:modified xsi:type="dcterms:W3CDTF">2023-10-31T18:09:00Z</dcterms:modified>
</cp:coreProperties>
</file>