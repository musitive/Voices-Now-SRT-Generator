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7508" w14:textId="5ACB7710" w:rsidR="00EA3C44" w:rsidRPr="009611F6" w:rsidRDefault="00EA3C44">
      <w:pPr>
        <w:rPr>
          <w:rFonts w:ascii="Arial" w:hAnsi="Arial" w:cs="Arial"/>
          <w:b/>
        </w:rPr>
      </w:pPr>
      <w:r w:rsidRPr="009611F6">
        <w:rPr>
          <w:rFonts w:ascii="Arial" w:hAnsi="Arial"/>
          <w:b/>
        </w:rPr>
        <w:t xml:space="preserve">TITLE: Friend to Friend Episode </w:t>
      </w:r>
      <w:r w:rsidR="008A7330">
        <w:rPr>
          <w:rFonts w:ascii="Arial" w:hAnsi="Arial"/>
          <w:b/>
        </w:rPr>
        <w:t>6</w:t>
      </w:r>
      <w:r w:rsidR="003D0B34">
        <w:rPr>
          <w:rFonts w:ascii="Arial" w:hAnsi="Arial"/>
          <w:b/>
        </w:rPr>
        <w:t xml:space="preserve"> - </w:t>
      </w:r>
      <w:r w:rsidR="0000415E">
        <w:rPr>
          <w:rFonts w:ascii="Arial" w:hAnsi="Arial"/>
          <w:b/>
        </w:rPr>
        <w:t>ITALIAN</w:t>
      </w:r>
    </w:p>
    <w:p w14:paraId="1D756A62" w14:textId="266DC98A" w:rsidR="00EA3C44" w:rsidRPr="009611F6" w:rsidRDefault="00EA3C44">
      <w:pPr>
        <w:rPr>
          <w:rFonts w:ascii="Arial" w:hAnsi="Arial" w:cs="Arial"/>
          <w:b/>
        </w:rPr>
      </w:pPr>
      <w:r w:rsidRPr="009611F6">
        <w:rPr>
          <w:rFonts w:ascii="Arial" w:hAnsi="Arial"/>
          <w:b/>
        </w:rPr>
        <w:t xml:space="preserve">PD#: </w:t>
      </w:r>
    </w:p>
    <w:p w14:paraId="3C7EE71A" w14:textId="5CD978D1" w:rsidR="00EA3C44" w:rsidRPr="009611F6" w:rsidRDefault="00EA3C44">
      <w:pPr>
        <w:rPr>
          <w:rFonts w:ascii="Arial" w:hAnsi="Arial" w:cs="Arial"/>
          <w:b/>
        </w:rPr>
      </w:pPr>
      <w:r w:rsidRPr="009611F6">
        <w:rPr>
          <w:rFonts w:ascii="Arial" w:hAnsi="Arial"/>
          <w:b/>
        </w:rPr>
        <w:t xml:space="preserve">DATE: </w:t>
      </w:r>
    </w:p>
    <w:p w14:paraId="6B749E71" w14:textId="77777777" w:rsidR="00EA3C44" w:rsidRPr="009611F6" w:rsidRDefault="00EA3C44">
      <w:pPr>
        <w:rPr>
          <w:rFonts w:ascii="Arial" w:hAnsi="Arial" w:cs="Arial"/>
          <w:b/>
        </w:rPr>
      </w:pPr>
    </w:p>
    <w:p w14:paraId="73EF589F" w14:textId="1DFCC0EC" w:rsidR="007A618F" w:rsidRPr="009611F6" w:rsidRDefault="00C34BED">
      <w:pPr>
        <w:rPr>
          <w:sz w:val="22"/>
          <w:szCs w:val="22"/>
        </w:rPr>
      </w:pPr>
      <w:r w:rsidRPr="009611F6">
        <w:rPr>
          <w:rFonts w:ascii="Arial" w:hAnsi="Arial"/>
          <w:b/>
        </w:rPr>
        <w:t xml:space="preserve">VIDEO LINK: </w:t>
      </w:r>
    </w:p>
    <w:p w14:paraId="4027CA77" w14:textId="77777777" w:rsidR="00EA3C44" w:rsidRPr="009611F6" w:rsidRDefault="00EA3C44">
      <w:pPr>
        <w:rPr>
          <w:rFonts w:ascii="Arial" w:hAnsi="Arial" w:cs="Arial"/>
          <w: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0"/>
        <w:gridCol w:w="1864"/>
        <w:gridCol w:w="3288"/>
        <w:gridCol w:w="3288"/>
      </w:tblGrid>
      <w:tr w:rsidR="00F030B9" w:rsidRPr="009611F6" w14:paraId="3385A9C9" w14:textId="77777777" w:rsidTr="00963E64">
        <w:trPr>
          <w:cantSplit/>
          <w:tblHeader/>
          <w:jc w:val="center"/>
        </w:trPr>
        <w:tc>
          <w:tcPr>
            <w:tcW w:w="920" w:type="dxa"/>
            <w:shd w:val="clear" w:color="auto" w:fill="FFCC99"/>
            <w:vAlign w:val="center"/>
          </w:tcPr>
          <w:p w14:paraId="518F1710" w14:textId="77777777" w:rsidR="00F030B9" w:rsidRPr="009611F6" w:rsidRDefault="00F030B9" w:rsidP="00EA3C44">
            <w:pPr>
              <w:pStyle w:val="Heading1"/>
              <w:rPr>
                <w:rFonts w:ascii="Arial" w:hAnsi="Arial" w:cs="Arial"/>
              </w:rPr>
            </w:pPr>
            <w:r w:rsidRPr="009611F6">
              <w:rPr>
                <w:rFonts w:ascii="Arial" w:hAnsi="Arial"/>
              </w:rPr>
              <w:t>LOOP</w:t>
            </w:r>
          </w:p>
        </w:tc>
        <w:tc>
          <w:tcPr>
            <w:tcW w:w="1864" w:type="dxa"/>
            <w:shd w:val="clear" w:color="auto" w:fill="FFCC99"/>
          </w:tcPr>
          <w:p w14:paraId="7974A6DD" w14:textId="77777777" w:rsidR="00F030B9" w:rsidRPr="009611F6" w:rsidRDefault="00F030B9" w:rsidP="00654AEB">
            <w:pPr>
              <w:pStyle w:val="Heading1"/>
              <w:rPr>
                <w:rFonts w:ascii="Arial" w:hAnsi="Arial" w:cs="Arial"/>
              </w:rPr>
            </w:pPr>
            <w:r w:rsidRPr="009611F6">
              <w:rPr>
                <w:rFonts w:ascii="Arial" w:hAnsi="Arial"/>
              </w:rPr>
              <w:t>METADATA</w:t>
            </w:r>
          </w:p>
        </w:tc>
        <w:tc>
          <w:tcPr>
            <w:tcW w:w="3288" w:type="dxa"/>
            <w:shd w:val="clear" w:color="auto" w:fill="FFCC99"/>
          </w:tcPr>
          <w:p w14:paraId="0B325543" w14:textId="77777777" w:rsidR="00F030B9" w:rsidRPr="009611F6" w:rsidRDefault="00F030B9" w:rsidP="00297E3E">
            <w:pPr>
              <w:pStyle w:val="Heading1"/>
              <w:rPr>
                <w:rFonts w:ascii="Arial" w:hAnsi="Arial" w:cs="Arial"/>
              </w:rPr>
            </w:pPr>
            <w:r w:rsidRPr="009611F6">
              <w:rPr>
                <w:rFonts w:ascii="Arial" w:hAnsi="Arial"/>
              </w:rPr>
              <w:t>ENGLISH</w:t>
            </w:r>
          </w:p>
        </w:tc>
        <w:tc>
          <w:tcPr>
            <w:tcW w:w="3288" w:type="dxa"/>
            <w:shd w:val="clear" w:color="auto" w:fill="FFCC99"/>
          </w:tcPr>
          <w:p w14:paraId="24FDB140" w14:textId="77777777" w:rsidR="00F030B9" w:rsidRPr="009611F6" w:rsidRDefault="00F030B9" w:rsidP="00134282">
            <w:pPr>
              <w:jc w:val="center"/>
              <w:rPr>
                <w:rFonts w:ascii="Arial" w:hAnsi="Arial" w:cs="Arial"/>
                <w:b/>
              </w:rPr>
            </w:pPr>
            <w:r w:rsidRPr="009611F6">
              <w:rPr>
                <w:rFonts w:ascii="Arial" w:hAnsi="Arial"/>
                <w:b/>
              </w:rPr>
              <w:t>TRANSLATION</w:t>
            </w:r>
          </w:p>
        </w:tc>
      </w:tr>
      <w:tr w:rsidR="00B61DF5" w:rsidRPr="009611F6" w14:paraId="2E2700A7" w14:textId="77777777" w:rsidTr="00963E64">
        <w:trPr>
          <w:cantSplit/>
          <w:trHeight w:val="20"/>
          <w:jc w:val="center"/>
        </w:trPr>
        <w:tc>
          <w:tcPr>
            <w:tcW w:w="920" w:type="dxa"/>
            <w:vAlign w:val="bottom"/>
          </w:tcPr>
          <w:p w14:paraId="29CF4D14" w14:textId="77777777" w:rsidR="00B61DF5" w:rsidRPr="009611F6" w:rsidRDefault="00B61DF5" w:rsidP="00B61DF5">
            <w:pPr>
              <w:rPr>
                <w:rFonts w:ascii="Arial" w:hAnsi="Arial" w:cs="Arial"/>
                <w:sz w:val="20"/>
                <w:szCs w:val="20"/>
              </w:rPr>
            </w:pPr>
            <w:r w:rsidRPr="009611F6">
              <w:rPr>
                <w:rFonts w:ascii="Arial" w:hAnsi="Arial"/>
                <w:sz w:val="20"/>
              </w:rPr>
              <w:t>A</w:t>
            </w:r>
          </w:p>
        </w:tc>
        <w:tc>
          <w:tcPr>
            <w:tcW w:w="1864" w:type="dxa"/>
          </w:tcPr>
          <w:p w14:paraId="10CCAF91" w14:textId="77777777" w:rsidR="00B61DF5" w:rsidRPr="009611F6" w:rsidRDefault="00B61DF5" w:rsidP="00B61DF5">
            <w:pPr>
              <w:rPr>
                <w:rFonts w:ascii="Arial" w:hAnsi="Arial" w:cs="Arial"/>
                <w:b/>
                <w:sz w:val="20"/>
                <w:szCs w:val="20"/>
              </w:rPr>
            </w:pPr>
            <w:r w:rsidRPr="009611F6">
              <w:rPr>
                <w:rFonts w:ascii="Arial" w:hAnsi="Arial"/>
                <w:b/>
                <w:sz w:val="20"/>
              </w:rPr>
              <w:t>TITLE</w:t>
            </w:r>
          </w:p>
        </w:tc>
        <w:tc>
          <w:tcPr>
            <w:tcW w:w="3288" w:type="dxa"/>
          </w:tcPr>
          <w:p w14:paraId="1778031A" w14:textId="6C647AB5" w:rsidR="00B61DF5" w:rsidRPr="00C37EAC" w:rsidRDefault="00C37EAC" w:rsidP="00B61DF5">
            <w:pPr>
              <w:rPr>
                <w:rFonts w:ascii="Calibri" w:hAnsi="Calibri" w:cs="Calibri"/>
                <w:color w:val="000000"/>
                <w:sz w:val="22"/>
                <w:szCs w:val="22"/>
              </w:rPr>
            </w:pPr>
            <w:r>
              <w:rPr>
                <w:rFonts w:ascii="Calibri" w:hAnsi="Calibri" w:cs="Calibri"/>
                <w:color w:val="000000"/>
                <w:sz w:val="22"/>
                <w:szCs w:val="22"/>
              </w:rPr>
              <w:t>Friend to Friend: Following Jesus</w:t>
            </w:r>
          </w:p>
        </w:tc>
        <w:tc>
          <w:tcPr>
            <w:tcW w:w="3288" w:type="dxa"/>
          </w:tcPr>
          <w:p w14:paraId="66AF92E4" w14:textId="77777777" w:rsidR="003D0B34" w:rsidRDefault="003D0B34" w:rsidP="003D0B34">
            <w:pPr>
              <w:rPr>
                <w:rFonts w:ascii="Calibri" w:hAnsi="Calibri" w:cs="Calibri"/>
                <w:color w:val="000000"/>
                <w:sz w:val="22"/>
                <w:szCs w:val="22"/>
              </w:rPr>
            </w:pPr>
            <w:r>
              <w:rPr>
                <w:rFonts w:ascii="Calibri" w:hAnsi="Calibri" w:cs="Calibri"/>
                <w:color w:val="000000"/>
                <w:sz w:val="22"/>
                <w:szCs w:val="22"/>
              </w:rPr>
              <w:t>Da amico ad amico – Seguire Gesù</w:t>
            </w:r>
          </w:p>
          <w:p w14:paraId="721BC379" w14:textId="6818FED4" w:rsidR="00B61DF5" w:rsidRPr="009611F6" w:rsidRDefault="00B61DF5" w:rsidP="00B61DF5">
            <w:pPr>
              <w:rPr>
                <w:rFonts w:ascii="Arial" w:hAnsi="Arial" w:cs="Arial"/>
                <w:bCs/>
              </w:rPr>
            </w:pPr>
          </w:p>
        </w:tc>
      </w:tr>
      <w:tr w:rsidR="00C37EAC" w:rsidRPr="009611F6" w14:paraId="0012A60D" w14:textId="77777777" w:rsidTr="00963E64">
        <w:trPr>
          <w:cantSplit/>
          <w:trHeight w:val="20"/>
          <w:jc w:val="center"/>
        </w:trPr>
        <w:tc>
          <w:tcPr>
            <w:tcW w:w="920" w:type="dxa"/>
            <w:vAlign w:val="bottom"/>
          </w:tcPr>
          <w:p w14:paraId="3EF47FF8" w14:textId="6678F34C" w:rsidR="00C37EAC" w:rsidRPr="009611F6" w:rsidRDefault="00C37EAC" w:rsidP="00B61DF5">
            <w:pPr>
              <w:rPr>
                <w:rFonts w:ascii="Arial" w:hAnsi="Arial"/>
                <w:sz w:val="20"/>
              </w:rPr>
            </w:pPr>
            <w:r>
              <w:rPr>
                <w:rFonts w:ascii="Arial" w:hAnsi="Arial"/>
                <w:sz w:val="20"/>
              </w:rPr>
              <w:t>B</w:t>
            </w:r>
          </w:p>
        </w:tc>
        <w:tc>
          <w:tcPr>
            <w:tcW w:w="1864" w:type="dxa"/>
          </w:tcPr>
          <w:p w14:paraId="44DE20F0" w14:textId="0F6809BA" w:rsidR="00C37EAC" w:rsidRPr="009611F6" w:rsidRDefault="00C37EAC" w:rsidP="00B61DF5">
            <w:pPr>
              <w:rPr>
                <w:rFonts w:ascii="Arial" w:hAnsi="Arial"/>
                <w:b/>
                <w:sz w:val="20"/>
              </w:rPr>
            </w:pPr>
            <w:r>
              <w:rPr>
                <w:rFonts w:ascii="Arial" w:hAnsi="Arial"/>
                <w:b/>
                <w:sz w:val="20"/>
              </w:rPr>
              <w:t>DESCRIPTION</w:t>
            </w:r>
          </w:p>
        </w:tc>
        <w:tc>
          <w:tcPr>
            <w:tcW w:w="3288" w:type="dxa"/>
          </w:tcPr>
          <w:p w14:paraId="18A27AD8" w14:textId="777D62D0" w:rsidR="00C37EAC" w:rsidRDefault="00C37EAC" w:rsidP="00B61DF5">
            <w:pPr>
              <w:rPr>
                <w:rFonts w:ascii="Calibri" w:hAnsi="Calibri" w:cs="Calibri"/>
                <w:color w:val="000000"/>
                <w:sz w:val="22"/>
                <w:szCs w:val="22"/>
              </w:rPr>
            </w:pPr>
            <w:r>
              <w:rPr>
                <w:rFonts w:ascii="Calibri" w:hAnsi="Calibri" w:cs="Calibri"/>
                <w:color w:val="000000"/>
                <w:sz w:val="22"/>
                <w:szCs w:val="22"/>
              </w:rPr>
              <w:t xml:space="preserve">This broadcast on March 9, 2024, features activities, music, and messages from President Dallin H. Oaks, Sister Kristen Oaks, and the Primary General Presidency.  </w:t>
            </w:r>
          </w:p>
        </w:tc>
        <w:tc>
          <w:tcPr>
            <w:tcW w:w="3288" w:type="dxa"/>
          </w:tcPr>
          <w:p w14:paraId="2C4F7A46" w14:textId="7D0C5BBD" w:rsidR="00C37EAC" w:rsidRPr="003D0B34" w:rsidRDefault="003D0B34" w:rsidP="00B61DF5">
            <w:pPr>
              <w:rPr>
                <w:rFonts w:ascii="Calibri" w:hAnsi="Calibri" w:cs="Calibri"/>
                <w:color w:val="000000"/>
                <w:sz w:val="22"/>
                <w:szCs w:val="22"/>
              </w:rPr>
            </w:pPr>
            <w:r>
              <w:rPr>
                <w:rFonts w:ascii="Calibri" w:hAnsi="Calibri" w:cs="Calibri"/>
                <w:color w:val="000000"/>
                <w:sz w:val="22"/>
                <w:szCs w:val="22"/>
              </w:rPr>
              <w:t>Questa trasmissione del 9 marzo 2024 presenta attività, musica e messaggi del presidente Dallin H. Oaks, della sorella Kristen Oaks e della presidenza generale della Primaria.</w:t>
            </w:r>
          </w:p>
        </w:tc>
      </w:tr>
    </w:tbl>
    <w:p w14:paraId="11194D4B" w14:textId="77777777" w:rsidR="00654AEB" w:rsidRPr="009611F6" w:rsidRDefault="00654AEB">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0"/>
        <w:gridCol w:w="1864"/>
        <w:gridCol w:w="3246"/>
        <w:gridCol w:w="3330"/>
      </w:tblGrid>
      <w:tr w:rsidR="006E7B95" w:rsidRPr="009611F6" w14:paraId="6091AE63" w14:textId="77777777" w:rsidTr="00C707B5">
        <w:trPr>
          <w:cantSplit/>
          <w:tblHeader/>
          <w:jc w:val="center"/>
        </w:trPr>
        <w:tc>
          <w:tcPr>
            <w:tcW w:w="920" w:type="dxa"/>
            <w:shd w:val="clear" w:color="auto" w:fill="FFCC99"/>
          </w:tcPr>
          <w:p w14:paraId="12B6EC7F" w14:textId="77777777" w:rsidR="006E7B95" w:rsidRPr="009611F6" w:rsidRDefault="006E7B95" w:rsidP="006F0A14">
            <w:pPr>
              <w:pStyle w:val="Heading1"/>
              <w:rPr>
                <w:rFonts w:ascii="Arial" w:hAnsi="Arial" w:cs="Arial"/>
              </w:rPr>
            </w:pPr>
            <w:r w:rsidRPr="009611F6">
              <w:rPr>
                <w:rFonts w:ascii="Arial" w:hAnsi="Arial"/>
              </w:rPr>
              <w:t>LOOP</w:t>
            </w:r>
          </w:p>
        </w:tc>
        <w:tc>
          <w:tcPr>
            <w:tcW w:w="1864" w:type="dxa"/>
            <w:shd w:val="clear" w:color="auto" w:fill="FFCC99"/>
          </w:tcPr>
          <w:p w14:paraId="0E9B8B19" w14:textId="77777777" w:rsidR="006E7B95" w:rsidRPr="00656ECC" w:rsidRDefault="006E7B95" w:rsidP="006F0A14">
            <w:pPr>
              <w:pStyle w:val="Heading1"/>
              <w:rPr>
                <w:rFonts w:ascii="Arial" w:hAnsi="Arial" w:cs="Arial"/>
              </w:rPr>
            </w:pPr>
            <w:r w:rsidRPr="00656ECC">
              <w:rPr>
                <w:rFonts w:ascii="Arial" w:hAnsi="Arial" w:cs="Arial"/>
              </w:rPr>
              <w:t>CHARACTER</w:t>
            </w:r>
          </w:p>
        </w:tc>
        <w:tc>
          <w:tcPr>
            <w:tcW w:w="3246" w:type="dxa"/>
            <w:shd w:val="clear" w:color="auto" w:fill="FFCC99"/>
          </w:tcPr>
          <w:p w14:paraId="0033F216" w14:textId="77777777" w:rsidR="006E7B95" w:rsidRPr="00656ECC" w:rsidRDefault="006E7B95" w:rsidP="004A6A91">
            <w:pPr>
              <w:pStyle w:val="Heading1"/>
              <w:rPr>
                <w:rFonts w:ascii="Arial" w:hAnsi="Arial" w:cs="Arial"/>
              </w:rPr>
            </w:pPr>
            <w:r w:rsidRPr="00656ECC">
              <w:rPr>
                <w:rFonts w:ascii="Arial" w:hAnsi="Arial" w:cs="Arial"/>
              </w:rPr>
              <w:t>ENGLISH</w:t>
            </w:r>
          </w:p>
        </w:tc>
        <w:tc>
          <w:tcPr>
            <w:tcW w:w="3330" w:type="dxa"/>
            <w:shd w:val="clear" w:color="auto" w:fill="FFCC99"/>
          </w:tcPr>
          <w:p w14:paraId="63DAEBB7" w14:textId="77777777" w:rsidR="006E7B95" w:rsidRPr="009611F6" w:rsidRDefault="006E7B95" w:rsidP="006F0A14">
            <w:pPr>
              <w:jc w:val="center"/>
              <w:rPr>
                <w:rFonts w:ascii="Arial" w:hAnsi="Arial" w:cs="Arial"/>
                <w:b/>
              </w:rPr>
            </w:pPr>
            <w:r w:rsidRPr="009611F6">
              <w:rPr>
                <w:rFonts w:ascii="Arial" w:hAnsi="Arial"/>
                <w:b/>
              </w:rPr>
              <w:t>TRANSLATION</w:t>
            </w:r>
          </w:p>
        </w:tc>
      </w:tr>
      <w:tr w:rsidR="00B61DF5" w:rsidRPr="009611F6" w14:paraId="6B1B5C7D" w14:textId="77777777" w:rsidTr="00C707B5">
        <w:trPr>
          <w:cantSplit/>
          <w:trHeight w:val="20"/>
          <w:jc w:val="center"/>
        </w:trPr>
        <w:tc>
          <w:tcPr>
            <w:tcW w:w="920" w:type="dxa"/>
          </w:tcPr>
          <w:p w14:paraId="2579CDFB" w14:textId="6EB45011" w:rsidR="00B61DF5" w:rsidRPr="009611F6" w:rsidRDefault="00B61DF5" w:rsidP="0000415E">
            <w:pPr>
              <w:pStyle w:val="ListParagraph"/>
              <w:numPr>
                <w:ilvl w:val="0"/>
                <w:numId w:val="1"/>
              </w:numPr>
            </w:pPr>
          </w:p>
        </w:tc>
        <w:tc>
          <w:tcPr>
            <w:tcW w:w="1864" w:type="dxa"/>
          </w:tcPr>
          <w:p w14:paraId="4CDFE47C" w14:textId="76BA29DA" w:rsidR="00B61DF5" w:rsidRPr="00DD73D4" w:rsidRDefault="002A1BC3" w:rsidP="00B61DF5">
            <w:pPr>
              <w:rPr>
                <w:b/>
                <w:bCs/>
              </w:rPr>
            </w:pPr>
            <w:r w:rsidRPr="00DD73D4">
              <w:rPr>
                <w:b/>
                <w:bCs/>
              </w:rPr>
              <w:t>President Susan H. Porter</w:t>
            </w:r>
          </w:p>
        </w:tc>
        <w:tc>
          <w:tcPr>
            <w:tcW w:w="3246" w:type="dxa"/>
          </w:tcPr>
          <w:p w14:paraId="444D3BC5" w14:textId="390895F9" w:rsidR="00B61DF5" w:rsidRPr="00DD73D4" w:rsidRDefault="002A1BC3" w:rsidP="004A6A91">
            <w:pPr>
              <w:textAlignment w:val="baseline"/>
            </w:pPr>
            <w:r w:rsidRPr="00DD73D4">
              <w:t>I am so happy to be here in the Philippines meeting new friends.  This is my new friend…</w:t>
            </w:r>
          </w:p>
        </w:tc>
        <w:tc>
          <w:tcPr>
            <w:tcW w:w="3330" w:type="dxa"/>
          </w:tcPr>
          <w:p w14:paraId="61FABC6C" w14:textId="4455EB6C" w:rsidR="00B61DF5" w:rsidRPr="00BB3A39" w:rsidRDefault="0000415E" w:rsidP="00B61DF5">
            <w:r w:rsidRPr="00BB3A39">
              <w:t>Sono davvero felice di essere qui nelle Filippine a conoscere nuovi amici.  Questo è il mio nuovo amico…</w:t>
            </w:r>
          </w:p>
        </w:tc>
      </w:tr>
      <w:tr w:rsidR="00B61DF5" w:rsidRPr="009611F6" w14:paraId="40E5DB89" w14:textId="77777777" w:rsidTr="00C707B5">
        <w:trPr>
          <w:cantSplit/>
          <w:trHeight w:val="20"/>
          <w:jc w:val="center"/>
        </w:trPr>
        <w:tc>
          <w:tcPr>
            <w:tcW w:w="920" w:type="dxa"/>
          </w:tcPr>
          <w:p w14:paraId="13B81EC6" w14:textId="16707EEF" w:rsidR="00B61DF5" w:rsidRPr="009611F6" w:rsidRDefault="00B61DF5" w:rsidP="0000415E">
            <w:pPr>
              <w:pStyle w:val="ListParagraph"/>
              <w:numPr>
                <w:ilvl w:val="0"/>
                <w:numId w:val="1"/>
              </w:numPr>
            </w:pPr>
          </w:p>
        </w:tc>
        <w:tc>
          <w:tcPr>
            <w:tcW w:w="1864" w:type="dxa"/>
          </w:tcPr>
          <w:p w14:paraId="1981530C" w14:textId="7D1DFE1F" w:rsidR="00B61DF5" w:rsidRPr="00DD73D4" w:rsidRDefault="00951AF0" w:rsidP="00B61DF5">
            <w:pPr>
              <w:rPr>
                <w:b/>
                <w:bCs/>
              </w:rPr>
            </w:pPr>
            <w:r w:rsidRPr="00DD73D4">
              <w:rPr>
                <w:b/>
                <w:bCs/>
              </w:rPr>
              <w:t>Trishtan</w:t>
            </w:r>
          </w:p>
        </w:tc>
        <w:tc>
          <w:tcPr>
            <w:tcW w:w="3246" w:type="dxa"/>
          </w:tcPr>
          <w:p w14:paraId="115BA0EB" w14:textId="2604654F" w:rsidR="00B61DF5" w:rsidRPr="00DD73D4" w:rsidRDefault="00951AF0" w:rsidP="004A6A91">
            <w:pPr>
              <w:textAlignment w:val="baseline"/>
            </w:pPr>
            <w:r w:rsidRPr="00DD73D4">
              <w:t>Trishtan.</w:t>
            </w:r>
          </w:p>
        </w:tc>
        <w:tc>
          <w:tcPr>
            <w:tcW w:w="3330" w:type="dxa"/>
          </w:tcPr>
          <w:p w14:paraId="03391BA3" w14:textId="368BA29F" w:rsidR="00B61DF5" w:rsidRPr="009611F6" w:rsidRDefault="0000415E" w:rsidP="00B61DF5">
            <w:r w:rsidRPr="00BB3A39">
              <w:t>Trishtan.</w:t>
            </w:r>
          </w:p>
        </w:tc>
      </w:tr>
      <w:tr w:rsidR="00B61DF5" w:rsidRPr="009611F6" w14:paraId="0AA47808" w14:textId="77777777" w:rsidTr="00C707B5">
        <w:trPr>
          <w:cantSplit/>
          <w:trHeight w:val="20"/>
          <w:jc w:val="center"/>
        </w:trPr>
        <w:tc>
          <w:tcPr>
            <w:tcW w:w="920" w:type="dxa"/>
          </w:tcPr>
          <w:p w14:paraId="4D23EDC3" w14:textId="74C259E2" w:rsidR="00B61DF5" w:rsidRPr="009611F6" w:rsidRDefault="00B61DF5" w:rsidP="0000415E">
            <w:pPr>
              <w:pStyle w:val="ListParagraph"/>
              <w:numPr>
                <w:ilvl w:val="0"/>
                <w:numId w:val="1"/>
              </w:numPr>
            </w:pPr>
          </w:p>
        </w:tc>
        <w:tc>
          <w:tcPr>
            <w:tcW w:w="1864" w:type="dxa"/>
          </w:tcPr>
          <w:p w14:paraId="76653E42" w14:textId="0F9CC40D" w:rsidR="00B61DF5" w:rsidRPr="00DD73D4" w:rsidRDefault="00951AF0" w:rsidP="00B61DF5">
            <w:pPr>
              <w:rPr>
                <w:b/>
                <w:bCs/>
              </w:rPr>
            </w:pPr>
            <w:r w:rsidRPr="00DD73D4">
              <w:rPr>
                <w:b/>
                <w:bCs/>
              </w:rPr>
              <w:t>President Susan H. Porter</w:t>
            </w:r>
          </w:p>
        </w:tc>
        <w:tc>
          <w:tcPr>
            <w:tcW w:w="3246" w:type="dxa"/>
          </w:tcPr>
          <w:p w14:paraId="251263D0" w14:textId="2D042A70" w:rsidR="00B61DF5" w:rsidRPr="00DD73D4" w:rsidRDefault="00951AF0" w:rsidP="004A6A91">
            <w:r w:rsidRPr="00DD73D4">
              <w:t>And Trishtan is about to conduct a children's devotional.</w:t>
            </w:r>
          </w:p>
        </w:tc>
        <w:tc>
          <w:tcPr>
            <w:tcW w:w="3330" w:type="dxa"/>
          </w:tcPr>
          <w:p w14:paraId="4D8BE386" w14:textId="7BFC5BE8" w:rsidR="00B61DF5" w:rsidRPr="009611F6" w:rsidRDefault="0000415E" w:rsidP="00B61DF5">
            <w:r w:rsidRPr="00BB3A39">
              <w:t>E Trishtan sta per dirigere una riunione per i bambini.</w:t>
            </w:r>
          </w:p>
        </w:tc>
      </w:tr>
      <w:tr w:rsidR="00B61DF5" w:rsidRPr="009611F6" w14:paraId="122C2B07" w14:textId="77777777" w:rsidTr="00C707B5">
        <w:trPr>
          <w:cantSplit/>
          <w:trHeight w:val="251"/>
          <w:jc w:val="center"/>
        </w:trPr>
        <w:tc>
          <w:tcPr>
            <w:tcW w:w="920" w:type="dxa"/>
          </w:tcPr>
          <w:p w14:paraId="629D710B" w14:textId="5EFF22BE" w:rsidR="00B61DF5" w:rsidRPr="009611F6" w:rsidRDefault="00B61DF5" w:rsidP="0000415E">
            <w:pPr>
              <w:pStyle w:val="ListParagraph"/>
              <w:numPr>
                <w:ilvl w:val="0"/>
                <w:numId w:val="1"/>
              </w:numPr>
            </w:pPr>
          </w:p>
        </w:tc>
        <w:tc>
          <w:tcPr>
            <w:tcW w:w="1864" w:type="dxa"/>
          </w:tcPr>
          <w:p w14:paraId="4D069E4B" w14:textId="596F17E2" w:rsidR="00B61DF5" w:rsidRPr="00DD73D4" w:rsidRDefault="00951AF0" w:rsidP="00B61DF5">
            <w:pPr>
              <w:rPr>
                <w:b/>
                <w:bCs/>
              </w:rPr>
            </w:pPr>
            <w:r w:rsidRPr="00DD73D4">
              <w:rPr>
                <w:b/>
                <w:bCs/>
              </w:rPr>
              <w:t>Trishtan</w:t>
            </w:r>
          </w:p>
        </w:tc>
        <w:tc>
          <w:tcPr>
            <w:tcW w:w="3246" w:type="dxa"/>
          </w:tcPr>
          <w:p w14:paraId="11F38149" w14:textId="5B39D1D4" w:rsidR="00B61DF5" w:rsidRPr="00DD73D4" w:rsidRDefault="00951AF0" w:rsidP="004A6A91">
            <w:pPr>
              <w:textAlignment w:val="baseline"/>
            </w:pPr>
            <w:r w:rsidRPr="00DD73D4">
              <w:t>And now, brothers and sisters, let us hear…</w:t>
            </w:r>
          </w:p>
        </w:tc>
        <w:tc>
          <w:tcPr>
            <w:tcW w:w="3330" w:type="dxa"/>
          </w:tcPr>
          <w:p w14:paraId="45B37F6C" w14:textId="72122848" w:rsidR="00B61DF5" w:rsidRPr="00BB3A39" w:rsidRDefault="0000415E" w:rsidP="0000415E">
            <w:pPr>
              <w:textAlignment w:val="baseline"/>
            </w:pPr>
            <w:r w:rsidRPr="00BB3A39">
              <w:t>E ora, fratelli e sorelle, ascolteremo…</w:t>
            </w:r>
          </w:p>
        </w:tc>
      </w:tr>
      <w:tr w:rsidR="00747155" w:rsidRPr="009611F6" w14:paraId="0FD944E3" w14:textId="77777777" w:rsidTr="00C707B5">
        <w:trPr>
          <w:cantSplit/>
          <w:trHeight w:val="251"/>
          <w:jc w:val="center"/>
        </w:trPr>
        <w:tc>
          <w:tcPr>
            <w:tcW w:w="920" w:type="dxa"/>
          </w:tcPr>
          <w:p w14:paraId="21C7C16C" w14:textId="7CE4C5BC" w:rsidR="00747155" w:rsidRPr="009611F6" w:rsidRDefault="00747155" w:rsidP="0000415E">
            <w:pPr>
              <w:pStyle w:val="ListParagraph"/>
              <w:numPr>
                <w:ilvl w:val="0"/>
                <w:numId w:val="1"/>
              </w:numPr>
            </w:pPr>
          </w:p>
        </w:tc>
        <w:tc>
          <w:tcPr>
            <w:tcW w:w="1864" w:type="dxa"/>
          </w:tcPr>
          <w:p w14:paraId="0753FDC4" w14:textId="50B7F479" w:rsidR="00747155" w:rsidRPr="00DD73D4" w:rsidRDefault="00747155" w:rsidP="00747155">
            <w:pPr>
              <w:rPr>
                <w:b/>
                <w:bCs/>
              </w:rPr>
            </w:pPr>
            <w:r w:rsidRPr="00DD73D4">
              <w:rPr>
                <w:b/>
                <w:bCs/>
              </w:rPr>
              <w:t>President Susan H. Porter</w:t>
            </w:r>
          </w:p>
        </w:tc>
        <w:tc>
          <w:tcPr>
            <w:tcW w:w="3246" w:type="dxa"/>
          </w:tcPr>
          <w:p w14:paraId="3C3AFE27" w14:textId="5147C15B" w:rsidR="00747155" w:rsidRPr="00DD73D4" w:rsidRDefault="00747155" w:rsidP="004A6A91">
            <w:r w:rsidRPr="00DD73D4">
              <w:t>What do you do to follow Jesus?</w:t>
            </w:r>
          </w:p>
        </w:tc>
        <w:tc>
          <w:tcPr>
            <w:tcW w:w="3330" w:type="dxa"/>
          </w:tcPr>
          <w:p w14:paraId="3E34EF9E" w14:textId="48D19ACC" w:rsidR="00747155" w:rsidRPr="009611F6" w:rsidRDefault="0000415E" w:rsidP="00747155">
            <w:r w:rsidRPr="00BB3A39">
              <w:t>Cosa fai per seguire Gesù?</w:t>
            </w:r>
          </w:p>
        </w:tc>
      </w:tr>
      <w:tr w:rsidR="00B61DF5" w:rsidRPr="009611F6" w14:paraId="3606D010" w14:textId="77777777" w:rsidTr="00C707B5">
        <w:trPr>
          <w:cantSplit/>
          <w:trHeight w:val="251"/>
          <w:jc w:val="center"/>
        </w:trPr>
        <w:tc>
          <w:tcPr>
            <w:tcW w:w="920" w:type="dxa"/>
          </w:tcPr>
          <w:p w14:paraId="68DF1113" w14:textId="6F82C105" w:rsidR="00B61DF5" w:rsidRPr="009611F6" w:rsidRDefault="00B61DF5" w:rsidP="0000415E">
            <w:pPr>
              <w:pStyle w:val="ListParagraph"/>
              <w:numPr>
                <w:ilvl w:val="0"/>
                <w:numId w:val="1"/>
              </w:numPr>
            </w:pPr>
          </w:p>
        </w:tc>
        <w:tc>
          <w:tcPr>
            <w:tcW w:w="1864" w:type="dxa"/>
          </w:tcPr>
          <w:p w14:paraId="509EE1D7" w14:textId="645F3136" w:rsidR="00B61DF5" w:rsidRPr="00DD73D4" w:rsidRDefault="00747155" w:rsidP="00B61DF5">
            <w:pPr>
              <w:rPr>
                <w:b/>
                <w:bCs/>
              </w:rPr>
            </w:pPr>
            <w:r w:rsidRPr="00DD73D4">
              <w:rPr>
                <w:b/>
                <w:bCs/>
              </w:rPr>
              <w:t>Trishtan</w:t>
            </w:r>
          </w:p>
        </w:tc>
        <w:tc>
          <w:tcPr>
            <w:tcW w:w="3246" w:type="dxa"/>
          </w:tcPr>
          <w:p w14:paraId="7A4ACA12" w14:textId="16CCF1B6" w:rsidR="00B61DF5" w:rsidRPr="00C33E39" w:rsidRDefault="007F6FB9" w:rsidP="004A6A91">
            <w:pPr>
              <w:spacing w:before="240" w:beforeAutospacing="1"/>
            </w:pPr>
            <w:r w:rsidRPr="00C33E39">
              <w:t>I follow Jesus Christ by partaking the sacrament.</w:t>
            </w:r>
          </w:p>
        </w:tc>
        <w:tc>
          <w:tcPr>
            <w:tcW w:w="3330" w:type="dxa"/>
          </w:tcPr>
          <w:p w14:paraId="223713FF" w14:textId="4F61A217" w:rsidR="00B61DF5" w:rsidRPr="009611F6" w:rsidRDefault="0000415E" w:rsidP="00B61DF5">
            <w:r w:rsidRPr="00BB3A39">
              <w:t>Seguo Gesù Cristo prendendo il sacramento.</w:t>
            </w:r>
          </w:p>
        </w:tc>
      </w:tr>
      <w:tr w:rsidR="00B61DF5" w:rsidRPr="009611F6" w14:paraId="6C4F451E" w14:textId="77777777" w:rsidTr="00C707B5">
        <w:trPr>
          <w:cantSplit/>
          <w:trHeight w:val="251"/>
          <w:jc w:val="center"/>
        </w:trPr>
        <w:tc>
          <w:tcPr>
            <w:tcW w:w="920" w:type="dxa"/>
          </w:tcPr>
          <w:p w14:paraId="3522C245" w14:textId="0633C33F" w:rsidR="00B61DF5" w:rsidRPr="009611F6" w:rsidRDefault="00B61DF5" w:rsidP="0000415E">
            <w:pPr>
              <w:pStyle w:val="ListParagraph"/>
              <w:numPr>
                <w:ilvl w:val="0"/>
                <w:numId w:val="1"/>
              </w:numPr>
            </w:pPr>
          </w:p>
        </w:tc>
        <w:tc>
          <w:tcPr>
            <w:tcW w:w="1864" w:type="dxa"/>
          </w:tcPr>
          <w:p w14:paraId="11839A46" w14:textId="070E752F" w:rsidR="00B61DF5" w:rsidRPr="00DD73D4" w:rsidRDefault="004A6A91" w:rsidP="00B61DF5">
            <w:pPr>
              <w:rPr>
                <w:b/>
                <w:bCs/>
              </w:rPr>
            </w:pPr>
            <w:r w:rsidRPr="00DD73D4">
              <w:rPr>
                <w:b/>
                <w:bCs/>
              </w:rPr>
              <w:t>President Susan H. Porter</w:t>
            </w:r>
          </w:p>
        </w:tc>
        <w:tc>
          <w:tcPr>
            <w:tcW w:w="3246" w:type="dxa"/>
          </w:tcPr>
          <w:p w14:paraId="00C234AB" w14:textId="321DE40D" w:rsidR="00B61DF5" w:rsidRPr="00C33E39" w:rsidRDefault="004A6A91" w:rsidP="004A6A91">
            <w:pPr>
              <w:spacing w:before="100" w:beforeAutospacing="1"/>
            </w:pPr>
            <w:r w:rsidRPr="00C33E39">
              <w:t>What is one way that you are following Jesus?</w:t>
            </w:r>
          </w:p>
        </w:tc>
        <w:tc>
          <w:tcPr>
            <w:tcW w:w="3330" w:type="dxa"/>
          </w:tcPr>
          <w:p w14:paraId="356B314E" w14:textId="512714CE" w:rsidR="00B61DF5" w:rsidRPr="009611F6" w:rsidRDefault="0000415E" w:rsidP="00B61DF5">
            <w:r w:rsidRPr="00BB3A39">
              <w:t>Qual è un modo in cui segui Gesù?</w:t>
            </w:r>
          </w:p>
        </w:tc>
      </w:tr>
      <w:tr w:rsidR="00B61DF5" w:rsidRPr="009611F6" w14:paraId="31DD2747" w14:textId="77777777" w:rsidTr="00C707B5">
        <w:trPr>
          <w:cantSplit/>
          <w:trHeight w:val="251"/>
          <w:jc w:val="center"/>
        </w:trPr>
        <w:tc>
          <w:tcPr>
            <w:tcW w:w="920" w:type="dxa"/>
          </w:tcPr>
          <w:p w14:paraId="7219B82B" w14:textId="0AD6070E" w:rsidR="00B61DF5" w:rsidRPr="009611F6" w:rsidRDefault="00B61DF5" w:rsidP="0000415E">
            <w:pPr>
              <w:pStyle w:val="ListParagraph"/>
              <w:numPr>
                <w:ilvl w:val="0"/>
                <w:numId w:val="1"/>
              </w:numPr>
            </w:pPr>
          </w:p>
        </w:tc>
        <w:tc>
          <w:tcPr>
            <w:tcW w:w="1864" w:type="dxa"/>
          </w:tcPr>
          <w:p w14:paraId="5FBB3B49" w14:textId="1E73E4A9" w:rsidR="00B61DF5" w:rsidRPr="00DD73D4" w:rsidRDefault="00643EDC" w:rsidP="00B61DF5">
            <w:pPr>
              <w:rPr>
                <w:b/>
                <w:bCs/>
              </w:rPr>
            </w:pPr>
            <w:r w:rsidRPr="00DD73D4">
              <w:rPr>
                <w:b/>
                <w:bCs/>
              </w:rPr>
              <w:t>Girl</w:t>
            </w:r>
            <w:r w:rsidR="006F7BC7">
              <w:rPr>
                <w:b/>
                <w:bCs/>
              </w:rPr>
              <w:t xml:space="preserve"> 1</w:t>
            </w:r>
          </w:p>
        </w:tc>
        <w:tc>
          <w:tcPr>
            <w:tcW w:w="3246" w:type="dxa"/>
          </w:tcPr>
          <w:p w14:paraId="2CDE4E7D" w14:textId="66E20C49" w:rsidR="00B61DF5" w:rsidRPr="00DD73D4" w:rsidRDefault="00643EDC" w:rsidP="004A6A91">
            <w:r w:rsidRPr="00DD73D4">
              <w:t>By helping others.</w:t>
            </w:r>
          </w:p>
        </w:tc>
        <w:tc>
          <w:tcPr>
            <w:tcW w:w="3330" w:type="dxa"/>
          </w:tcPr>
          <w:p w14:paraId="6775EB9F" w14:textId="3B8D07B0" w:rsidR="00B61DF5" w:rsidRPr="009611F6" w:rsidRDefault="0000415E" w:rsidP="00B61DF5">
            <w:r w:rsidRPr="00BB3A39">
              <w:t>Aiutando gli altri.</w:t>
            </w:r>
          </w:p>
        </w:tc>
      </w:tr>
      <w:tr w:rsidR="00B61DF5" w:rsidRPr="009611F6" w14:paraId="1DA8A414" w14:textId="77777777" w:rsidTr="00C707B5">
        <w:trPr>
          <w:cantSplit/>
          <w:trHeight w:val="251"/>
          <w:jc w:val="center"/>
        </w:trPr>
        <w:tc>
          <w:tcPr>
            <w:tcW w:w="920" w:type="dxa"/>
          </w:tcPr>
          <w:p w14:paraId="10BA51D6" w14:textId="4FD95C48" w:rsidR="00B61DF5" w:rsidRPr="009611F6" w:rsidRDefault="00B61DF5" w:rsidP="0000415E">
            <w:pPr>
              <w:pStyle w:val="ListParagraph"/>
              <w:numPr>
                <w:ilvl w:val="0"/>
                <w:numId w:val="1"/>
              </w:numPr>
            </w:pPr>
          </w:p>
        </w:tc>
        <w:tc>
          <w:tcPr>
            <w:tcW w:w="1864" w:type="dxa"/>
          </w:tcPr>
          <w:p w14:paraId="56E2372A" w14:textId="58AF94AF" w:rsidR="00B61DF5" w:rsidRPr="00DD73D4" w:rsidRDefault="00643EDC" w:rsidP="00B61DF5">
            <w:pPr>
              <w:rPr>
                <w:b/>
                <w:bCs/>
              </w:rPr>
            </w:pPr>
            <w:r w:rsidRPr="00DD73D4">
              <w:rPr>
                <w:b/>
                <w:bCs/>
              </w:rPr>
              <w:t>Boy</w:t>
            </w:r>
            <w:r w:rsidR="006F7BC7">
              <w:rPr>
                <w:b/>
                <w:bCs/>
              </w:rPr>
              <w:t xml:space="preserve"> 1</w:t>
            </w:r>
          </w:p>
        </w:tc>
        <w:tc>
          <w:tcPr>
            <w:tcW w:w="3246" w:type="dxa"/>
          </w:tcPr>
          <w:p w14:paraId="3F6B177B" w14:textId="0966996C" w:rsidR="00B61DF5" w:rsidRPr="00DD73D4" w:rsidRDefault="00643EDC" w:rsidP="004A6A91">
            <w:r w:rsidRPr="00DD73D4">
              <w:t>I follow Jesus by being kind, praying all the time, and helping people in need.</w:t>
            </w:r>
          </w:p>
        </w:tc>
        <w:tc>
          <w:tcPr>
            <w:tcW w:w="3330" w:type="dxa"/>
          </w:tcPr>
          <w:p w14:paraId="0A709FA1" w14:textId="44738A0B" w:rsidR="00B61DF5" w:rsidRPr="009611F6" w:rsidRDefault="0000415E" w:rsidP="00B61DF5">
            <w:r w:rsidRPr="00BB3A39">
              <w:t>Seguo Gesù essendo gentile, pregando sempre e aiutando le persone bisognose.</w:t>
            </w:r>
          </w:p>
        </w:tc>
      </w:tr>
      <w:tr w:rsidR="00B61DF5" w:rsidRPr="009611F6" w14:paraId="2AD421D3" w14:textId="77777777" w:rsidTr="00C707B5">
        <w:trPr>
          <w:cantSplit/>
          <w:trHeight w:val="251"/>
          <w:jc w:val="center"/>
        </w:trPr>
        <w:tc>
          <w:tcPr>
            <w:tcW w:w="920" w:type="dxa"/>
          </w:tcPr>
          <w:p w14:paraId="6876F3DA" w14:textId="60B618D6" w:rsidR="00B61DF5" w:rsidRPr="009611F6" w:rsidRDefault="00B61DF5" w:rsidP="0000415E">
            <w:pPr>
              <w:pStyle w:val="ListParagraph"/>
              <w:numPr>
                <w:ilvl w:val="0"/>
                <w:numId w:val="1"/>
              </w:numPr>
            </w:pPr>
          </w:p>
        </w:tc>
        <w:tc>
          <w:tcPr>
            <w:tcW w:w="1864" w:type="dxa"/>
          </w:tcPr>
          <w:p w14:paraId="3675D2B4" w14:textId="499D3890" w:rsidR="00B61DF5" w:rsidRPr="00DD73D4" w:rsidRDefault="00643EDC" w:rsidP="00B61DF5">
            <w:pPr>
              <w:rPr>
                <w:b/>
                <w:bCs/>
              </w:rPr>
            </w:pPr>
            <w:r w:rsidRPr="00DD73D4">
              <w:rPr>
                <w:b/>
                <w:bCs/>
              </w:rPr>
              <w:t>President Susan H. Porter</w:t>
            </w:r>
          </w:p>
        </w:tc>
        <w:tc>
          <w:tcPr>
            <w:tcW w:w="3246" w:type="dxa"/>
          </w:tcPr>
          <w:p w14:paraId="61211B6E" w14:textId="4782A200" w:rsidR="00B61DF5" w:rsidRPr="00DD73D4" w:rsidRDefault="00643EDC" w:rsidP="004A6A91">
            <w:r w:rsidRPr="00DD73D4">
              <w:t>What types of things do you do to help people in need?</w:t>
            </w:r>
          </w:p>
        </w:tc>
        <w:tc>
          <w:tcPr>
            <w:tcW w:w="3330" w:type="dxa"/>
          </w:tcPr>
          <w:p w14:paraId="4E263535" w14:textId="448496DD" w:rsidR="00B61DF5" w:rsidRPr="00BB3A39" w:rsidRDefault="0000415E" w:rsidP="0000415E">
            <w:pPr>
              <w:textAlignment w:val="baseline"/>
            </w:pPr>
            <w:r w:rsidRPr="00BB3A39">
              <w:t>Che genere di cose fai per aiutare chi ha bisogno?</w:t>
            </w:r>
          </w:p>
        </w:tc>
      </w:tr>
      <w:tr w:rsidR="00B61DF5" w:rsidRPr="009611F6" w14:paraId="0680239C" w14:textId="77777777" w:rsidTr="00C707B5">
        <w:trPr>
          <w:cantSplit/>
          <w:trHeight w:val="251"/>
          <w:jc w:val="center"/>
        </w:trPr>
        <w:tc>
          <w:tcPr>
            <w:tcW w:w="920" w:type="dxa"/>
          </w:tcPr>
          <w:p w14:paraId="5461DC1C" w14:textId="44E3AC0C" w:rsidR="00B61DF5" w:rsidRPr="009611F6" w:rsidRDefault="00B61DF5" w:rsidP="0000415E">
            <w:pPr>
              <w:pStyle w:val="ListParagraph"/>
              <w:numPr>
                <w:ilvl w:val="0"/>
                <w:numId w:val="1"/>
              </w:numPr>
            </w:pPr>
          </w:p>
        </w:tc>
        <w:tc>
          <w:tcPr>
            <w:tcW w:w="1864" w:type="dxa"/>
          </w:tcPr>
          <w:p w14:paraId="494606C6" w14:textId="0A5862C7" w:rsidR="00B61DF5" w:rsidRPr="00DD73D4" w:rsidRDefault="00643EDC" w:rsidP="00B61DF5">
            <w:pPr>
              <w:rPr>
                <w:b/>
                <w:bCs/>
              </w:rPr>
            </w:pPr>
            <w:r w:rsidRPr="00DD73D4">
              <w:rPr>
                <w:b/>
                <w:bCs/>
              </w:rPr>
              <w:t>Boy</w:t>
            </w:r>
            <w:r w:rsidR="006F7BC7">
              <w:rPr>
                <w:b/>
                <w:bCs/>
              </w:rPr>
              <w:t xml:space="preserve"> 1</w:t>
            </w:r>
          </w:p>
        </w:tc>
        <w:tc>
          <w:tcPr>
            <w:tcW w:w="3246" w:type="dxa"/>
          </w:tcPr>
          <w:p w14:paraId="1E7EA349" w14:textId="5B823954" w:rsidR="00B61DF5" w:rsidRPr="00DD73D4" w:rsidRDefault="00643EDC" w:rsidP="004A6A91">
            <w:r w:rsidRPr="00DD73D4">
              <w:t>If they need to reach a shelf up, I could help them.</w:t>
            </w:r>
          </w:p>
        </w:tc>
        <w:tc>
          <w:tcPr>
            <w:tcW w:w="3330" w:type="dxa"/>
          </w:tcPr>
          <w:p w14:paraId="7B4AFAB0" w14:textId="43672E81" w:rsidR="00B61DF5" w:rsidRPr="00BB3A39" w:rsidRDefault="0000415E" w:rsidP="0000415E">
            <w:pPr>
              <w:textAlignment w:val="baseline"/>
            </w:pPr>
            <w:r w:rsidRPr="00BB3A39">
              <w:t>Se hanno bisogno di arrivare a un ripiano in alto, posso aiutarle.</w:t>
            </w:r>
          </w:p>
        </w:tc>
      </w:tr>
      <w:tr w:rsidR="00B61DF5" w:rsidRPr="009611F6" w14:paraId="02B8EE0F" w14:textId="77777777" w:rsidTr="00C707B5">
        <w:trPr>
          <w:cantSplit/>
          <w:trHeight w:val="251"/>
          <w:jc w:val="center"/>
        </w:trPr>
        <w:tc>
          <w:tcPr>
            <w:tcW w:w="920" w:type="dxa"/>
          </w:tcPr>
          <w:p w14:paraId="1CB730E2" w14:textId="6D4C2E2F" w:rsidR="00B61DF5" w:rsidRPr="009611F6" w:rsidRDefault="00B61DF5" w:rsidP="0000415E">
            <w:pPr>
              <w:pStyle w:val="ListParagraph"/>
              <w:numPr>
                <w:ilvl w:val="0"/>
                <w:numId w:val="1"/>
              </w:numPr>
            </w:pPr>
          </w:p>
        </w:tc>
        <w:tc>
          <w:tcPr>
            <w:tcW w:w="1864" w:type="dxa"/>
          </w:tcPr>
          <w:p w14:paraId="3ADB0B65" w14:textId="24934ED3" w:rsidR="00B61DF5" w:rsidRPr="00DD73D4" w:rsidRDefault="00643EDC" w:rsidP="00B61DF5">
            <w:pPr>
              <w:rPr>
                <w:b/>
                <w:bCs/>
              </w:rPr>
            </w:pPr>
            <w:r w:rsidRPr="00DD73D4">
              <w:rPr>
                <w:b/>
                <w:bCs/>
              </w:rPr>
              <w:t>President Susan H. Porter</w:t>
            </w:r>
          </w:p>
        </w:tc>
        <w:tc>
          <w:tcPr>
            <w:tcW w:w="3246" w:type="dxa"/>
          </w:tcPr>
          <w:p w14:paraId="0050EB80" w14:textId="2F74A6C7" w:rsidR="00B61DF5" w:rsidRPr="00C33E39" w:rsidRDefault="004E2A07" w:rsidP="00643EDC">
            <w:pPr>
              <w:spacing w:before="240" w:beforeAutospacing="1"/>
            </w:pPr>
            <w:r w:rsidRPr="00DD73D4">
              <w:t>Is that right?  You're so tall!</w:t>
            </w:r>
          </w:p>
        </w:tc>
        <w:tc>
          <w:tcPr>
            <w:tcW w:w="3330" w:type="dxa"/>
          </w:tcPr>
          <w:p w14:paraId="3B673DC1" w14:textId="0BB462D9" w:rsidR="00B61DF5" w:rsidRPr="009611F6" w:rsidRDefault="0000415E" w:rsidP="00B61DF5">
            <w:r w:rsidRPr="00BB3A39">
              <w:t>Giusto!  Sei così alto!</w:t>
            </w:r>
          </w:p>
        </w:tc>
      </w:tr>
      <w:tr w:rsidR="00B61DF5" w:rsidRPr="009611F6" w14:paraId="19F4B3F1" w14:textId="77777777" w:rsidTr="00C707B5">
        <w:trPr>
          <w:cantSplit/>
          <w:trHeight w:val="251"/>
          <w:jc w:val="center"/>
        </w:trPr>
        <w:tc>
          <w:tcPr>
            <w:tcW w:w="920" w:type="dxa"/>
          </w:tcPr>
          <w:p w14:paraId="43A77DC9" w14:textId="1E94BB82" w:rsidR="00B61DF5" w:rsidRPr="009611F6" w:rsidRDefault="00B61DF5" w:rsidP="0000415E">
            <w:pPr>
              <w:pStyle w:val="ListParagraph"/>
              <w:numPr>
                <w:ilvl w:val="0"/>
                <w:numId w:val="1"/>
              </w:numPr>
            </w:pPr>
          </w:p>
        </w:tc>
        <w:tc>
          <w:tcPr>
            <w:tcW w:w="1864" w:type="dxa"/>
          </w:tcPr>
          <w:p w14:paraId="0B91733F" w14:textId="67AB036B" w:rsidR="00B61DF5" w:rsidRPr="00DD73D4" w:rsidRDefault="00240FC8" w:rsidP="00B61DF5">
            <w:pPr>
              <w:rPr>
                <w:b/>
                <w:bCs/>
              </w:rPr>
            </w:pPr>
            <w:r w:rsidRPr="00DD73D4">
              <w:rPr>
                <w:b/>
                <w:bCs/>
              </w:rPr>
              <w:t>Boy</w:t>
            </w:r>
            <w:r w:rsidR="006F7BC7">
              <w:rPr>
                <w:b/>
                <w:bCs/>
              </w:rPr>
              <w:t xml:space="preserve"> 1 </w:t>
            </w:r>
          </w:p>
        </w:tc>
        <w:tc>
          <w:tcPr>
            <w:tcW w:w="3246" w:type="dxa"/>
          </w:tcPr>
          <w:p w14:paraId="65FEE897" w14:textId="3EBEC38E" w:rsidR="00B61DF5" w:rsidRPr="00DD73D4" w:rsidRDefault="00240FC8" w:rsidP="004A6A91">
            <w:r w:rsidRPr="00DD73D4">
              <w:t>I guess. (laughter)</w:t>
            </w:r>
          </w:p>
        </w:tc>
        <w:tc>
          <w:tcPr>
            <w:tcW w:w="3330" w:type="dxa"/>
          </w:tcPr>
          <w:p w14:paraId="7F2DC53D" w14:textId="1D95CBD5" w:rsidR="00B61DF5" w:rsidRPr="009611F6" w:rsidRDefault="0000415E" w:rsidP="00B61DF5">
            <w:r w:rsidRPr="00BB3A39">
              <w:t>Credo di sì. (risate)</w:t>
            </w:r>
          </w:p>
        </w:tc>
      </w:tr>
      <w:tr w:rsidR="00B61DF5" w:rsidRPr="009611F6" w14:paraId="155FEF25" w14:textId="77777777" w:rsidTr="00C707B5">
        <w:trPr>
          <w:cantSplit/>
          <w:trHeight w:val="251"/>
          <w:jc w:val="center"/>
        </w:trPr>
        <w:tc>
          <w:tcPr>
            <w:tcW w:w="920" w:type="dxa"/>
          </w:tcPr>
          <w:p w14:paraId="4E3CB517" w14:textId="4AEA3C93" w:rsidR="00B61DF5" w:rsidRPr="009611F6" w:rsidRDefault="00B61DF5" w:rsidP="0000415E">
            <w:pPr>
              <w:pStyle w:val="ListParagraph"/>
              <w:numPr>
                <w:ilvl w:val="0"/>
                <w:numId w:val="1"/>
              </w:numPr>
            </w:pPr>
          </w:p>
        </w:tc>
        <w:tc>
          <w:tcPr>
            <w:tcW w:w="1864" w:type="dxa"/>
          </w:tcPr>
          <w:p w14:paraId="09FC0A5A" w14:textId="23C254DE" w:rsidR="00B61DF5" w:rsidRPr="00DD73D4" w:rsidRDefault="00240FC8" w:rsidP="00B61DF5">
            <w:pPr>
              <w:rPr>
                <w:b/>
                <w:bCs/>
              </w:rPr>
            </w:pPr>
            <w:r w:rsidRPr="00DD73D4">
              <w:rPr>
                <w:b/>
                <w:bCs/>
              </w:rPr>
              <w:t>Girl</w:t>
            </w:r>
            <w:r w:rsidR="006F7BC7">
              <w:rPr>
                <w:b/>
                <w:bCs/>
              </w:rPr>
              <w:t xml:space="preserve"> 2</w:t>
            </w:r>
          </w:p>
        </w:tc>
        <w:tc>
          <w:tcPr>
            <w:tcW w:w="3246" w:type="dxa"/>
          </w:tcPr>
          <w:p w14:paraId="2525D937" w14:textId="5EC74630" w:rsidR="00B61DF5" w:rsidRPr="00DD73D4" w:rsidRDefault="00240FC8" w:rsidP="004A6A91">
            <w:r w:rsidRPr="00DD73D4">
              <w:t xml:space="preserve">I follow Jesus by reading </w:t>
            </w:r>
            <w:r w:rsidRPr="00C33E39">
              <w:t>Come, Follow Me</w:t>
            </w:r>
            <w:r w:rsidRPr="00DD73D4">
              <w:t xml:space="preserve"> with my parents.</w:t>
            </w:r>
          </w:p>
        </w:tc>
        <w:tc>
          <w:tcPr>
            <w:tcW w:w="3330" w:type="dxa"/>
          </w:tcPr>
          <w:p w14:paraId="380AE780" w14:textId="0ED56B80" w:rsidR="00B61DF5" w:rsidRPr="009611F6" w:rsidRDefault="0000415E" w:rsidP="00B61DF5">
            <w:r w:rsidRPr="00BB3A39">
              <w:t>Seguo Gesù leggendo Vieni e seguimi con i miei genitori.</w:t>
            </w:r>
          </w:p>
        </w:tc>
      </w:tr>
      <w:tr w:rsidR="00B61DF5" w:rsidRPr="009611F6" w14:paraId="511BE973" w14:textId="77777777" w:rsidTr="00C707B5">
        <w:trPr>
          <w:cantSplit/>
          <w:trHeight w:val="251"/>
          <w:jc w:val="center"/>
        </w:trPr>
        <w:tc>
          <w:tcPr>
            <w:tcW w:w="920" w:type="dxa"/>
          </w:tcPr>
          <w:p w14:paraId="4A87BBA1" w14:textId="17229EC8" w:rsidR="00B61DF5" w:rsidRPr="009611F6" w:rsidRDefault="00B61DF5" w:rsidP="0000415E">
            <w:pPr>
              <w:pStyle w:val="ListParagraph"/>
              <w:numPr>
                <w:ilvl w:val="0"/>
                <w:numId w:val="1"/>
              </w:numPr>
            </w:pPr>
          </w:p>
        </w:tc>
        <w:tc>
          <w:tcPr>
            <w:tcW w:w="1864" w:type="dxa"/>
          </w:tcPr>
          <w:p w14:paraId="5435EEF2" w14:textId="0B86CE95" w:rsidR="00B61DF5" w:rsidRPr="00DD73D4" w:rsidRDefault="00240FC8" w:rsidP="00B61DF5">
            <w:pPr>
              <w:rPr>
                <w:b/>
                <w:bCs/>
              </w:rPr>
            </w:pPr>
            <w:r w:rsidRPr="00DD73D4">
              <w:rPr>
                <w:b/>
                <w:bCs/>
              </w:rPr>
              <w:t>President Susan H. Porter</w:t>
            </w:r>
          </w:p>
        </w:tc>
        <w:tc>
          <w:tcPr>
            <w:tcW w:w="3246" w:type="dxa"/>
          </w:tcPr>
          <w:p w14:paraId="341CA37D" w14:textId="3BF36469" w:rsidR="00B61DF5" w:rsidRPr="00DD73D4" w:rsidRDefault="00240FC8" w:rsidP="004A6A91">
            <w:r w:rsidRPr="00DD73D4">
              <w:t>How do you feel when you read the scriptures?</w:t>
            </w:r>
          </w:p>
        </w:tc>
        <w:tc>
          <w:tcPr>
            <w:tcW w:w="3330" w:type="dxa"/>
          </w:tcPr>
          <w:p w14:paraId="49B8C9A0" w14:textId="38D2E51D" w:rsidR="00B61DF5" w:rsidRPr="009611F6" w:rsidRDefault="0000415E" w:rsidP="00B61DF5">
            <w:r w:rsidRPr="00BB3A39">
              <w:t>Come ti senti quando leggi le Scritture?</w:t>
            </w:r>
          </w:p>
        </w:tc>
      </w:tr>
      <w:tr w:rsidR="00B61DF5" w:rsidRPr="009611F6" w14:paraId="49078597" w14:textId="77777777" w:rsidTr="00C707B5">
        <w:trPr>
          <w:cantSplit/>
          <w:trHeight w:val="251"/>
          <w:jc w:val="center"/>
        </w:trPr>
        <w:tc>
          <w:tcPr>
            <w:tcW w:w="920" w:type="dxa"/>
          </w:tcPr>
          <w:p w14:paraId="2A804DF3" w14:textId="26322E28" w:rsidR="00B61DF5" w:rsidRPr="009611F6" w:rsidRDefault="00B61DF5" w:rsidP="0000415E">
            <w:pPr>
              <w:pStyle w:val="ListParagraph"/>
              <w:numPr>
                <w:ilvl w:val="0"/>
                <w:numId w:val="1"/>
              </w:numPr>
            </w:pPr>
          </w:p>
        </w:tc>
        <w:tc>
          <w:tcPr>
            <w:tcW w:w="1864" w:type="dxa"/>
          </w:tcPr>
          <w:p w14:paraId="173B1CC0" w14:textId="05D641AC" w:rsidR="00B61DF5" w:rsidRPr="00DD73D4" w:rsidRDefault="00240FC8" w:rsidP="00240FC8">
            <w:pPr>
              <w:rPr>
                <w:b/>
                <w:bCs/>
              </w:rPr>
            </w:pPr>
            <w:r w:rsidRPr="00DD73D4">
              <w:rPr>
                <w:b/>
                <w:bCs/>
              </w:rPr>
              <w:t>Girl</w:t>
            </w:r>
            <w:r w:rsidR="006F7BC7">
              <w:rPr>
                <w:b/>
                <w:bCs/>
              </w:rPr>
              <w:t xml:space="preserve"> 2</w:t>
            </w:r>
          </w:p>
        </w:tc>
        <w:tc>
          <w:tcPr>
            <w:tcW w:w="3246" w:type="dxa"/>
          </w:tcPr>
          <w:p w14:paraId="51CAB170" w14:textId="4BED4D54" w:rsidR="00B61DF5" w:rsidRPr="00DD73D4" w:rsidRDefault="00240FC8" w:rsidP="004A6A91">
            <w:r w:rsidRPr="00DD73D4">
              <w:t>I feel happy.</w:t>
            </w:r>
          </w:p>
        </w:tc>
        <w:tc>
          <w:tcPr>
            <w:tcW w:w="3330" w:type="dxa"/>
          </w:tcPr>
          <w:p w14:paraId="6805FEA9" w14:textId="42F6538E" w:rsidR="00B61DF5" w:rsidRPr="009611F6" w:rsidRDefault="0000415E" w:rsidP="00B61DF5">
            <w:r w:rsidRPr="00BB3A39">
              <w:t>Mi sento felice.</w:t>
            </w:r>
          </w:p>
        </w:tc>
      </w:tr>
      <w:tr w:rsidR="00240FC8" w:rsidRPr="009611F6" w14:paraId="503CF257" w14:textId="77777777" w:rsidTr="00C707B5">
        <w:trPr>
          <w:cantSplit/>
          <w:trHeight w:val="251"/>
          <w:jc w:val="center"/>
        </w:trPr>
        <w:tc>
          <w:tcPr>
            <w:tcW w:w="920" w:type="dxa"/>
          </w:tcPr>
          <w:p w14:paraId="09DA1EE2" w14:textId="16C496AE" w:rsidR="00240FC8" w:rsidRPr="009611F6" w:rsidRDefault="00240FC8" w:rsidP="0000415E">
            <w:pPr>
              <w:pStyle w:val="ListParagraph"/>
              <w:numPr>
                <w:ilvl w:val="0"/>
                <w:numId w:val="1"/>
              </w:numPr>
            </w:pPr>
          </w:p>
        </w:tc>
        <w:tc>
          <w:tcPr>
            <w:tcW w:w="1864" w:type="dxa"/>
          </w:tcPr>
          <w:p w14:paraId="0FDF83B8" w14:textId="6E58040E" w:rsidR="00240FC8" w:rsidRPr="00DD73D4" w:rsidRDefault="00240FC8" w:rsidP="00240FC8">
            <w:pPr>
              <w:rPr>
                <w:b/>
                <w:bCs/>
              </w:rPr>
            </w:pPr>
            <w:r w:rsidRPr="00DD73D4">
              <w:rPr>
                <w:b/>
                <w:bCs/>
              </w:rPr>
              <w:t>Girl</w:t>
            </w:r>
            <w:r w:rsidR="006F7BC7">
              <w:rPr>
                <w:b/>
                <w:bCs/>
              </w:rPr>
              <w:t xml:space="preserve"> 2</w:t>
            </w:r>
          </w:p>
        </w:tc>
        <w:tc>
          <w:tcPr>
            <w:tcW w:w="3246" w:type="dxa"/>
          </w:tcPr>
          <w:p w14:paraId="0CCCE57D" w14:textId="57CF0C43" w:rsidR="00240FC8" w:rsidRPr="00C33E39" w:rsidRDefault="00240FC8" w:rsidP="00240FC8">
            <w:pPr>
              <w:spacing w:before="240" w:beforeAutospacing="1"/>
            </w:pPr>
            <w:r w:rsidRPr="00DD73D4">
              <w:t>Yeah.  And I feel guided by the Holy Ghost.</w:t>
            </w:r>
          </w:p>
        </w:tc>
        <w:tc>
          <w:tcPr>
            <w:tcW w:w="3330" w:type="dxa"/>
          </w:tcPr>
          <w:p w14:paraId="2B8CB65E" w14:textId="57958363" w:rsidR="00240FC8" w:rsidRPr="009611F6" w:rsidRDefault="0000415E" w:rsidP="00240FC8">
            <w:r w:rsidRPr="00BB3A39">
              <w:t>Sì.  E mi sento guidata dallo Spirito Santo.</w:t>
            </w:r>
          </w:p>
        </w:tc>
      </w:tr>
      <w:tr w:rsidR="00240FC8" w:rsidRPr="009611F6" w14:paraId="38EEBF7E" w14:textId="77777777" w:rsidTr="00C707B5">
        <w:trPr>
          <w:cantSplit/>
          <w:trHeight w:val="251"/>
          <w:jc w:val="center"/>
        </w:trPr>
        <w:tc>
          <w:tcPr>
            <w:tcW w:w="920" w:type="dxa"/>
          </w:tcPr>
          <w:p w14:paraId="4132AF86" w14:textId="0ED5522D" w:rsidR="00240FC8" w:rsidRPr="009611F6" w:rsidRDefault="00240FC8" w:rsidP="0000415E">
            <w:pPr>
              <w:pStyle w:val="ListParagraph"/>
              <w:numPr>
                <w:ilvl w:val="0"/>
                <w:numId w:val="1"/>
              </w:numPr>
            </w:pPr>
          </w:p>
        </w:tc>
        <w:tc>
          <w:tcPr>
            <w:tcW w:w="1864" w:type="dxa"/>
          </w:tcPr>
          <w:p w14:paraId="50848EEE" w14:textId="46C9D029" w:rsidR="00240FC8" w:rsidRPr="00DD73D4" w:rsidRDefault="00240FC8" w:rsidP="00240FC8">
            <w:pPr>
              <w:rPr>
                <w:b/>
                <w:bCs/>
              </w:rPr>
            </w:pPr>
            <w:r w:rsidRPr="00DD73D4">
              <w:rPr>
                <w:b/>
                <w:bCs/>
              </w:rPr>
              <w:t>Louie</w:t>
            </w:r>
          </w:p>
        </w:tc>
        <w:tc>
          <w:tcPr>
            <w:tcW w:w="3246" w:type="dxa"/>
          </w:tcPr>
          <w:p w14:paraId="086C25D8" w14:textId="43282BB2" w:rsidR="00240FC8" w:rsidRPr="00C33E39" w:rsidRDefault="00240FC8" w:rsidP="00240FC8">
            <w:pPr>
              <w:spacing w:before="240" w:beforeAutospacing="1"/>
            </w:pPr>
            <w:r w:rsidRPr="00DD73D4">
              <w:t>Hey, Sister Wright!</w:t>
            </w:r>
          </w:p>
        </w:tc>
        <w:tc>
          <w:tcPr>
            <w:tcW w:w="3330" w:type="dxa"/>
          </w:tcPr>
          <w:p w14:paraId="37F479BB" w14:textId="4C0F4FDC" w:rsidR="00240FC8" w:rsidRPr="009611F6" w:rsidRDefault="0000415E" w:rsidP="00240FC8">
            <w:r w:rsidRPr="00BB3A39">
              <w:t>Ciao, sorella Wright!</w:t>
            </w:r>
          </w:p>
        </w:tc>
      </w:tr>
      <w:tr w:rsidR="008102D2" w:rsidRPr="009611F6" w14:paraId="400799F2" w14:textId="77777777" w:rsidTr="00C707B5">
        <w:trPr>
          <w:cantSplit/>
          <w:trHeight w:val="251"/>
          <w:jc w:val="center"/>
        </w:trPr>
        <w:tc>
          <w:tcPr>
            <w:tcW w:w="920" w:type="dxa"/>
          </w:tcPr>
          <w:p w14:paraId="3F334C65" w14:textId="77777777" w:rsidR="008102D2" w:rsidRDefault="008102D2" w:rsidP="0000415E">
            <w:pPr>
              <w:pStyle w:val="ListParagraph"/>
              <w:numPr>
                <w:ilvl w:val="0"/>
                <w:numId w:val="1"/>
              </w:numPr>
            </w:pPr>
          </w:p>
        </w:tc>
        <w:tc>
          <w:tcPr>
            <w:tcW w:w="1864" w:type="dxa"/>
          </w:tcPr>
          <w:p w14:paraId="2E06A5B8" w14:textId="0FB6EADF" w:rsidR="008102D2" w:rsidRPr="00DD73D4" w:rsidRDefault="008102D2" w:rsidP="00240FC8">
            <w:pPr>
              <w:rPr>
                <w:b/>
                <w:bCs/>
              </w:rPr>
            </w:pPr>
            <w:r w:rsidRPr="00C33E39">
              <w:rPr>
                <w:b/>
                <w:bCs/>
              </w:rPr>
              <w:t>Sister Amy A. Wright</w:t>
            </w:r>
          </w:p>
        </w:tc>
        <w:tc>
          <w:tcPr>
            <w:tcW w:w="3246" w:type="dxa"/>
          </w:tcPr>
          <w:p w14:paraId="50105451" w14:textId="73C14816" w:rsidR="008102D2" w:rsidRPr="00DD73D4" w:rsidRDefault="008102D2" w:rsidP="00240FC8">
            <w:pPr>
              <w:spacing w:before="240" w:beforeAutospacing="1"/>
            </w:pPr>
            <w:r w:rsidRPr="00C33E39">
              <w:t>Well, hello, Louie.  It's wonderful to see you.</w:t>
            </w:r>
          </w:p>
        </w:tc>
        <w:tc>
          <w:tcPr>
            <w:tcW w:w="3330" w:type="dxa"/>
          </w:tcPr>
          <w:p w14:paraId="1D7F846A" w14:textId="795D20F1" w:rsidR="008102D2" w:rsidRPr="009611F6" w:rsidRDefault="0000415E" w:rsidP="00240FC8">
            <w:r w:rsidRPr="00BB3A39">
              <w:t>Ciao, Louie.  È meraviglioso vederti.</w:t>
            </w:r>
          </w:p>
        </w:tc>
      </w:tr>
      <w:tr w:rsidR="008102D2" w:rsidRPr="009611F6" w14:paraId="015765C1" w14:textId="77777777" w:rsidTr="00C707B5">
        <w:trPr>
          <w:cantSplit/>
          <w:trHeight w:val="251"/>
          <w:jc w:val="center"/>
        </w:trPr>
        <w:tc>
          <w:tcPr>
            <w:tcW w:w="920" w:type="dxa"/>
          </w:tcPr>
          <w:p w14:paraId="00BE8DCE" w14:textId="77777777" w:rsidR="008102D2" w:rsidRDefault="008102D2" w:rsidP="0000415E">
            <w:pPr>
              <w:pStyle w:val="ListParagraph"/>
              <w:numPr>
                <w:ilvl w:val="0"/>
                <w:numId w:val="1"/>
              </w:numPr>
            </w:pPr>
          </w:p>
        </w:tc>
        <w:tc>
          <w:tcPr>
            <w:tcW w:w="1864" w:type="dxa"/>
          </w:tcPr>
          <w:p w14:paraId="2952CD56" w14:textId="4D0FDA16" w:rsidR="008102D2" w:rsidRPr="00DD73D4" w:rsidRDefault="008102D2" w:rsidP="00240FC8">
            <w:pPr>
              <w:rPr>
                <w:b/>
                <w:bCs/>
              </w:rPr>
            </w:pPr>
            <w:r w:rsidRPr="00C33E39">
              <w:rPr>
                <w:b/>
                <w:bCs/>
              </w:rPr>
              <w:t>Louie</w:t>
            </w:r>
          </w:p>
        </w:tc>
        <w:tc>
          <w:tcPr>
            <w:tcW w:w="3246" w:type="dxa"/>
          </w:tcPr>
          <w:p w14:paraId="689C2A3E" w14:textId="3CE0050F" w:rsidR="008102D2" w:rsidRPr="00DD73D4" w:rsidRDefault="008102D2" w:rsidP="00240FC8">
            <w:pPr>
              <w:spacing w:before="240" w:beforeAutospacing="1"/>
            </w:pPr>
            <w:r w:rsidRPr="00C33E39">
              <w:t>Well, it's great to see you, too.  Uh, what are you doing?</w:t>
            </w:r>
          </w:p>
        </w:tc>
        <w:tc>
          <w:tcPr>
            <w:tcW w:w="3330" w:type="dxa"/>
          </w:tcPr>
          <w:p w14:paraId="4A0D753C" w14:textId="7D28CAC3" w:rsidR="008102D2" w:rsidRPr="009611F6" w:rsidRDefault="0000415E" w:rsidP="00240FC8">
            <w:r w:rsidRPr="00BB3A39">
              <w:t>Anche per me è bello vederti.  Cosa stai facendo?</w:t>
            </w:r>
          </w:p>
        </w:tc>
      </w:tr>
      <w:tr w:rsidR="008102D2" w:rsidRPr="009611F6" w14:paraId="4DFB981E" w14:textId="77777777" w:rsidTr="00C707B5">
        <w:trPr>
          <w:cantSplit/>
          <w:trHeight w:val="251"/>
          <w:jc w:val="center"/>
        </w:trPr>
        <w:tc>
          <w:tcPr>
            <w:tcW w:w="920" w:type="dxa"/>
          </w:tcPr>
          <w:p w14:paraId="7F3AF2BF" w14:textId="77777777" w:rsidR="008102D2" w:rsidRDefault="008102D2" w:rsidP="0000415E">
            <w:pPr>
              <w:pStyle w:val="ListParagraph"/>
              <w:numPr>
                <w:ilvl w:val="0"/>
                <w:numId w:val="1"/>
              </w:numPr>
            </w:pPr>
          </w:p>
        </w:tc>
        <w:tc>
          <w:tcPr>
            <w:tcW w:w="1864" w:type="dxa"/>
          </w:tcPr>
          <w:p w14:paraId="137F9252" w14:textId="34A6EF56" w:rsidR="008102D2" w:rsidRPr="00DD73D4" w:rsidRDefault="008102D2" w:rsidP="00240FC8">
            <w:pPr>
              <w:rPr>
                <w:b/>
                <w:bCs/>
              </w:rPr>
            </w:pPr>
            <w:r w:rsidRPr="00C33E39">
              <w:rPr>
                <w:b/>
                <w:bCs/>
              </w:rPr>
              <w:t>Sister Amy A. Wright</w:t>
            </w:r>
          </w:p>
        </w:tc>
        <w:tc>
          <w:tcPr>
            <w:tcW w:w="3246" w:type="dxa"/>
          </w:tcPr>
          <w:p w14:paraId="201D1880" w14:textId="3ABFED54" w:rsidR="008102D2" w:rsidRPr="00C33E39" w:rsidRDefault="008102D2" w:rsidP="008102D2">
            <w:pPr>
              <w:textAlignment w:val="baseline"/>
            </w:pPr>
            <w:r w:rsidRPr="00C33E39">
              <w:t>I'm preparing a very important lesson about who we are.</w:t>
            </w:r>
          </w:p>
        </w:tc>
        <w:tc>
          <w:tcPr>
            <w:tcW w:w="3330" w:type="dxa"/>
          </w:tcPr>
          <w:p w14:paraId="1741AFA2" w14:textId="64E4AEC3" w:rsidR="008102D2" w:rsidRPr="009611F6" w:rsidRDefault="0000415E" w:rsidP="00240FC8">
            <w:r w:rsidRPr="00BB3A39">
              <w:t>Sto preparando una lezione molto importante su chi siamo.</w:t>
            </w:r>
          </w:p>
        </w:tc>
      </w:tr>
      <w:tr w:rsidR="008102D2" w:rsidRPr="009611F6" w14:paraId="15B3DB8F" w14:textId="77777777" w:rsidTr="00C707B5">
        <w:trPr>
          <w:cantSplit/>
          <w:trHeight w:val="251"/>
          <w:jc w:val="center"/>
        </w:trPr>
        <w:tc>
          <w:tcPr>
            <w:tcW w:w="920" w:type="dxa"/>
          </w:tcPr>
          <w:p w14:paraId="67A51E4C" w14:textId="77777777" w:rsidR="008102D2" w:rsidRDefault="008102D2" w:rsidP="0000415E">
            <w:pPr>
              <w:pStyle w:val="ListParagraph"/>
              <w:numPr>
                <w:ilvl w:val="0"/>
                <w:numId w:val="1"/>
              </w:numPr>
            </w:pPr>
          </w:p>
        </w:tc>
        <w:tc>
          <w:tcPr>
            <w:tcW w:w="1864" w:type="dxa"/>
          </w:tcPr>
          <w:p w14:paraId="44882BD7" w14:textId="651F0974" w:rsidR="008102D2" w:rsidRPr="00DD73D4" w:rsidRDefault="008102D2" w:rsidP="00240FC8">
            <w:pPr>
              <w:rPr>
                <w:b/>
                <w:bCs/>
              </w:rPr>
            </w:pPr>
            <w:r w:rsidRPr="00C33E39">
              <w:rPr>
                <w:b/>
                <w:bCs/>
              </w:rPr>
              <w:t>Louie</w:t>
            </w:r>
          </w:p>
        </w:tc>
        <w:tc>
          <w:tcPr>
            <w:tcW w:w="3246" w:type="dxa"/>
          </w:tcPr>
          <w:p w14:paraId="3706B5F7" w14:textId="5F183FF0" w:rsidR="008102D2" w:rsidRPr="00DD73D4" w:rsidRDefault="008102D2" w:rsidP="00240FC8">
            <w:pPr>
              <w:spacing w:before="240" w:beforeAutospacing="1"/>
            </w:pPr>
            <w:r w:rsidRPr="00C33E39">
              <w:t>Oh.  Oh, hey, Gil.</w:t>
            </w:r>
          </w:p>
        </w:tc>
        <w:tc>
          <w:tcPr>
            <w:tcW w:w="3330" w:type="dxa"/>
          </w:tcPr>
          <w:p w14:paraId="177F9CED" w14:textId="08345EE0" w:rsidR="008102D2" w:rsidRPr="009611F6" w:rsidRDefault="0000415E" w:rsidP="00240FC8">
            <w:r w:rsidRPr="00BB3A39">
              <w:t>Oh.  Ehi, ciao Gil.</w:t>
            </w:r>
          </w:p>
        </w:tc>
      </w:tr>
      <w:tr w:rsidR="00240FC8" w:rsidRPr="009611F6" w14:paraId="471DF59F" w14:textId="77777777" w:rsidTr="00C707B5">
        <w:trPr>
          <w:cantSplit/>
          <w:trHeight w:val="251"/>
          <w:jc w:val="center"/>
        </w:trPr>
        <w:tc>
          <w:tcPr>
            <w:tcW w:w="920" w:type="dxa"/>
          </w:tcPr>
          <w:p w14:paraId="09751EB1" w14:textId="28BE4E55" w:rsidR="00240FC8" w:rsidRPr="009611F6" w:rsidRDefault="00240FC8" w:rsidP="0000415E">
            <w:pPr>
              <w:pStyle w:val="ListParagraph"/>
              <w:numPr>
                <w:ilvl w:val="0"/>
                <w:numId w:val="1"/>
              </w:numPr>
            </w:pPr>
          </w:p>
        </w:tc>
        <w:tc>
          <w:tcPr>
            <w:tcW w:w="1864" w:type="dxa"/>
          </w:tcPr>
          <w:p w14:paraId="6D2726E4" w14:textId="035CD22B" w:rsidR="00240FC8" w:rsidRPr="00DD73D4" w:rsidRDefault="00377BFD" w:rsidP="00240FC8">
            <w:pPr>
              <w:rPr>
                <w:b/>
                <w:bCs/>
              </w:rPr>
            </w:pPr>
            <w:r w:rsidRPr="00DD73D4">
              <w:rPr>
                <w:b/>
                <w:bCs/>
              </w:rPr>
              <w:t>Sister Amy A. Wright</w:t>
            </w:r>
          </w:p>
        </w:tc>
        <w:tc>
          <w:tcPr>
            <w:tcW w:w="3246" w:type="dxa"/>
          </w:tcPr>
          <w:p w14:paraId="120BFAAF" w14:textId="3784A547" w:rsidR="00240FC8" w:rsidRPr="00DD73D4" w:rsidRDefault="00377BFD" w:rsidP="00240FC8">
            <w:r w:rsidRPr="00DD73D4">
              <w:t>Oh, Gilbert, it's wonderful to see you.  Thank you for helping me set up the classroom.</w:t>
            </w:r>
          </w:p>
        </w:tc>
        <w:tc>
          <w:tcPr>
            <w:tcW w:w="3330" w:type="dxa"/>
          </w:tcPr>
          <w:p w14:paraId="709CB6CE" w14:textId="27653713" w:rsidR="00240FC8" w:rsidRPr="009611F6" w:rsidRDefault="0000415E" w:rsidP="00240FC8">
            <w:r w:rsidRPr="00BB3A39">
              <w:t>Oh, Gilbert, è meraviglioso vederti.  Grazie per avermi aiutata a sistemare l’aula.</w:t>
            </w:r>
          </w:p>
        </w:tc>
      </w:tr>
      <w:tr w:rsidR="00240FC8" w:rsidRPr="009611F6" w14:paraId="1CC2E344" w14:textId="77777777" w:rsidTr="00C707B5">
        <w:trPr>
          <w:cantSplit/>
          <w:trHeight w:val="251"/>
          <w:jc w:val="center"/>
        </w:trPr>
        <w:tc>
          <w:tcPr>
            <w:tcW w:w="920" w:type="dxa"/>
          </w:tcPr>
          <w:p w14:paraId="6CE0EE74" w14:textId="27CFDF62" w:rsidR="00240FC8" w:rsidRPr="009611F6" w:rsidRDefault="00240FC8" w:rsidP="0000415E">
            <w:pPr>
              <w:pStyle w:val="ListParagraph"/>
              <w:numPr>
                <w:ilvl w:val="0"/>
                <w:numId w:val="1"/>
              </w:numPr>
            </w:pPr>
          </w:p>
        </w:tc>
        <w:tc>
          <w:tcPr>
            <w:tcW w:w="1864" w:type="dxa"/>
          </w:tcPr>
          <w:p w14:paraId="0C28D9D8" w14:textId="563880EC" w:rsidR="00240FC8" w:rsidRPr="00DD73D4" w:rsidRDefault="00377BFD" w:rsidP="00240FC8">
            <w:pPr>
              <w:rPr>
                <w:b/>
                <w:bCs/>
              </w:rPr>
            </w:pPr>
            <w:r w:rsidRPr="00DD73D4">
              <w:rPr>
                <w:b/>
                <w:bCs/>
              </w:rPr>
              <w:t>Louie</w:t>
            </w:r>
          </w:p>
        </w:tc>
        <w:tc>
          <w:tcPr>
            <w:tcW w:w="3246" w:type="dxa"/>
          </w:tcPr>
          <w:p w14:paraId="1639F722" w14:textId="252F8432" w:rsidR="00240FC8" w:rsidRPr="00DD73D4" w:rsidRDefault="00377BFD" w:rsidP="00240FC8">
            <w:r w:rsidRPr="00DD73D4">
              <w:t>We're trying to figure out what to do today.  Is this part of your very important lesson?</w:t>
            </w:r>
          </w:p>
        </w:tc>
        <w:tc>
          <w:tcPr>
            <w:tcW w:w="3330" w:type="dxa"/>
          </w:tcPr>
          <w:p w14:paraId="48CA87A7" w14:textId="029DBF5F" w:rsidR="00240FC8" w:rsidRPr="009611F6" w:rsidRDefault="0000415E" w:rsidP="00240FC8">
            <w:r w:rsidRPr="00BB3A39">
              <w:t>Stiamo cercando di capire cosa fare oggi.  Fa parte della tua lezione molto importante?</w:t>
            </w:r>
          </w:p>
        </w:tc>
      </w:tr>
      <w:tr w:rsidR="00240FC8" w:rsidRPr="009611F6" w14:paraId="4B2E227B" w14:textId="77777777" w:rsidTr="00C707B5">
        <w:trPr>
          <w:cantSplit/>
          <w:trHeight w:val="251"/>
          <w:jc w:val="center"/>
        </w:trPr>
        <w:tc>
          <w:tcPr>
            <w:tcW w:w="920" w:type="dxa"/>
          </w:tcPr>
          <w:p w14:paraId="34C736F4" w14:textId="6CB97788" w:rsidR="00240FC8" w:rsidRPr="009611F6" w:rsidRDefault="00240FC8" w:rsidP="0000415E">
            <w:pPr>
              <w:pStyle w:val="ListParagraph"/>
              <w:numPr>
                <w:ilvl w:val="0"/>
                <w:numId w:val="1"/>
              </w:numPr>
            </w:pPr>
          </w:p>
        </w:tc>
        <w:tc>
          <w:tcPr>
            <w:tcW w:w="1864" w:type="dxa"/>
          </w:tcPr>
          <w:p w14:paraId="5994100C" w14:textId="6FEEABBE" w:rsidR="00240FC8" w:rsidRPr="00DD73D4" w:rsidRDefault="0035608D" w:rsidP="00240FC8">
            <w:pPr>
              <w:rPr>
                <w:b/>
                <w:bCs/>
              </w:rPr>
            </w:pPr>
            <w:r w:rsidRPr="00DD73D4">
              <w:rPr>
                <w:b/>
                <w:bCs/>
              </w:rPr>
              <w:t>Sister Amy A. Wright</w:t>
            </w:r>
          </w:p>
        </w:tc>
        <w:tc>
          <w:tcPr>
            <w:tcW w:w="3246" w:type="dxa"/>
          </w:tcPr>
          <w:p w14:paraId="20387B4C" w14:textId="787DE7EC" w:rsidR="00240FC8" w:rsidRPr="00DD73D4" w:rsidRDefault="0035608D" w:rsidP="00240FC8">
            <w:r w:rsidRPr="00DD73D4">
              <w:t>Yes, it is!  It's actually the theme of our lesson.</w:t>
            </w:r>
          </w:p>
        </w:tc>
        <w:tc>
          <w:tcPr>
            <w:tcW w:w="3330" w:type="dxa"/>
          </w:tcPr>
          <w:p w14:paraId="31DECB68" w14:textId="79EC20F9" w:rsidR="00240FC8" w:rsidRPr="009611F6" w:rsidRDefault="0000415E" w:rsidP="00240FC8">
            <w:r w:rsidRPr="00BB3A39">
              <w:t>Sì!  In realtà è il tema della nostra lezione.</w:t>
            </w:r>
          </w:p>
        </w:tc>
      </w:tr>
      <w:tr w:rsidR="00240FC8" w:rsidRPr="009611F6" w14:paraId="7A10D837" w14:textId="77777777" w:rsidTr="00C707B5">
        <w:trPr>
          <w:cantSplit/>
          <w:trHeight w:val="251"/>
          <w:jc w:val="center"/>
        </w:trPr>
        <w:tc>
          <w:tcPr>
            <w:tcW w:w="920" w:type="dxa"/>
          </w:tcPr>
          <w:p w14:paraId="3C5F1A95" w14:textId="222BA0CF" w:rsidR="00240FC8" w:rsidRPr="009611F6" w:rsidRDefault="00240FC8" w:rsidP="0000415E">
            <w:pPr>
              <w:pStyle w:val="ListParagraph"/>
              <w:numPr>
                <w:ilvl w:val="0"/>
                <w:numId w:val="1"/>
              </w:numPr>
            </w:pPr>
          </w:p>
        </w:tc>
        <w:tc>
          <w:tcPr>
            <w:tcW w:w="1864" w:type="dxa"/>
          </w:tcPr>
          <w:p w14:paraId="278BA4B1" w14:textId="323FDE8B" w:rsidR="00240FC8" w:rsidRPr="00DD73D4" w:rsidRDefault="0035608D" w:rsidP="00240FC8">
            <w:pPr>
              <w:rPr>
                <w:b/>
                <w:bCs/>
              </w:rPr>
            </w:pPr>
            <w:r w:rsidRPr="00DD73D4">
              <w:rPr>
                <w:b/>
                <w:bCs/>
              </w:rPr>
              <w:t>Louie</w:t>
            </w:r>
          </w:p>
        </w:tc>
        <w:tc>
          <w:tcPr>
            <w:tcW w:w="3246" w:type="dxa"/>
          </w:tcPr>
          <w:p w14:paraId="3339D69F" w14:textId="433553DA" w:rsidR="00240FC8" w:rsidRPr="00C33E39" w:rsidRDefault="0035608D" w:rsidP="0035608D">
            <w:pPr>
              <w:spacing w:before="240" w:beforeAutospacing="1"/>
            </w:pPr>
            <w:r w:rsidRPr="00C33E39">
              <w:t>Oh.</w:t>
            </w:r>
          </w:p>
        </w:tc>
        <w:tc>
          <w:tcPr>
            <w:tcW w:w="3330" w:type="dxa"/>
          </w:tcPr>
          <w:p w14:paraId="4CEB4DB4" w14:textId="7A2AC5E7" w:rsidR="00240FC8" w:rsidRPr="009611F6" w:rsidRDefault="0000415E" w:rsidP="00240FC8">
            <w:r w:rsidRPr="00BB3A39">
              <w:t>Oh.</w:t>
            </w:r>
          </w:p>
        </w:tc>
      </w:tr>
      <w:tr w:rsidR="00240FC8" w:rsidRPr="009611F6" w14:paraId="0F3977D7" w14:textId="77777777" w:rsidTr="00C707B5">
        <w:trPr>
          <w:cantSplit/>
          <w:trHeight w:val="251"/>
          <w:jc w:val="center"/>
        </w:trPr>
        <w:tc>
          <w:tcPr>
            <w:tcW w:w="920" w:type="dxa"/>
          </w:tcPr>
          <w:p w14:paraId="4F136331" w14:textId="7EC4D72C" w:rsidR="00240FC8" w:rsidRPr="009611F6" w:rsidRDefault="00240FC8" w:rsidP="0000415E">
            <w:pPr>
              <w:pStyle w:val="ListParagraph"/>
              <w:numPr>
                <w:ilvl w:val="0"/>
                <w:numId w:val="1"/>
              </w:numPr>
            </w:pPr>
          </w:p>
        </w:tc>
        <w:tc>
          <w:tcPr>
            <w:tcW w:w="1864" w:type="dxa"/>
          </w:tcPr>
          <w:p w14:paraId="35D12EEF" w14:textId="0C490314" w:rsidR="00240FC8" w:rsidRPr="00DD73D4" w:rsidRDefault="0035608D" w:rsidP="00240FC8">
            <w:pPr>
              <w:rPr>
                <w:b/>
                <w:bCs/>
              </w:rPr>
            </w:pPr>
            <w:r w:rsidRPr="00DD73D4">
              <w:rPr>
                <w:b/>
                <w:bCs/>
              </w:rPr>
              <w:t>Sister Amy A. Wright</w:t>
            </w:r>
          </w:p>
        </w:tc>
        <w:tc>
          <w:tcPr>
            <w:tcW w:w="3246" w:type="dxa"/>
          </w:tcPr>
          <w:p w14:paraId="35026263" w14:textId="145872C5" w:rsidR="00240FC8" w:rsidRPr="00DD73D4" w:rsidRDefault="00303A82" w:rsidP="00240FC8">
            <w:r w:rsidRPr="00DD73D4">
              <w:t>Do you know what it is?</w:t>
            </w:r>
          </w:p>
        </w:tc>
        <w:tc>
          <w:tcPr>
            <w:tcW w:w="3330" w:type="dxa"/>
          </w:tcPr>
          <w:p w14:paraId="37854875" w14:textId="2B97EE4A" w:rsidR="00240FC8" w:rsidRPr="009611F6" w:rsidRDefault="0000415E" w:rsidP="00240FC8">
            <w:r w:rsidRPr="00BB3A39">
              <w:t>Sai che cos’è?</w:t>
            </w:r>
          </w:p>
        </w:tc>
      </w:tr>
      <w:tr w:rsidR="00240FC8" w:rsidRPr="009611F6" w14:paraId="199FE7EC" w14:textId="77777777" w:rsidTr="00C707B5">
        <w:trPr>
          <w:cantSplit/>
          <w:trHeight w:val="251"/>
          <w:jc w:val="center"/>
        </w:trPr>
        <w:tc>
          <w:tcPr>
            <w:tcW w:w="920" w:type="dxa"/>
          </w:tcPr>
          <w:p w14:paraId="4C4A4996" w14:textId="607FB91B" w:rsidR="00240FC8" w:rsidRPr="009611F6" w:rsidRDefault="00240FC8" w:rsidP="0000415E">
            <w:pPr>
              <w:pStyle w:val="ListParagraph"/>
              <w:numPr>
                <w:ilvl w:val="0"/>
                <w:numId w:val="1"/>
              </w:numPr>
            </w:pPr>
          </w:p>
        </w:tc>
        <w:tc>
          <w:tcPr>
            <w:tcW w:w="1864" w:type="dxa"/>
          </w:tcPr>
          <w:p w14:paraId="58F5D582" w14:textId="66B5C538" w:rsidR="00240FC8" w:rsidRPr="00DD73D4" w:rsidRDefault="00303A82" w:rsidP="00240FC8">
            <w:pPr>
              <w:rPr>
                <w:b/>
                <w:bCs/>
              </w:rPr>
            </w:pPr>
            <w:r w:rsidRPr="00DD73D4">
              <w:rPr>
                <w:b/>
                <w:bCs/>
              </w:rPr>
              <w:t>Louie</w:t>
            </w:r>
          </w:p>
        </w:tc>
        <w:tc>
          <w:tcPr>
            <w:tcW w:w="3246" w:type="dxa"/>
          </w:tcPr>
          <w:p w14:paraId="6A0CCA25" w14:textId="0AE74602" w:rsidR="00240FC8" w:rsidRPr="00DD73D4" w:rsidRDefault="00303A82" w:rsidP="00240FC8">
            <w:r w:rsidRPr="00DD73D4">
              <w:t>I... don’t read Tongan.</w:t>
            </w:r>
          </w:p>
        </w:tc>
        <w:tc>
          <w:tcPr>
            <w:tcW w:w="3330" w:type="dxa"/>
          </w:tcPr>
          <w:p w14:paraId="07B3D931" w14:textId="4CAE0353" w:rsidR="00240FC8" w:rsidRPr="00BB3A39" w:rsidRDefault="0000415E" w:rsidP="0000415E">
            <w:pPr>
              <w:textAlignment w:val="baseline"/>
            </w:pPr>
            <w:r w:rsidRPr="00BB3A39">
              <w:t xml:space="preserve">Non… non so leggere il tongano. </w:t>
            </w:r>
          </w:p>
        </w:tc>
      </w:tr>
      <w:tr w:rsidR="00240FC8" w:rsidRPr="009611F6" w14:paraId="7EBE23EF" w14:textId="77777777" w:rsidTr="00C707B5">
        <w:trPr>
          <w:cantSplit/>
          <w:trHeight w:val="251"/>
          <w:jc w:val="center"/>
        </w:trPr>
        <w:tc>
          <w:tcPr>
            <w:tcW w:w="920" w:type="dxa"/>
          </w:tcPr>
          <w:p w14:paraId="30AC01B1" w14:textId="1EED200B" w:rsidR="00240FC8" w:rsidRPr="009611F6" w:rsidRDefault="00240FC8" w:rsidP="0000415E">
            <w:pPr>
              <w:pStyle w:val="ListParagraph"/>
              <w:numPr>
                <w:ilvl w:val="0"/>
                <w:numId w:val="1"/>
              </w:numPr>
            </w:pPr>
          </w:p>
        </w:tc>
        <w:tc>
          <w:tcPr>
            <w:tcW w:w="1864" w:type="dxa"/>
          </w:tcPr>
          <w:p w14:paraId="51C9ADDB" w14:textId="31490803" w:rsidR="00240FC8" w:rsidRPr="00DD73D4" w:rsidRDefault="00303A82" w:rsidP="00240FC8">
            <w:pPr>
              <w:rPr>
                <w:b/>
                <w:bCs/>
              </w:rPr>
            </w:pPr>
            <w:r w:rsidRPr="00DD73D4">
              <w:rPr>
                <w:b/>
                <w:bCs/>
              </w:rPr>
              <w:t>Sister Amy A. Wright</w:t>
            </w:r>
          </w:p>
        </w:tc>
        <w:tc>
          <w:tcPr>
            <w:tcW w:w="3246" w:type="dxa"/>
          </w:tcPr>
          <w:p w14:paraId="411F7A22" w14:textId="24FD4E42" w:rsidR="00240FC8" w:rsidRPr="00DD73D4" w:rsidRDefault="00303A82" w:rsidP="00240FC8">
            <w:r w:rsidRPr="00C33E39">
              <w:t>(chuckles)</w:t>
            </w:r>
            <w:r w:rsidRPr="00DD73D4">
              <w:t xml:space="preserve"> It's a verse found in the Book of Mormon.  In 3 Nephi, chapter 5 verse 13 it reads, "Behold, I am a disciple of Jesus Christ, the Son of God. I have been called of him to declare his word among his people, that they might have everlasting life."</w:t>
            </w:r>
          </w:p>
        </w:tc>
        <w:tc>
          <w:tcPr>
            <w:tcW w:w="3330" w:type="dxa"/>
          </w:tcPr>
          <w:p w14:paraId="6F9D4071" w14:textId="4E457029" w:rsidR="00240FC8" w:rsidRPr="009611F6" w:rsidRDefault="0000415E" w:rsidP="00240FC8">
            <w:r w:rsidRPr="00BB3A39">
              <w:t>(ridacchia) È un versetto che si trova nel Libro di Mormon.  In 3 Nefi, capitolo 5, versetto 13 si legge: “Ecco, io sono un discepolo di Gesù Cristo, il Figlio di Dio. Sono stato chiamato da lui a proclamare la sua parola fra il suo popolo, affinché essi possano avere la vita eterna”.</w:t>
            </w:r>
          </w:p>
        </w:tc>
      </w:tr>
      <w:tr w:rsidR="00240FC8" w:rsidRPr="009611F6" w14:paraId="6C35DFEA" w14:textId="77777777" w:rsidTr="00C707B5">
        <w:trPr>
          <w:cantSplit/>
          <w:trHeight w:val="251"/>
          <w:jc w:val="center"/>
        </w:trPr>
        <w:tc>
          <w:tcPr>
            <w:tcW w:w="920" w:type="dxa"/>
          </w:tcPr>
          <w:p w14:paraId="6F2504F8" w14:textId="09F31AAB" w:rsidR="00240FC8" w:rsidRPr="009611F6" w:rsidRDefault="00240FC8" w:rsidP="0000415E">
            <w:pPr>
              <w:pStyle w:val="ListParagraph"/>
              <w:numPr>
                <w:ilvl w:val="0"/>
                <w:numId w:val="1"/>
              </w:numPr>
            </w:pPr>
          </w:p>
        </w:tc>
        <w:tc>
          <w:tcPr>
            <w:tcW w:w="1864" w:type="dxa"/>
          </w:tcPr>
          <w:p w14:paraId="7A3C9D2B" w14:textId="3199F23C" w:rsidR="00240FC8" w:rsidRPr="00DD73D4" w:rsidRDefault="00EA4EFA" w:rsidP="00240FC8">
            <w:pPr>
              <w:rPr>
                <w:b/>
                <w:bCs/>
              </w:rPr>
            </w:pPr>
            <w:r w:rsidRPr="00DD73D4">
              <w:rPr>
                <w:b/>
                <w:bCs/>
              </w:rPr>
              <w:t>Louie</w:t>
            </w:r>
          </w:p>
        </w:tc>
        <w:tc>
          <w:tcPr>
            <w:tcW w:w="3246" w:type="dxa"/>
          </w:tcPr>
          <w:p w14:paraId="02667D3A" w14:textId="59F56EED" w:rsidR="00240FC8" w:rsidRPr="00DD73D4" w:rsidRDefault="00EA4EFA" w:rsidP="00EA4EFA">
            <w:pPr>
              <w:textAlignment w:val="baseline"/>
            </w:pPr>
            <w:r w:rsidRPr="00DD73D4">
              <w:t>That's it!  Gil, I know what we're gonna do today!</w:t>
            </w:r>
          </w:p>
        </w:tc>
        <w:tc>
          <w:tcPr>
            <w:tcW w:w="3330" w:type="dxa"/>
          </w:tcPr>
          <w:p w14:paraId="30DEBE43" w14:textId="5B27204C" w:rsidR="00240FC8" w:rsidRPr="009611F6" w:rsidRDefault="0000415E" w:rsidP="00240FC8">
            <w:r w:rsidRPr="00BB3A39">
              <w:t>Ecco!  Gil, so cosa faremo oggi!</w:t>
            </w:r>
          </w:p>
        </w:tc>
      </w:tr>
      <w:tr w:rsidR="00240FC8" w:rsidRPr="009611F6" w14:paraId="0AFBA2B2" w14:textId="77777777" w:rsidTr="00C707B5">
        <w:trPr>
          <w:cantSplit/>
          <w:trHeight w:val="251"/>
          <w:jc w:val="center"/>
        </w:trPr>
        <w:tc>
          <w:tcPr>
            <w:tcW w:w="920" w:type="dxa"/>
          </w:tcPr>
          <w:p w14:paraId="739408AF" w14:textId="4E52CF56" w:rsidR="00240FC8" w:rsidRPr="009611F6" w:rsidRDefault="00240FC8" w:rsidP="0000415E">
            <w:pPr>
              <w:pStyle w:val="ListParagraph"/>
              <w:numPr>
                <w:ilvl w:val="0"/>
                <w:numId w:val="1"/>
              </w:numPr>
            </w:pPr>
          </w:p>
        </w:tc>
        <w:tc>
          <w:tcPr>
            <w:tcW w:w="1864" w:type="dxa"/>
          </w:tcPr>
          <w:p w14:paraId="111E1498" w14:textId="44B437E6" w:rsidR="00240FC8" w:rsidRPr="00DD73D4" w:rsidRDefault="00EA4EFA" w:rsidP="00240FC8">
            <w:pPr>
              <w:rPr>
                <w:b/>
                <w:bCs/>
              </w:rPr>
            </w:pPr>
            <w:r w:rsidRPr="00DD73D4">
              <w:rPr>
                <w:b/>
                <w:bCs/>
              </w:rPr>
              <w:t>Sister Amy A. Wright</w:t>
            </w:r>
          </w:p>
        </w:tc>
        <w:tc>
          <w:tcPr>
            <w:tcW w:w="3246" w:type="dxa"/>
          </w:tcPr>
          <w:p w14:paraId="4A08B7CD" w14:textId="06EE4191" w:rsidR="00240FC8" w:rsidRPr="00DD73D4" w:rsidRDefault="00EA4EFA" w:rsidP="00240FC8">
            <w:r w:rsidRPr="00DD73D4">
              <w:t>Wait, Louie, where are you going?</w:t>
            </w:r>
          </w:p>
        </w:tc>
        <w:tc>
          <w:tcPr>
            <w:tcW w:w="3330" w:type="dxa"/>
          </w:tcPr>
          <w:p w14:paraId="4B80103C" w14:textId="0C6FF23D" w:rsidR="00240FC8" w:rsidRPr="009611F6" w:rsidRDefault="0000415E" w:rsidP="00240FC8">
            <w:r w:rsidRPr="00BB3A39">
              <w:t>Aspetta, Louie, dove vai?</w:t>
            </w:r>
          </w:p>
        </w:tc>
      </w:tr>
      <w:tr w:rsidR="00240FC8" w:rsidRPr="009611F6" w14:paraId="6D37E633" w14:textId="77777777" w:rsidTr="00C707B5">
        <w:trPr>
          <w:cantSplit/>
          <w:trHeight w:val="251"/>
          <w:jc w:val="center"/>
        </w:trPr>
        <w:tc>
          <w:tcPr>
            <w:tcW w:w="920" w:type="dxa"/>
          </w:tcPr>
          <w:p w14:paraId="42841CB1" w14:textId="59E8FF71" w:rsidR="00240FC8" w:rsidRPr="009611F6" w:rsidRDefault="00240FC8" w:rsidP="0000415E">
            <w:pPr>
              <w:pStyle w:val="ListParagraph"/>
              <w:numPr>
                <w:ilvl w:val="0"/>
                <w:numId w:val="1"/>
              </w:numPr>
            </w:pPr>
          </w:p>
        </w:tc>
        <w:tc>
          <w:tcPr>
            <w:tcW w:w="1864" w:type="dxa"/>
          </w:tcPr>
          <w:p w14:paraId="614D9D12" w14:textId="79208F12" w:rsidR="00240FC8" w:rsidRPr="00DD73D4" w:rsidRDefault="0055029B" w:rsidP="00240FC8">
            <w:pPr>
              <w:rPr>
                <w:b/>
                <w:bCs/>
              </w:rPr>
            </w:pPr>
            <w:r w:rsidRPr="00DD73D4">
              <w:rPr>
                <w:b/>
                <w:bCs/>
              </w:rPr>
              <w:t>Louie</w:t>
            </w:r>
          </w:p>
        </w:tc>
        <w:tc>
          <w:tcPr>
            <w:tcW w:w="3246" w:type="dxa"/>
          </w:tcPr>
          <w:p w14:paraId="798FB585" w14:textId="6415956B" w:rsidR="00240FC8" w:rsidRPr="00DD73D4" w:rsidRDefault="0055029B" w:rsidP="00240FC8">
            <w:r w:rsidRPr="00DD73D4">
              <w:t>I'm gonna go learn what it means to be a disciple.</w:t>
            </w:r>
          </w:p>
        </w:tc>
        <w:tc>
          <w:tcPr>
            <w:tcW w:w="3330" w:type="dxa"/>
          </w:tcPr>
          <w:p w14:paraId="1933A46F" w14:textId="083C3A54" w:rsidR="00240FC8" w:rsidRPr="00BB3A39" w:rsidRDefault="0000415E" w:rsidP="0000415E">
            <w:pPr>
              <w:textAlignment w:val="baseline"/>
            </w:pPr>
            <w:r w:rsidRPr="00BB3A39">
              <w:t>Vado a studiare cosa significa essere un discepolo.</w:t>
            </w:r>
          </w:p>
        </w:tc>
      </w:tr>
      <w:tr w:rsidR="00240FC8" w:rsidRPr="009611F6" w14:paraId="11996AAC" w14:textId="77777777" w:rsidTr="00C707B5">
        <w:trPr>
          <w:cantSplit/>
          <w:trHeight w:val="251"/>
          <w:jc w:val="center"/>
        </w:trPr>
        <w:tc>
          <w:tcPr>
            <w:tcW w:w="920" w:type="dxa"/>
          </w:tcPr>
          <w:p w14:paraId="082C71B2" w14:textId="5A9C6CCA" w:rsidR="00240FC8" w:rsidRPr="009611F6" w:rsidRDefault="00240FC8" w:rsidP="0000415E">
            <w:pPr>
              <w:pStyle w:val="ListParagraph"/>
              <w:numPr>
                <w:ilvl w:val="0"/>
                <w:numId w:val="1"/>
              </w:numPr>
            </w:pPr>
          </w:p>
        </w:tc>
        <w:tc>
          <w:tcPr>
            <w:tcW w:w="1864" w:type="dxa"/>
          </w:tcPr>
          <w:p w14:paraId="2C126C2B" w14:textId="6CCDEB05" w:rsidR="00240FC8" w:rsidRPr="00DD73D4" w:rsidRDefault="006B760E" w:rsidP="00240FC8">
            <w:pPr>
              <w:rPr>
                <w:b/>
                <w:bCs/>
              </w:rPr>
            </w:pPr>
            <w:r w:rsidRPr="00DD73D4">
              <w:rPr>
                <w:b/>
                <w:bCs/>
              </w:rPr>
              <w:t>Sister Amy A. Wright</w:t>
            </w:r>
          </w:p>
        </w:tc>
        <w:tc>
          <w:tcPr>
            <w:tcW w:w="3246" w:type="dxa"/>
          </w:tcPr>
          <w:p w14:paraId="59CC716E" w14:textId="0193CEE1" w:rsidR="00240FC8" w:rsidRPr="00DD73D4" w:rsidRDefault="006B760E" w:rsidP="00240FC8">
            <w:r w:rsidRPr="00DD73D4">
              <w:t>Okay.  That's actually what we'll be talking about in our class today.</w:t>
            </w:r>
          </w:p>
        </w:tc>
        <w:tc>
          <w:tcPr>
            <w:tcW w:w="3330" w:type="dxa"/>
          </w:tcPr>
          <w:p w14:paraId="13287190" w14:textId="4ADA95FC" w:rsidR="00240FC8" w:rsidRPr="00BB3A39" w:rsidRDefault="0000415E" w:rsidP="0000415E">
            <w:pPr>
              <w:textAlignment w:val="baseline"/>
            </w:pPr>
            <w:r w:rsidRPr="00BB3A39">
              <w:t>OK.  È proprio ciò di cui parleremo nella nostra lezione oggi.</w:t>
            </w:r>
          </w:p>
        </w:tc>
      </w:tr>
      <w:tr w:rsidR="00484341" w:rsidRPr="009611F6" w14:paraId="36A4C1C5" w14:textId="77777777" w:rsidTr="00C707B5">
        <w:trPr>
          <w:cantSplit/>
          <w:trHeight w:val="251"/>
          <w:jc w:val="center"/>
        </w:trPr>
        <w:tc>
          <w:tcPr>
            <w:tcW w:w="920" w:type="dxa"/>
          </w:tcPr>
          <w:p w14:paraId="3FE471EA" w14:textId="77777777" w:rsidR="00484341" w:rsidRPr="009611F6" w:rsidRDefault="00484341" w:rsidP="0000415E">
            <w:pPr>
              <w:pStyle w:val="ListParagraph"/>
              <w:numPr>
                <w:ilvl w:val="0"/>
                <w:numId w:val="1"/>
              </w:numPr>
            </w:pPr>
          </w:p>
        </w:tc>
        <w:tc>
          <w:tcPr>
            <w:tcW w:w="1864" w:type="dxa"/>
          </w:tcPr>
          <w:p w14:paraId="39F3063C" w14:textId="298F2DB5" w:rsidR="00484341" w:rsidRPr="00DD73D4" w:rsidRDefault="00484341" w:rsidP="00240FC8">
            <w:pPr>
              <w:rPr>
                <w:b/>
                <w:bCs/>
              </w:rPr>
            </w:pPr>
            <w:r>
              <w:rPr>
                <w:b/>
                <w:bCs/>
              </w:rPr>
              <w:t>VO Child</w:t>
            </w:r>
          </w:p>
        </w:tc>
        <w:tc>
          <w:tcPr>
            <w:tcW w:w="3246" w:type="dxa"/>
          </w:tcPr>
          <w:p w14:paraId="3B42F8AD" w14:textId="4C6B4F1F" w:rsidR="00484341" w:rsidRPr="00DD73D4" w:rsidRDefault="00484341" w:rsidP="00240FC8">
            <w:r w:rsidRPr="00582C77">
              <w:rPr>
                <w:color w:val="FF0000"/>
              </w:rPr>
              <w:t>Followers of Jesus do nice things for others.</w:t>
            </w:r>
          </w:p>
        </w:tc>
        <w:tc>
          <w:tcPr>
            <w:tcW w:w="3330" w:type="dxa"/>
          </w:tcPr>
          <w:p w14:paraId="134AC643" w14:textId="77777777" w:rsidR="00484341" w:rsidRPr="00BB3A39" w:rsidRDefault="00484341" w:rsidP="00240FC8"/>
        </w:tc>
      </w:tr>
      <w:tr w:rsidR="00240FC8" w:rsidRPr="009611F6" w14:paraId="3DDA00C2" w14:textId="77777777" w:rsidTr="00C707B5">
        <w:trPr>
          <w:cantSplit/>
          <w:trHeight w:val="251"/>
          <w:jc w:val="center"/>
        </w:trPr>
        <w:tc>
          <w:tcPr>
            <w:tcW w:w="920" w:type="dxa"/>
          </w:tcPr>
          <w:p w14:paraId="2163C2B5" w14:textId="3E0659F3" w:rsidR="00240FC8" w:rsidRPr="009611F6" w:rsidRDefault="00240FC8" w:rsidP="0000415E">
            <w:pPr>
              <w:pStyle w:val="ListParagraph"/>
              <w:numPr>
                <w:ilvl w:val="0"/>
                <w:numId w:val="1"/>
              </w:numPr>
            </w:pPr>
          </w:p>
        </w:tc>
        <w:tc>
          <w:tcPr>
            <w:tcW w:w="1864" w:type="dxa"/>
          </w:tcPr>
          <w:p w14:paraId="0B31630A" w14:textId="5BEDD313" w:rsidR="00240FC8" w:rsidRPr="00DD73D4" w:rsidRDefault="006B760E" w:rsidP="00240FC8">
            <w:pPr>
              <w:rPr>
                <w:b/>
                <w:bCs/>
              </w:rPr>
            </w:pPr>
            <w:r w:rsidRPr="00DD73D4">
              <w:rPr>
                <w:b/>
                <w:bCs/>
              </w:rPr>
              <w:t>Sister Tracy Y. Browning</w:t>
            </w:r>
          </w:p>
        </w:tc>
        <w:tc>
          <w:tcPr>
            <w:tcW w:w="3246" w:type="dxa"/>
          </w:tcPr>
          <w:p w14:paraId="00B11C7A" w14:textId="70051FBA" w:rsidR="00240FC8" w:rsidRPr="00DD73D4" w:rsidRDefault="009D1722" w:rsidP="00240FC8">
            <w:r w:rsidRPr="00DD73D4">
              <w:t>Hi, friends.  We're here in Nashville, Tennessee with the wonderful Cal Family.  Will you guys help me introduce yourselves?</w:t>
            </w:r>
          </w:p>
        </w:tc>
        <w:tc>
          <w:tcPr>
            <w:tcW w:w="3330" w:type="dxa"/>
          </w:tcPr>
          <w:p w14:paraId="259E1D62" w14:textId="0D7C523B" w:rsidR="00240FC8" w:rsidRPr="009611F6" w:rsidRDefault="0000415E" w:rsidP="00240FC8">
            <w:r w:rsidRPr="00BB3A39">
              <w:t>Ciao, amici.  Siamo qui a Nashville, Tennessee con la meravigliosa famiglia Cal.  Ragazzi, vi va di presentarvi?</w:t>
            </w:r>
          </w:p>
        </w:tc>
      </w:tr>
      <w:tr w:rsidR="00240FC8" w:rsidRPr="009611F6" w14:paraId="64AD71D3" w14:textId="77777777" w:rsidTr="00C707B5">
        <w:trPr>
          <w:cantSplit/>
          <w:trHeight w:val="251"/>
          <w:jc w:val="center"/>
        </w:trPr>
        <w:tc>
          <w:tcPr>
            <w:tcW w:w="920" w:type="dxa"/>
          </w:tcPr>
          <w:p w14:paraId="3F5B7DD3" w14:textId="14B58D95" w:rsidR="00240FC8" w:rsidRPr="009611F6" w:rsidRDefault="00240FC8" w:rsidP="0000415E">
            <w:pPr>
              <w:pStyle w:val="ListParagraph"/>
              <w:numPr>
                <w:ilvl w:val="0"/>
                <w:numId w:val="1"/>
              </w:numPr>
            </w:pPr>
          </w:p>
        </w:tc>
        <w:tc>
          <w:tcPr>
            <w:tcW w:w="1864" w:type="dxa"/>
          </w:tcPr>
          <w:p w14:paraId="33F6DB20" w14:textId="4AA79D87" w:rsidR="00240FC8" w:rsidRPr="00DD73D4" w:rsidRDefault="00C15E1E" w:rsidP="00240FC8">
            <w:pPr>
              <w:rPr>
                <w:b/>
                <w:bCs/>
              </w:rPr>
            </w:pPr>
            <w:r w:rsidRPr="00DD73D4">
              <w:rPr>
                <w:b/>
                <w:bCs/>
              </w:rPr>
              <w:t>Declan</w:t>
            </w:r>
          </w:p>
        </w:tc>
        <w:tc>
          <w:tcPr>
            <w:tcW w:w="3246" w:type="dxa"/>
          </w:tcPr>
          <w:p w14:paraId="20411B71" w14:textId="346369CA" w:rsidR="00240FC8" w:rsidRPr="00DD73D4" w:rsidRDefault="00C15E1E" w:rsidP="00240FC8">
            <w:r w:rsidRPr="00DD73D4">
              <w:t>Yeah.</w:t>
            </w:r>
          </w:p>
        </w:tc>
        <w:tc>
          <w:tcPr>
            <w:tcW w:w="3330" w:type="dxa"/>
          </w:tcPr>
          <w:p w14:paraId="7CC67618" w14:textId="2C1353B5" w:rsidR="00240FC8" w:rsidRPr="009611F6" w:rsidRDefault="0000415E" w:rsidP="00240FC8">
            <w:r w:rsidRPr="00BB3A39">
              <w:t>Sì.</w:t>
            </w:r>
          </w:p>
        </w:tc>
      </w:tr>
      <w:tr w:rsidR="00240FC8" w:rsidRPr="009611F6" w14:paraId="7D560ED6" w14:textId="77777777" w:rsidTr="00C707B5">
        <w:trPr>
          <w:cantSplit/>
          <w:trHeight w:val="251"/>
          <w:jc w:val="center"/>
        </w:trPr>
        <w:tc>
          <w:tcPr>
            <w:tcW w:w="920" w:type="dxa"/>
          </w:tcPr>
          <w:p w14:paraId="747B8991" w14:textId="1405397D" w:rsidR="00240FC8" w:rsidRPr="009611F6" w:rsidRDefault="00240FC8" w:rsidP="0000415E">
            <w:pPr>
              <w:pStyle w:val="ListParagraph"/>
              <w:numPr>
                <w:ilvl w:val="0"/>
                <w:numId w:val="1"/>
              </w:numPr>
            </w:pPr>
          </w:p>
        </w:tc>
        <w:tc>
          <w:tcPr>
            <w:tcW w:w="1864" w:type="dxa"/>
          </w:tcPr>
          <w:p w14:paraId="425968F3" w14:textId="36733D2A" w:rsidR="00240FC8" w:rsidRPr="00DD73D4" w:rsidRDefault="00C15E1E" w:rsidP="00240FC8">
            <w:pPr>
              <w:rPr>
                <w:b/>
                <w:bCs/>
              </w:rPr>
            </w:pPr>
            <w:r w:rsidRPr="00DD73D4">
              <w:rPr>
                <w:b/>
                <w:bCs/>
              </w:rPr>
              <w:t>Sister Tracy Y. Browning</w:t>
            </w:r>
          </w:p>
        </w:tc>
        <w:tc>
          <w:tcPr>
            <w:tcW w:w="3246" w:type="dxa"/>
          </w:tcPr>
          <w:p w14:paraId="7B1C140E" w14:textId="00B6C359" w:rsidR="00240FC8" w:rsidRPr="00DD73D4" w:rsidRDefault="00C15E1E" w:rsidP="00240FC8">
            <w:r w:rsidRPr="00DD73D4">
              <w:t>What's your name?</w:t>
            </w:r>
          </w:p>
        </w:tc>
        <w:tc>
          <w:tcPr>
            <w:tcW w:w="3330" w:type="dxa"/>
          </w:tcPr>
          <w:p w14:paraId="7F3A5EDC" w14:textId="2236E7B4" w:rsidR="00240FC8" w:rsidRPr="009611F6" w:rsidRDefault="00783F3A" w:rsidP="00240FC8">
            <w:r w:rsidRPr="00BB3A39">
              <w:t>Come ti chiami?</w:t>
            </w:r>
          </w:p>
        </w:tc>
      </w:tr>
      <w:tr w:rsidR="00240FC8" w:rsidRPr="009611F6" w14:paraId="50CD4133" w14:textId="77777777" w:rsidTr="00C707B5">
        <w:trPr>
          <w:cantSplit/>
          <w:trHeight w:val="251"/>
          <w:jc w:val="center"/>
        </w:trPr>
        <w:tc>
          <w:tcPr>
            <w:tcW w:w="920" w:type="dxa"/>
          </w:tcPr>
          <w:p w14:paraId="65DD1682" w14:textId="277B3845" w:rsidR="00240FC8" w:rsidRPr="009611F6" w:rsidRDefault="00240FC8" w:rsidP="0000415E">
            <w:pPr>
              <w:pStyle w:val="ListParagraph"/>
              <w:numPr>
                <w:ilvl w:val="0"/>
                <w:numId w:val="1"/>
              </w:numPr>
            </w:pPr>
          </w:p>
        </w:tc>
        <w:tc>
          <w:tcPr>
            <w:tcW w:w="1864" w:type="dxa"/>
          </w:tcPr>
          <w:p w14:paraId="6DB55862" w14:textId="4AD7D931" w:rsidR="00240FC8" w:rsidRPr="00DD73D4" w:rsidRDefault="00735D2F" w:rsidP="00240FC8">
            <w:pPr>
              <w:rPr>
                <w:b/>
                <w:bCs/>
              </w:rPr>
            </w:pPr>
            <w:r w:rsidRPr="00DD73D4">
              <w:rPr>
                <w:b/>
                <w:bCs/>
              </w:rPr>
              <w:t>Daisy</w:t>
            </w:r>
          </w:p>
        </w:tc>
        <w:tc>
          <w:tcPr>
            <w:tcW w:w="3246" w:type="dxa"/>
          </w:tcPr>
          <w:p w14:paraId="610C9BAA" w14:textId="04220D91" w:rsidR="00240FC8" w:rsidRPr="00DD73D4" w:rsidRDefault="00735D2F" w:rsidP="00240FC8">
            <w:r w:rsidRPr="00DD73D4">
              <w:t>Daisy.</w:t>
            </w:r>
          </w:p>
        </w:tc>
        <w:tc>
          <w:tcPr>
            <w:tcW w:w="3330" w:type="dxa"/>
          </w:tcPr>
          <w:p w14:paraId="3BBCB089" w14:textId="5DEB21C8" w:rsidR="00240FC8" w:rsidRPr="009611F6" w:rsidRDefault="00783F3A" w:rsidP="00240FC8">
            <w:r w:rsidRPr="00BB3A39">
              <w:t>Daisy.</w:t>
            </w:r>
          </w:p>
        </w:tc>
      </w:tr>
      <w:tr w:rsidR="00C15E1E" w:rsidRPr="009611F6" w14:paraId="1AEE26DB" w14:textId="77777777" w:rsidTr="00C707B5">
        <w:trPr>
          <w:cantSplit/>
          <w:trHeight w:val="251"/>
          <w:jc w:val="center"/>
        </w:trPr>
        <w:tc>
          <w:tcPr>
            <w:tcW w:w="920" w:type="dxa"/>
          </w:tcPr>
          <w:p w14:paraId="3DAB11E6" w14:textId="3D2A69F6" w:rsidR="00C15E1E" w:rsidRPr="009611F6" w:rsidRDefault="00C15E1E" w:rsidP="0000415E">
            <w:pPr>
              <w:pStyle w:val="ListParagraph"/>
              <w:numPr>
                <w:ilvl w:val="0"/>
                <w:numId w:val="1"/>
              </w:numPr>
            </w:pPr>
          </w:p>
        </w:tc>
        <w:tc>
          <w:tcPr>
            <w:tcW w:w="1864" w:type="dxa"/>
          </w:tcPr>
          <w:p w14:paraId="66DA6AE9" w14:textId="45317605" w:rsidR="00C15E1E" w:rsidRPr="00DD73D4" w:rsidRDefault="00735D2F" w:rsidP="00C15E1E">
            <w:pPr>
              <w:rPr>
                <w:b/>
                <w:bCs/>
              </w:rPr>
            </w:pPr>
            <w:r w:rsidRPr="00DD73D4">
              <w:rPr>
                <w:b/>
                <w:bCs/>
              </w:rPr>
              <w:t>Sister Tracy Y. Browning</w:t>
            </w:r>
          </w:p>
        </w:tc>
        <w:tc>
          <w:tcPr>
            <w:tcW w:w="3246" w:type="dxa"/>
          </w:tcPr>
          <w:p w14:paraId="64445BFC" w14:textId="198ECB28" w:rsidR="00C15E1E" w:rsidRPr="00DD73D4" w:rsidRDefault="00A230E7" w:rsidP="00C15E1E">
            <w:r w:rsidRPr="00DD73D4">
              <w:t>Daisy, how old are you?</w:t>
            </w:r>
          </w:p>
        </w:tc>
        <w:tc>
          <w:tcPr>
            <w:tcW w:w="3330" w:type="dxa"/>
          </w:tcPr>
          <w:p w14:paraId="2D89CF9B" w14:textId="39862484" w:rsidR="00C15E1E" w:rsidRPr="009611F6" w:rsidRDefault="00783F3A" w:rsidP="00C15E1E">
            <w:r w:rsidRPr="00BB3A39">
              <w:t>Daisy, quanti anni hai?</w:t>
            </w:r>
          </w:p>
        </w:tc>
      </w:tr>
      <w:tr w:rsidR="00C15E1E" w:rsidRPr="009611F6" w14:paraId="1B34E8BB" w14:textId="77777777" w:rsidTr="00C707B5">
        <w:trPr>
          <w:cantSplit/>
          <w:trHeight w:val="251"/>
          <w:jc w:val="center"/>
        </w:trPr>
        <w:tc>
          <w:tcPr>
            <w:tcW w:w="920" w:type="dxa"/>
          </w:tcPr>
          <w:p w14:paraId="6939DF85" w14:textId="1F2FD35E" w:rsidR="00C15E1E" w:rsidRPr="009611F6" w:rsidRDefault="00C15E1E" w:rsidP="0000415E">
            <w:pPr>
              <w:pStyle w:val="ListParagraph"/>
              <w:numPr>
                <w:ilvl w:val="0"/>
                <w:numId w:val="1"/>
              </w:numPr>
            </w:pPr>
          </w:p>
        </w:tc>
        <w:tc>
          <w:tcPr>
            <w:tcW w:w="1864" w:type="dxa"/>
          </w:tcPr>
          <w:p w14:paraId="6C40DB7D" w14:textId="631B447F" w:rsidR="00C15E1E" w:rsidRPr="00DD73D4" w:rsidRDefault="00A230E7" w:rsidP="00C15E1E">
            <w:pPr>
              <w:rPr>
                <w:b/>
                <w:bCs/>
              </w:rPr>
            </w:pPr>
            <w:r w:rsidRPr="00DD73D4">
              <w:rPr>
                <w:b/>
                <w:bCs/>
              </w:rPr>
              <w:t>Daisy</w:t>
            </w:r>
          </w:p>
        </w:tc>
        <w:tc>
          <w:tcPr>
            <w:tcW w:w="3246" w:type="dxa"/>
          </w:tcPr>
          <w:p w14:paraId="0F313E7A" w14:textId="18E99B78" w:rsidR="00C15E1E" w:rsidRPr="00C33E39" w:rsidRDefault="00A230E7" w:rsidP="00A230E7">
            <w:pPr>
              <w:spacing w:before="240" w:beforeAutospacing="1"/>
            </w:pPr>
            <w:r w:rsidRPr="00DD73D4">
              <w:t>Seven years old.</w:t>
            </w:r>
          </w:p>
        </w:tc>
        <w:tc>
          <w:tcPr>
            <w:tcW w:w="3330" w:type="dxa"/>
          </w:tcPr>
          <w:p w14:paraId="6F368FBB" w14:textId="2AF0C6D6" w:rsidR="00C15E1E" w:rsidRPr="009611F6" w:rsidRDefault="00783F3A" w:rsidP="00C15E1E">
            <w:r w:rsidRPr="00BB3A39">
              <w:t>Sette anni.</w:t>
            </w:r>
          </w:p>
        </w:tc>
      </w:tr>
      <w:tr w:rsidR="00C15E1E" w:rsidRPr="009611F6" w14:paraId="15BC7CF3" w14:textId="77777777" w:rsidTr="00C707B5">
        <w:trPr>
          <w:cantSplit/>
          <w:trHeight w:val="251"/>
          <w:jc w:val="center"/>
        </w:trPr>
        <w:tc>
          <w:tcPr>
            <w:tcW w:w="920" w:type="dxa"/>
          </w:tcPr>
          <w:p w14:paraId="0B0B2EBC" w14:textId="08CC7E31" w:rsidR="00C15E1E" w:rsidRPr="009611F6" w:rsidRDefault="00C15E1E" w:rsidP="0000415E">
            <w:pPr>
              <w:pStyle w:val="ListParagraph"/>
              <w:numPr>
                <w:ilvl w:val="0"/>
                <w:numId w:val="1"/>
              </w:numPr>
            </w:pPr>
          </w:p>
        </w:tc>
        <w:tc>
          <w:tcPr>
            <w:tcW w:w="1864" w:type="dxa"/>
          </w:tcPr>
          <w:p w14:paraId="470C9D57" w14:textId="0E4822C5" w:rsidR="00C15E1E" w:rsidRPr="00DD73D4" w:rsidRDefault="00A230E7" w:rsidP="00C15E1E">
            <w:pPr>
              <w:rPr>
                <w:b/>
                <w:bCs/>
              </w:rPr>
            </w:pPr>
            <w:r w:rsidRPr="00DD73D4">
              <w:rPr>
                <w:b/>
                <w:bCs/>
              </w:rPr>
              <w:t>Sister Tracy Y. Browning</w:t>
            </w:r>
          </w:p>
        </w:tc>
        <w:tc>
          <w:tcPr>
            <w:tcW w:w="3246" w:type="dxa"/>
          </w:tcPr>
          <w:p w14:paraId="49FCF18A" w14:textId="4E677907" w:rsidR="00C15E1E" w:rsidRPr="00DD73D4" w:rsidRDefault="00A230E7" w:rsidP="00C15E1E">
            <w:r w:rsidRPr="00DD73D4">
              <w:t>Seven years old, wonderful!  And what's your name?</w:t>
            </w:r>
          </w:p>
        </w:tc>
        <w:tc>
          <w:tcPr>
            <w:tcW w:w="3330" w:type="dxa"/>
          </w:tcPr>
          <w:p w14:paraId="07CB1A4C" w14:textId="6CC007A9" w:rsidR="00C15E1E" w:rsidRPr="009611F6" w:rsidRDefault="00783F3A" w:rsidP="00C15E1E">
            <w:r w:rsidRPr="00BB3A39">
              <w:t>Sette anni, meraviglioso!  E tu come ti chiami?</w:t>
            </w:r>
          </w:p>
        </w:tc>
      </w:tr>
      <w:tr w:rsidR="00C15E1E" w:rsidRPr="009611F6" w14:paraId="3C47CCE5" w14:textId="77777777" w:rsidTr="00C707B5">
        <w:trPr>
          <w:cantSplit/>
          <w:trHeight w:val="251"/>
          <w:jc w:val="center"/>
        </w:trPr>
        <w:tc>
          <w:tcPr>
            <w:tcW w:w="920" w:type="dxa"/>
          </w:tcPr>
          <w:p w14:paraId="76020464" w14:textId="2811C464" w:rsidR="00C15E1E" w:rsidRPr="009611F6" w:rsidRDefault="00C15E1E" w:rsidP="0000415E">
            <w:pPr>
              <w:pStyle w:val="ListParagraph"/>
              <w:numPr>
                <w:ilvl w:val="0"/>
                <w:numId w:val="1"/>
              </w:numPr>
            </w:pPr>
          </w:p>
        </w:tc>
        <w:tc>
          <w:tcPr>
            <w:tcW w:w="1864" w:type="dxa"/>
          </w:tcPr>
          <w:p w14:paraId="466F654B" w14:textId="6BCAD3F6" w:rsidR="00C15E1E" w:rsidRPr="00DD73D4" w:rsidRDefault="00A230E7" w:rsidP="00A230E7">
            <w:pPr>
              <w:rPr>
                <w:b/>
                <w:bCs/>
              </w:rPr>
            </w:pPr>
            <w:r w:rsidRPr="00DD73D4">
              <w:rPr>
                <w:b/>
                <w:bCs/>
              </w:rPr>
              <w:t>Declan</w:t>
            </w:r>
          </w:p>
        </w:tc>
        <w:tc>
          <w:tcPr>
            <w:tcW w:w="3246" w:type="dxa"/>
          </w:tcPr>
          <w:p w14:paraId="3A8DC217" w14:textId="04F05B78" w:rsidR="00C15E1E" w:rsidRPr="00DD73D4" w:rsidRDefault="00A230E7" w:rsidP="00A230E7">
            <w:r w:rsidRPr="00DD73D4">
              <w:t>Declan.</w:t>
            </w:r>
          </w:p>
        </w:tc>
        <w:tc>
          <w:tcPr>
            <w:tcW w:w="3330" w:type="dxa"/>
          </w:tcPr>
          <w:p w14:paraId="6B5BD002" w14:textId="38FC3064" w:rsidR="00C15E1E" w:rsidRPr="009611F6" w:rsidRDefault="00783F3A" w:rsidP="00C15E1E">
            <w:r w:rsidRPr="00BB3A39">
              <w:t>Declan.</w:t>
            </w:r>
          </w:p>
        </w:tc>
      </w:tr>
      <w:tr w:rsidR="00C15E1E" w:rsidRPr="009611F6" w14:paraId="150F4207" w14:textId="77777777" w:rsidTr="00C707B5">
        <w:trPr>
          <w:cantSplit/>
          <w:trHeight w:val="251"/>
          <w:jc w:val="center"/>
        </w:trPr>
        <w:tc>
          <w:tcPr>
            <w:tcW w:w="920" w:type="dxa"/>
          </w:tcPr>
          <w:p w14:paraId="6D9C4369" w14:textId="4CA7F8B5" w:rsidR="00C15E1E" w:rsidRPr="009611F6" w:rsidRDefault="00C15E1E" w:rsidP="0000415E">
            <w:pPr>
              <w:pStyle w:val="ListParagraph"/>
              <w:numPr>
                <w:ilvl w:val="0"/>
                <w:numId w:val="1"/>
              </w:numPr>
            </w:pPr>
          </w:p>
        </w:tc>
        <w:tc>
          <w:tcPr>
            <w:tcW w:w="1864" w:type="dxa"/>
          </w:tcPr>
          <w:p w14:paraId="1ED30304" w14:textId="43841FBE" w:rsidR="00C15E1E" w:rsidRPr="00DD73D4" w:rsidRDefault="001A242A" w:rsidP="00C15E1E">
            <w:pPr>
              <w:rPr>
                <w:b/>
                <w:bCs/>
              </w:rPr>
            </w:pPr>
            <w:r w:rsidRPr="00DD73D4">
              <w:rPr>
                <w:b/>
                <w:bCs/>
              </w:rPr>
              <w:t>Sister Tracy Y. Browning</w:t>
            </w:r>
          </w:p>
        </w:tc>
        <w:tc>
          <w:tcPr>
            <w:tcW w:w="3246" w:type="dxa"/>
          </w:tcPr>
          <w:p w14:paraId="20276B46" w14:textId="278256CC" w:rsidR="00C15E1E" w:rsidRPr="00DD73D4" w:rsidRDefault="001A242A" w:rsidP="00C15E1E">
            <w:r w:rsidRPr="00DD73D4">
              <w:t>Declan!  Declan, how old are you?</w:t>
            </w:r>
          </w:p>
        </w:tc>
        <w:tc>
          <w:tcPr>
            <w:tcW w:w="3330" w:type="dxa"/>
          </w:tcPr>
          <w:p w14:paraId="234B2676" w14:textId="582B31D8" w:rsidR="00C15E1E" w:rsidRPr="009611F6" w:rsidRDefault="00783F3A" w:rsidP="00C15E1E">
            <w:r w:rsidRPr="00BB3A39">
              <w:t>Declan!  Declan, quanti anni hai?</w:t>
            </w:r>
          </w:p>
        </w:tc>
      </w:tr>
      <w:tr w:rsidR="00C15E1E" w:rsidRPr="009611F6" w14:paraId="5DFF5761" w14:textId="77777777" w:rsidTr="00C707B5">
        <w:trPr>
          <w:cantSplit/>
          <w:trHeight w:val="251"/>
          <w:jc w:val="center"/>
        </w:trPr>
        <w:tc>
          <w:tcPr>
            <w:tcW w:w="920" w:type="dxa"/>
          </w:tcPr>
          <w:p w14:paraId="01D9E008" w14:textId="62FD236D" w:rsidR="00C15E1E" w:rsidRPr="009611F6" w:rsidRDefault="00C15E1E" w:rsidP="0000415E">
            <w:pPr>
              <w:pStyle w:val="ListParagraph"/>
              <w:numPr>
                <w:ilvl w:val="0"/>
                <w:numId w:val="1"/>
              </w:numPr>
            </w:pPr>
          </w:p>
        </w:tc>
        <w:tc>
          <w:tcPr>
            <w:tcW w:w="1864" w:type="dxa"/>
          </w:tcPr>
          <w:p w14:paraId="1E744A9E" w14:textId="154A172F" w:rsidR="00C15E1E" w:rsidRPr="00DD73D4" w:rsidRDefault="001A242A" w:rsidP="00C15E1E">
            <w:pPr>
              <w:rPr>
                <w:b/>
                <w:bCs/>
              </w:rPr>
            </w:pPr>
            <w:r w:rsidRPr="00DD73D4">
              <w:rPr>
                <w:b/>
                <w:bCs/>
              </w:rPr>
              <w:t>Declan</w:t>
            </w:r>
          </w:p>
        </w:tc>
        <w:tc>
          <w:tcPr>
            <w:tcW w:w="3246" w:type="dxa"/>
          </w:tcPr>
          <w:p w14:paraId="6E5F57F7" w14:textId="4C4FD6A0" w:rsidR="00C15E1E" w:rsidRPr="00C33E39" w:rsidRDefault="001A242A" w:rsidP="001A242A">
            <w:pPr>
              <w:spacing w:before="240" w:beforeAutospacing="1"/>
            </w:pPr>
            <w:r w:rsidRPr="00C33E39">
              <w:t>Four.</w:t>
            </w:r>
          </w:p>
        </w:tc>
        <w:tc>
          <w:tcPr>
            <w:tcW w:w="3330" w:type="dxa"/>
          </w:tcPr>
          <w:p w14:paraId="5ABE9FA5" w14:textId="0149AFCE" w:rsidR="00C15E1E" w:rsidRPr="009611F6" w:rsidRDefault="00783F3A" w:rsidP="00C15E1E">
            <w:r w:rsidRPr="00BB3A39">
              <w:t>Quattro.</w:t>
            </w:r>
          </w:p>
        </w:tc>
      </w:tr>
      <w:tr w:rsidR="00C15E1E" w:rsidRPr="009611F6" w14:paraId="568B8688" w14:textId="77777777" w:rsidTr="00C707B5">
        <w:trPr>
          <w:cantSplit/>
          <w:trHeight w:val="251"/>
          <w:jc w:val="center"/>
        </w:trPr>
        <w:tc>
          <w:tcPr>
            <w:tcW w:w="920" w:type="dxa"/>
          </w:tcPr>
          <w:p w14:paraId="61F4F577" w14:textId="2444E71D" w:rsidR="00C15E1E" w:rsidRPr="009611F6" w:rsidRDefault="00C15E1E" w:rsidP="0000415E">
            <w:pPr>
              <w:pStyle w:val="ListParagraph"/>
              <w:numPr>
                <w:ilvl w:val="0"/>
                <w:numId w:val="1"/>
              </w:numPr>
            </w:pPr>
          </w:p>
        </w:tc>
        <w:tc>
          <w:tcPr>
            <w:tcW w:w="1864" w:type="dxa"/>
          </w:tcPr>
          <w:p w14:paraId="0D79BFCF" w14:textId="7456226F" w:rsidR="00C15E1E" w:rsidRPr="00DD73D4" w:rsidRDefault="005A7820" w:rsidP="00C15E1E">
            <w:pPr>
              <w:rPr>
                <w:b/>
                <w:bCs/>
              </w:rPr>
            </w:pPr>
            <w:r w:rsidRPr="00DD73D4">
              <w:rPr>
                <w:b/>
                <w:bCs/>
              </w:rPr>
              <w:t>Sister Tracy Y. Browning</w:t>
            </w:r>
          </w:p>
        </w:tc>
        <w:tc>
          <w:tcPr>
            <w:tcW w:w="3246" w:type="dxa"/>
          </w:tcPr>
          <w:p w14:paraId="12C0190E" w14:textId="0CE6EFA9" w:rsidR="00C15E1E" w:rsidRPr="00DD73D4" w:rsidRDefault="005A7820" w:rsidP="00C15E1E">
            <w:r w:rsidRPr="00DD73D4">
              <w:t>We are so happy to be together.  I brought a gift!  Will you help me share this gift with your family, Daisy?</w:t>
            </w:r>
          </w:p>
        </w:tc>
        <w:tc>
          <w:tcPr>
            <w:tcW w:w="3330" w:type="dxa"/>
          </w:tcPr>
          <w:p w14:paraId="6E8DF20B" w14:textId="190A9FA1" w:rsidR="00C15E1E" w:rsidRPr="009611F6" w:rsidRDefault="00783F3A" w:rsidP="00C15E1E">
            <w:r w:rsidRPr="00BB3A39">
              <w:t>Siamo davvero felici di essere con voi.  Ho portato un regalo!  Mi aiuti a condividerlo con la tua famiglia, Daisy?</w:t>
            </w:r>
          </w:p>
        </w:tc>
      </w:tr>
      <w:tr w:rsidR="00C15E1E" w:rsidRPr="009611F6" w14:paraId="777CBAD2" w14:textId="77777777" w:rsidTr="00C707B5">
        <w:trPr>
          <w:cantSplit/>
          <w:trHeight w:val="251"/>
          <w:jc w:val="center"/>
        </w:trPr>
        <w:tc>
          <w:tcPr>
            <w:tcW w:w="920" w:type="dxa"/>
          </w:tcPr>
          <w:p w14:paraId="367CF172" w14:textId="02630733" w:rsidR="00C15E1E" w:rsidRPr="009611F6" w:rsidRDefault="00C15E1E" w:rsidP="0000415E">
            <w:pPr>
              <w:pStyle w:val="ListParagraph"/>
              <w:numPr>
                <w:ilvl w:val="0"/>
                <w:numId w:val="1"/>
              </w:numPr>
            </w:pPr>
          </w:p>
        </w:tc>
        <w:tc>
          <w:tcPr>
            <w:tcW w:w="1864" w:type="dxa"/>
          </w:tcPr>
          <w:p w14:paraId="72476E3D" w14:textId="0FF31F41" w:rsidR="00C15E1E" w:rsidRPr="00DD73D4" w:rsidRDefault="00AF1FB2" w:rsidP="00C15E1E">
            <w:pPr>
              <w:rPr>
                <w:b/>
                <w:bCs/>
              </w:rPr>
            </w:pPr>
            <w:r w:rsidRPr="00DD73D4">
              <w:rPr>
                <w:b/>
                <w:bCs/>
              </w:rPr>
              <w:t>Daisy</w:t>
            </w:r>
          </w:p>
        </w:tc>
        <w:tc>
          <w:tcPr>
            <w:tcW w:w="3246" w:type="dxa"/>
          </w:tcPr>
          <w:p w14:paraId="395D1378" w14:textId="6AA30792" w:rsidR="00C15E1E" w:rsidRPr="00DD73D4" w:rsidRDefault="00AF1FB2" w:rsidP="00C15E1E">
            <w:r w:rsidRPr="00DD73D4">
              <w:t>Yes.</w:t>
            </w:r>
          </w:p>
        </w:tc>
        <w:tc>
          <w:tcPr>
            <w:tcW w:w="3330" w:type="dxa"/>
          </w:tcPr>
          <w:p w14:paraId="42C0BF6E" w14:textId="34919301" w:rsidR="00C15E1E" w:rsidRPr="009611F6" w:rsidRDefault="00783F3A" w:rsidP="00C15E1E">
            <w:r w:rsidRPr="00BB3A39">
              <w:t>Sì.</w:t>
            </w:r>
          </w:p>
        </w:tc>
      </w:tr>
      <w:tr w:rsidR="00C15E1E" w:rsidRPr="009611F6" w14:paraId="44AF4417" w14:textId="77777777" w:rsidTr="00C707B5">
        <w:trPr>
          <w:cantSplit/>
          <w:trHeight w:val="251"/>
          <w:jc w:val="center"/>
        </w:trPr>
        <w:tc>
          <w:tcPr>
            <w:tcW w:w="920" w:type="dxa"/>
          </w:tcPr>
          <w:p w14:paraId="63EDEA97" w14:textId="2C17E3D4" w:rsidR="00C15E1E" w:rsidRPr="009611F6" w:rsidRDefault="00C15E1E" w:rsidP="0000415E">
            <w:pPr>
              <w:pStyle w:val="ListParagraph"/>
              <w:numPr>
                <w:ilvl w:val="0"/>
                <w:numId w:val="1"/>
              </w:numPr>
            </w:pPr>
          </w:p>
        </w:tc>
        <w:tc>
          <w:tcPr>
            <w:tcW w:w="1864" w:type="dxa"/>
          </w:tcPr>
          <w:p w14:paraId="394D9D97" w14:textId="7A4A8F98" w:rsidR="00C15E1E" w:rsidRPr="00DD73D4" w:rsidRDefault="00AF1FB2" w:rsidP="00C15E1E">
            <w:pPr>
              <w:rPr>
                <w:b/>
                <w:bCs/>
              </w:rPr>
            </w:pPr>
            <w:r w:rsidRPr="00DD73D4">
              <w:rPr>
                <w:b/>
                <w:bCs/>
              </w:rPr>
              <w:t>Sister Tracy Y. Browning</w:t>
            </w:r>
          </w:p>
        </w:tc>
        <w:tc>
          <w:tcPr>
            <w:tcW w:w="3246" w:type="dxa"/>
          </w:tcPr>
          <w:p w14:paraId="71A3718F" w14:textId="675E0C3D" w:rsidR="00C15E1E" w:rsidRPr="00DD73D4" w:rsidRDefault="009B49FA" w:rsidP="009B49FA">
            <w:pPr>
              <w:textAlignment w:val="baseline"/>
            </w:pPr>
            <w:r w:rsidRPr="00DD73D4">
              <w:t>Come and sit next to me.  Daisy, do you see anyone that might look like she's your age?  Point to her.</w:t>
            </w:r>
          </w:p>
        </w:tc>
        <w:tc>
          <w:tcPr>
            <w:tcW w:w="3330" w:type="dxa"/>
          </w:tcPr>
          <w:p w14:paraId="264874A2" w14:textId="35445389" w:rsidR="00C15E1E" w:rsidRPr="009611F6" w:rsidRDefault="00783F3A" w:rsidP="00C15E1E">
            <w:r w:rsidRPr="00BB3A39">
              <w:t>Vieni a sederti accanto a me.  Daisy, vedi qualcuno che potrebbe avere la tua età?  Indicala.</w:t>
            </w:r>
          </w:p>
        </w:tc>
      </w:tr>
      <w:tr w:rsidR="00C15E1E" w:rsidRPr="009611F6" w14:paraId="267CD7D7" w14:textId="77777777" w:rsidTr="00C707B5">
        <w:trPr>
          <w:cantSplit/>
          <w:trHeight w:val="251"/>
          <w:jc w:val="center"/>
        </w:trPr>
        <w:tc>
          <w:tcPr>
            <w:tcW w:w="920" w:type="dxa"/>
          </w:tcPr>
          <w:p w14:paraId="1E6D4CC7" w14:textId="2B8C0D9E" w:rsidR="00C15E1E" w:rsidRPr="009611F6" w:rsidRDefault="00C15E1E" w:rsidP="0000415E">
            <w:pPr>
              <w:pStyle w:val="ListParagraph"/>
              <w:numPr>
                <w:ilvl w:val="0"/>
                <w:numId w:val="1"/>
              </w:numPr>
            </w:pPr>
          </w:p>
        </w:tc>
        <w:tc>
          <w:tcPr>
            <w:tcW w:w="1864" w:type="dxa"/>
          </w:tcPr>
          <w:p w14:paraId="622731CD" w14:textId="1849A046" w:rsidR="00C15E1E" w:rsidRPr="00DD73D4" w:rsidRDefault="009B49FA" w:rsidP="00C15E1E">
            <w:pPr>
              <w:rPr>
                <w:b/>
                <w:bCs/>
              </w:rPr>
            </w:pPr>
            <w:r w:rsidRPr="00DD73D4">
              <w:rPr>
                <w:b/>
                <w:bCs/>
              </w:rPr>
              <w:t>Declan</w:t>
            </w:r>
          </w:p>
        </w:tc>
        <w:tc>
          <w:tcPr>
            <w:tcW w:w="3246" w:type="dxa"/>
          </w:tcPr>
          <w:p w14:paraId="14AE7891" w14:textId="2D3A42D4" w:rsidR="00C15E1E" w:rsidRPr="00DD73D4" w:rsidRDefault="00FD08A6" w:rsidP="00C15E1E">
            <w:r w:rsidRPr="00DD73D4">
              <w:t xml:space="preserve">Um, that one.  </w:t>
            </w:r>
          </w:p>
        </w:tc>
        <w:tc>
          <w:tcPr>
            <w:tcW w:w="3330" w:type="dxa"/>
          </w:tcPr>
          <w:p w14:paraId="04540628" w14:textId="4A36721C" w:rsidR="00C15E1E" w:rsidRPr="009611F6" w:rsidRDefault="00783F3A" w:rsidP="00C15E1E">
            <w:r w:rsidRPr="00BB3A39">
              <w:t xml:space="preserve">Ehm, lei.  </w:t>
            </w:r>
          </w:p>
        </w:tc>
      </w:tr>
      <w:tr w:rsidR="00C15E1E" w:rsidRPr="009611F6" w14:paraId="3DB06F6F" w14:textId="77777777" w:rsidTr="00C707B5">
        <w:trPr>
          <w:cantSplit/>
          <w:trHeight w:val="251"/>
          <w:jc w:val="center"/>
        </w:trPr>
        <w:tc>
          <w:tcPr>
            <w:tcW w:w="920" w:type="dxa"/>
          </w:tcPr>
          <w:p w14:paraId="65032764" w14:textId="36F32976" w:rsidR="00C15E1E" w:rsidRPr="009611F6" w:rsidRDefault="00C15E1E" w:rsidP="0000415E">
            <w:pPr>
              <w:pStyle w:val="ListParagraph"/>
              <w:numPr>
                <w:ilvl w:val="0"/>
                <w:numId w:val="1"/>
              </w:numPr>
            </w:pPr>
          </w:p>
        </w:tc>
        <w:tc>
          <w:tcPr>
            <w:tcW w:w="1864" w:type="dxa"/>
          </w:tcPr>
          <w:p w14:paraId="450B26DB" w14:textId="31E8CA73" w:rsidR="00C15E1E" w:rsidRPr="00DD73D4" w:rsidRDefault="00FD08A6" w:rsidP="00C15E1E">
            <w:pPr>
              <w:rPr>
                <w:b/>
                <w:bCs/>
              </w:rPr>
            </w:pPr>
            <w:r w:rsidRPr="00DD73D4">
              <w:rPr>
                <w:b/>
                <w:bCs/>
              </w:rPr>
              <w:t>Daisy</w:t>
            </w:r>
          </w:p>
        </w:tc>
        <w:tc>
          <w:tcPr>
            <w:tcW w:w="3246" w:type="dxa"/>
          </w:tcPr>
          <w:p w14:paraId="57DE7F3E" w14:textId="34A03872" w:rsidR="00C15E1E" w:rsidRPr="00C33E39" w:rsidRDefault="00FD08A6" w:rsidP="00FD08A6">
            <w:pPr>
              <w:spacing w:before="240" w:beforeAutospacing="1"/>
            </w:pPr>
            <w:r w:rsidRPr="00C33E39">
              <w:t>This little girl.</w:t>
            </w:r>
          </w:p>
        </w:tc>
        <w:tc>
          <w:tcPr>
            <w:tcW w:w="3330" w:type="dxa"/>
          </w:tcPr>
          <w:p w14:paraId="0DC445A4" w14:textId="584F6359" w:rsidR="00C15E1E" w:rsidRPr="009611F6" w:rsidRDefault="00783F3A" w:rsidP="00C15E1E">
            <w:r w:rsidRPr="00BB3A39">
              <w:t>Questa bambina.</w:t>
            </w:r>
          </w:p>
        </w:tc>
      </w:tr>
      <w:tr w:rsidR="00C15E1E" w:rsidRPr="009611F6" w14:paraId="042CF9C7" w14:textId="77777777" w:rsidTr="00C707B5">
        <w:trPr>
          <w:cantSplit/>
          <w:trHeight w:val="251"/>
          <w:jc w:val="center"/>
        </w:trPr>
        <w:tc>
          <w:tcPr>
            <w:tcW w:w="920" w:type="dxa"/>
          </w:tcPr>
          <w:p w14:paraId="32E703FB" w14:textId="298A5D26" w:rsidR="00C15E1E" w:rsidRPr="009611F6" w:rsidRDefault="00C15E1E" w:rsidP="0000415E">
            <w:pPr>
              <w:pStyle w:val="ListParagraph"/>
              <w:numPr>
                <w:ilvl w:val="0"/>
                <w:numId w:val="1"/>
              </w:numPr>
            </w:pPr>
          </w:p>
        </w:tc>
        <w:tc>
          <w:tcPr>
            <w:tcW w:w="1864" w:type="dxa"/>
          </w:tcPr>
          <w:p w14:paraId="63907F43" w14:textId="0E9E5A2D" w:rsidR="00C15E1E" w:rsidRPr="00DD73D4" w:rsidRDefault="00FD08A6" w:rsidP="00C15E1E">
            <w:pPr>
              <w:rPr>
                <w:b/>
                <w:bCs/>
              </w:rPr>
            </w:pPr>
            <w:r w:rsidRPr="00DD73D4">
              <w:rPr>
                <w:b/>
                <w:bCs/>
              </w:rPr>
              <w:t>Sister Tracy Y. Browning</w:t>
            </w:r>
          </w:p>
        </w:tc>
        <w:tc>
          <w:tcPr>
            <w:tcW w:w="3246" w:type="dxa"/>
          </w:tcPr>
          <w:p w14:paraId="396F0754" w14:textId="01A59389" w:rsidR="00C15E1E" w:rsidRPr="00DD73D4" w:rsidRDefault="00FD08A6" w:rsidP="00C15E1E">
            <w:r w:rsidRPr="00DD73D4">
              <w:t>Absolutely.  Who else do you see in this picture, Declan?</w:t>
            </w:r>
          </w:p>
        </w:tc>
        <w:tc>
          <w:tcPr>
            <w:tcW w:w="3330" w:type="dxa"/>
          </w:tcPr>
          <w:p w14:paraId="7379011F" w14:textId="3CB244FC" w:rsidR="00C15E1E" w:rsidRPr="009611F6" w:rsidRDefault="00783F3A" w:rsidP="00783F3A">
            <w:r w:rsidRPr="00BB3A39">
              <w:t>Decisamente.  Chi altro vedi in questa foto, Declan?</w:t>
            </w:r>
          </w:p>
        </w:tc>
      </w:tr>
      <w:tr w:rsidR="00C15E1E" w:rsidRPr="009611F6" w14:paraId="72A77054" w14:textId="77777777" w:rsidTr="00C707B5">
        <w:trPr>
          <w:cantSplit/>
          <w:trHeight w:val="251"/>
          <w:jc w:val="center"/>
        </w:trPr>
        <w:tc>
          <w:tcPr>
            <w:tcW w:w="920" w:type="dxa"/>
          </w:tcPr>
          <w:p w14:paraId="7B104E20" w14:textId="3C244702" w:rsidR="00C15E1E" w:rsidRPr="009611F6" w:rsidRDefault="00C15E1E" w:rsidP="0000415E">
            <w:pPr>
              <w:pStyle w:val="ListParagraph"/>
              <w:numPr>
                <w:ilvl w:val="0"/>
                <w:numId w:val="1"/>
              </w:numPr>
            </w:pPr>
          </w:p>
        </w:tc>
        <w:tc>
          <w:tcPr>
            <w:tcW w:w="1864" w:type="dxa"/>
          </w:tcPr>
          <w:p w14:paraId="3B920AC0" w14:textId="32585430" w:rsidR="00C15E1E" w:rsidRPr="00DD73D4" w:rsidRDefault="00A71CA1" w:rsidP="00A71CA1">
            <w:pPr>
              <w:rPr>
                <w:b/>
                <w:bCs/>
              </w:rPr>
            </w:pPr>
            <w:r w:rsidRPr="00DD73D4">
              <w:rPr>
                <w:b/>
                <w:bCs/>
              </w:rPr>
              <w:t>Declan</w:t>
            </w:r>
          </w:p>
        </w:tc>
        <w:tc>
          <w:tcPr>
            <w:tcW w:w="3246" w:type="dxa"/>
          </w:tcPr>
          <w:p w14:paraId="6CB33B98" w14:textId="4A27A2E5" w:rsidR="00C15E1E" w:rsidRPr="00DD73D4" w:rsidRDefault="00A71CA1" w:rsidP="00C15E1E">
            <w:r w:rsidRPr="00DD73D4">
              <w:t>Um, me.</w:t>
            </w:r>
          </w:p>
        </w:tc>
        <w:tc>
          <w:tcPr>
            <w:tcW w:w="3330" w:type="dxa"/>
          </w:tcPr>
          <w:p w14:paraId="330219E0" w14:textId="73C4535F" w:rsidR="00C15E1E" w:rsidRPr="009611F6" w:rsidRDefault="00783F3A" w:rsidP="00C15E1E">
            <w:r w:rsidRPr="00BB3A39">
              <w:t>Ehm, vedo me.</w:t>
            </w:r>
          </w:p>
        </w:tc>
      </w:tr>
      <w:tr w:rsidR="00C15E1E" w:rsidRPr="009611F6" w14:paraId="230EDB0A" w14:textId="77777777" w:rsidTr="00C707B5">
        <w:trPr>
          <w:cantSplit/>
          <w:trHeight w:val="251"/>
          <w:jc w:val="center"/>
        </w:trPr>
        <w:tc>
          <w:tcPr>
            <w:tcW w:w="920" w:type="dxa"/>
          </w:tcPr>
          <w:p w14:paraId="1693B6DF" w14:textId="56C4E726" w:rsidR="00C15E1E" w:rsidRPr="009611F6" w:rsidRDefault="00C15E1E" w:rsidP="0000415E">
            <w:pPr>
              <w:pStyle w:val="ListParagraph"/>
              <w:numPr>
                <w:ilvl w:val="0"/>
                <w:numId w:val="1"/>
              </w:numPr>
            </w:pPr>
          </w:p>
        </w:tc>
        <w:tc>
          <w:tcPr>
            <w:tcW w:w="1864" w:type="dxa"/>
          </w:tcPr>
          <w:p w14:paraId="3BDB5776" w14:textId="64126D89" w:rsidR="00C15E1E" w:rsidRPr="00DD73D4" w:rsidRDefault="00A71CA1" w:rsidP="00A71CA1">
            <w:pPr>
              <w:rPr>
                <w:b/>
                <w:bCs/>
              </w:rPr>
            </w:pPr>
            <w:r w:rsidRPr="00DD73D4">
              <w:rPr>
                <w:b/>
                <w:bCs/>
              </w:rPr>
              <w:t>Sister Tracy Y. Browning</w:t>
            </w:r>
          </w:p>
        </w:tc>
        <w:tc>
          <w:tcPr>
            <w:tcW w:w="3246" w:type="dxa"/>
          </w:tcPr>
          <w:p w14:paraId="68B72A86" w14:textId="58A95955" w:rsidR="00C15E1E" w:rsidRPr="00DD73D4" w:rsidRDefault="00A71CA1" w:rsidP="00C15E1E">
            <w:r w:rsidRPr="00DD73D4">
              <w:t>You see you?</w:t>
            </w:r>
          </w:p>
        </w:tc>
        <w:tc>
          <w:tcPr>
            <w:tcW w:w="3330" w:type="dxa"/>
          </w:tcPr>
          <w:p w14:paraId="55E73CA8" w14:textId="168C5422" w:rsidR="00C15E1E" w:rsidRPr="009611F6" w:rsidRDefault="00783F3A" w:rsidP="00C15E1E">
            <w:r w:rsidRPr="00BB3A39">
              <w:t>Vedi te stesso?</w:t>
            </w:r>
          </w:p>
        </w:tc>
      </w:tr>
      <w:tr w:rsidR="00C15E1E" w:rsidRPr="009611F6" w14:paraId="0F5F6414" w14:textId="77777777" w:rsidTr="00C707B5">
        <w:trPr>
          <w:cantSplit/>
          <w:trHeight w:val="251"/>
          <w:jc w:val="center"/>
        </w:trPr>
        <w:tc>
          <w:tcPr>
            <w:tcW w:w="920" w:type="dxa"/>
          </w:tcPr>
          <w:p w14:paraId="2DB16354" w14:textId="0CC1C5EC" w:rsidR="00C15E1E" w:rsidRPr="009611F6" w:rsidRDefault="00C15E1E" w:rsidP="0000415E">
            <w:pPr>
              <w:pStyle w:val="ListParagraph"/>
              <w:numPr>
                <w:ilvl w:val="0"/>
                <w:numId w:val="1"/>
              </w:numPr>
            </w:pPr>
          </w:p>
        </w:tc>
        <w:tc>
          <w:tcPr>
            <w:tcW w:w="1864" w:type="dxa"/>
          </w:tcPr>
          <w:p w14:paraId="093C4B26" w14:textId="4B385FB3" w:rsidR="00C15E1E" w:rsidRPr="00DD73D4" w:rsidRDefault="00FD13A5" w:rsidP="00C15E1E">
            <w:pPr>
              <w:rPr>
                <w:b/>
                <w:bCs/>
              </w:rPr>
            </w:pPr>
            <w:r w:rsidRPr="00DD73D4">
              <w:rPr>
                <w:b/>
                <w:bCs/>
              </w:rPr>
              <w:t>Sister Tracy Y. Browning</w:t>
            </w:r>
          </w:p>
        </w:tc>
        <w:tc>
          <w:tcPr>
            <w:tcW w:w="3246" w:type="dxa"/>
          </w:tcPr>
          <w:p w14:paraId="691BA06B" w14:textId="6C15DAC9" w:rsidR="00C15E1E" w:rsidRPr="00C33E39" w:rsidRDefault="00FD13A5" w:rsidP="00FD13A5">
            <w:pPr>
              <w:spacing w:before="240" w:beforeAutospacing="1"/>
            </w:pPr>
            <w:r w:rsidRPr="00DD73D4">
              <w:t>Where do you see you?  Come and point to someone that looks like it might be you.  Great job!  Does he have a red hat on?</w:t>
            </w:r>
          </w:p>
        </w:tc>
        <w:tc>
          <w:tcPr>
            <w:tcW w:w="3330" w:type="dxa"/>
          </w:tcPr>
          <w:p w14:paraId="63E6267D" w14:textId="4B84E610" w:rsidR="00C15E1E" w:rsidRPr="009611F6" w:rsidRDefault="00783F3A" w:rsidP="00C15E1E">
            <w:r w:rsidRPr="00BB3A39">
              <w:t>Dove ti vedi?  Vieni e indica qualcuno che potrebbe essere te.  Bravissimo!  Ha un cappello rosso?</w:t>
            </w:r>
          </w:p>
        </w:tc>
      </w:tr>
      <w:tr w:rsidR="00C15E1E" w:rsidRPr="009611F6" w14:paraId="2A291F9F" w14:textId="77777777" w:rsidTr="00C707B5">
        <w:trPr>
          <w:cantSplit/>
          <w:trHeight w:val="251"/>
          <w:jc w:val="center"/>
        </w:trPr>
        <w:tc>
          <w:tcPr>
            <w:tcW w:w="920" w:type="dxa"/>
          </w:tcPr>
          <w:p w14:paraId="4D76555F" w14:textId="00D2AF40" w:rsidR="00C15E1E" w:rsidRPr="009611F6" w:rsidRDefault="00C15E1E" w:rsidP="0000415E">
            <w:pPr>
              <w:pStyle w:val="ListParagraph"/>
              <w:numPr>
                <w:ilvl w:val="0"/>
                <w:numId w:val="1"/>
              </w:numPr>
            </w:pPr>
          </w:p>
        </w:tc>
        <w:tc>
          <w:tcPr>
            <w:tcW w:w="1864" w:type="dxa"/>
          </w:tcPr>
          <w:p w14:paraId="4FB60EBA" w14:textId="77B78F15" w:rsidR="00C15E1E" w:rsidRPr="00DD73D4" w:rsidRDefault="00FD13A5" w:rsidP="00C15E1E">
            <w:pPr>
              <w:rPr>
                <w:b/>
                <w:bCs/>
              </w:rPr>
            </w:pPr>
            <w:r w:rsidRPr="00DD73D4">
              <w:rPr>
                <w:b/>
                <w:bCs/>
              </w:rPr>
              <w:t>Declan</w:t>
            </w:r>
          </w:p>
        </w:tc>
        <w:tc>
          <w:tcPr>
            <w:tcW w:w="3246" w:type="dxa"/>
          </w:tcPr>
          <w:p w14:paraId="165FE105" w14:textId="28175A35" w:rsidR="00C15E1E" w:rsidRPr="00DD73D4" w:rsidRDefault="00FD13A5" w:rsidP="00C15E1E">
            <w:r w:rsidRPr="00DD73D4">
              <w:t>Mm-hmm.</w:t>
            </w:r>
          </w:p>
        </w:tc>
        <w:tc>
          <w:tcPr>
            <w:tcW w:w="3330" w:type="dxa"/>
          </w:tcPr>
          <w:p w14:paraId="7748426C" w14:textId="1D75C47B" w:rsidR="00C15E1E" w:rsidRPr="009611F6" w:rsidRDefault="00783F3A" w:rsidP="00783F3A">
            <w:pPr>
              <w:tabs>
                <w:tab w:val="left" w:pos="975"/>
              </w:tabs>
            </w:pPr>
            <w:r w:rsidRPr="00BB3A39">
              <w:t>Mm-hmm.</w:t>
            </w:r>
          </w:p>
        </w:tc>
      </w:tr>
      <w:tr w:rsidR="00C15E1E" w:rsidRPr="009611F6" w14:paraId="04766578" w14:textId="77777777" w:rsidTr="00C707B5">
        <w:trPr>
          <w:cantSplit/>
          <w:trHeight w:val="251"/>
          <w:jc w:val="center"/>
        </w:trPr>
        <w:tc>
          <w:tcPr>
            <w:tcW w:w="920" w:type="dxa"/>
          </w:tcPr>
          <w:p w14:paraId="0DC16899" w14:textId="2D99ECCA" w:rsidR="00C15E1E" w:rsidRPr="009611F6" w:rsidRDefault="00C15E1E" w:rsidP="0000415E">
            <w:pPr>
              <w:pStyle w:val="ListParagraph"/>
              <w:numPr>
                <w:ilvl w:val="0"/>
                <w:numId w:val="1"/>
              </w:numPr>
            </w:pPr>
          </w:p>
        </w:tc>
        <w:tc>
          <w:tcPr>
            <w:tcW w:w="1864" w:type="dxa"/>
          </w:tcPr>
          <w:p w14:paraId="4FD6768B" w14:textId="2AF998C0" w:rsidR="00C15E1E" w:rsidRPr="00DD73D4" w:rsidRDefault="00E0575E" w:rsidP="00C15E1E">
            <w:pPr>
              <w:rPr>
                <w:b/>
                <w:bCs/>
              </w:rPr>
            </w:pPr>
            <w:r w:rsidRPr="00DD73D4">
              <w:rPr>
                <w:b/>
                <w:bCs/>
              </w:rPr>
              <w:t>Sister Tracy Y. Browning</w:t>
            </w:r>
          </w:p>
        </w:tc>
        <w:tc>
          <w:tcPr>
            <w:tcW w:w="3246" w:type="dxa"/>
          </w:tcPr>
          <w:p w14:paraId="718E9ED7" w14:textId="2B39580E" w:rsidR="00C15E1E" w:rsidRPr="00DD73D4" w:rsidRDefault="008102D2" w:rsidP="00C15E1E">
            <w:r w:rsidRPr="00C33E39">
              <w:t>I know, I love that hat.  Mom, Dad, do you see yourselves?</w:t>
            </w:r>
          </w:p>
        </w:tc>
        <w:tc>
          <w:tcPr>
            <w:tcW w:w="3330" w:type="dxa"/>
          </w:tcPr>
          <w:p w14:paraId="077090F9" w14:textId="37F036E5" w:rsidR="00C15E1E" w:rsidRPr="009611F6" w:rsidRDefault="00783F3A" w:rsidP="00C15E1E">
            <w:r w:rsidRPr="00BB3A39">
              <w:t>Lo sapevo. Adoro quel cappello.  Mamma, papà, voi vi vedete?</w:t>
            </w:r>
          </w:p>
        </w:tc>
      </w:tr>
      <w:tr w:rsidR="00C15E1E" w:rsidRPr="009611F6" w14:paraId="28B5DBC8" w14:textId="77777777" w:rsidTr="00C707B5">
        <w:trPr>
          <w:cantSplit/>
          <w:trHeight w:val="251"/>
          <w:jc w:val="center"/>
        </w:trPr>
        <w:tc>
          <w:tcPr>
            <w:tcW w:w="920" w:type="dxa"/>
          </w:tcPr>
          <w:p w14:paraId="6E5BCA66" w14:textId="051DC041" w:rsidR="00C15E1E" w:rsidRPr="009611F6" w:rsidRDefault="00C15E1E" w:rsidP="0000415E">
            <w:pPr>
              <w:pStyle w:val="ListParagraph"/>
              <w:numPr>
                <w:ilvl w:val="0"/>
                <w:numId w:val="1"/>
              </w:numPr>
            </w:pPr>
          </w:p>
        </w:tc>
        <w:tc>
          <w:tcPr>
            <w:tcW w:w="1864" w:type="dxa"/>
          </w:tcPr>
          <w:p w14:paraId="52709275" w14:textId="53642617" w:rsidR="00C15E1E" w:rsidRPr="00DD73D4" w:rsidRDefault="001F1CF2" w:rsidP="00C15E1E">
            <w:pPr>
              <w:rPr>
                <w:b/>
                <w:bCs/>
              </w:rPr>
            </w:pPr>
            <w:r w:rsidRPr="00DD73D4">
              <w:rPr>
                <w:b/>
                <w:bCs/>
              </w:rPr>
              <w:t>Dad</w:t>
            </w:r>
          </w:p>
        </w:tc>
        <w:tc>
          <w:tcPr>
            <w:tcW w:w="3246" w:type="dxa"/>
          </w:tcPr>
          <w:p w14:paraId="43AF6DD7" w14:textId="13A9FFF0" w:rsidR="00C15E1E" w:rsidRPr="00DD73D4" w:rsidRDefault="001F1CF2" w:rsidP="00C15E1E">
            <w:r w:rsidRPr="00DD73D4">
              <w:t>Oh, yeah.</w:t>
            </w:r>
          </w:p>
        </w:tc>
        <w:tc>
          <w:tcPr>
            <w:tcW w:w="3330" w:type="dxa"/>
          </w:tcPr>
          <w:p w14:paraId="3C15BB0E" w14:textId="4A1ED9BF" w:rsidR="00C15E1E" w:rsidRPr="009611F6" w:rsidRDefault="00783F3A" w:rsidP="00C15E1E">
            <w:r w:rsidRPr="00BB3A39">
              <w:t>Oh, sì.</w:t>
            </w:r>
          </w:p>
        </w:tc>
      </w:tr>
      <w:tr w:rsidR="00C15E1E" w:rsidRPr="009611F6" w14:paraId="6B9FE5AB" w14:textId="77777777" w:rsidTr="00C707B5">
        <w:trPr>
          <w:cantSplit/>
          <w:trHeight w:val="251"/>
          <w:jc w:val="center"/>
        </w:trPr>
        <w:tc>
          <w:tcPr>
            <w:tcW w:w="920" w:type="dxa"/>
          </w:tcPr>
          <w:p w14:paraId="40053DE0" w14:textId="61652570" w:rsidR="00C15E1E" w:rsidRPr="009611F6" w:rsidRDefault="00C15E1E" w:rsidP="0000415E">
            <w:pPr>
              <w:pStyle w:val="ListParagraph"/>
              <w:numPr>
                <w:ilvl w:val="0"/>
                <w:numId w:val="1"/>
              </w:numPr>
            </w:pPr>
          </w:p>
        </w:tc>
        <w:tc>
          <w:tcPr>
            <w:tcW w:w="1864" w:type="dxa"/>
          </w:tcPr>
          <w:p w14:paraId="24239EEE" w14:textId="3ED3948D" w:rsidR="00C15E1E" w:rsidRPr="00DD73D4" w:rsidRDefault="001F1CF2" w:rsidP="00C15E1E">
            <w:pPr>
              <w:rPr>
                <w:b/>
                <w:bCs/>
              </w:rPr>
            </w:pPr>
            <w:r w:rsidRPr="00DD73D4">
              <w:rPr>
                <w:b/>
                <w:bCs/>
              </w:rPr>
              <w:t>Mom</w:t>
            </w:r>
          </w:p>
        </w:tc>
        <w:tc>
          <w:tcPr>
            <w:tcW w:w="3246" w:type="dxa"/>
          </w:tcPr>
          <w:p w14:paraId="0594E12A" w14:textId="3D6670C6" w:rsidR="00C15E1E" w:rsidRPr="00C33E39" w:rsidRDefault="001F1CF2" w:rsidP="001F1CF2">
            <w:pPr>
              <w:spacing w:before="240" w:beforeAutospacing="1"/>
            </w:pPr>
            <w:r w:rsidRPr="00DD73D4">
              <w:t>Yes.  I am holding a baby.</w:t>
            </w:r>
          </w:p>
        </w:tc>
        <w:tc>
          <w:tcPr>
            <w:tcW w:w="3330" w:type="dxa"/>
          </w:tcPr>
          <w:p w14:paraId="3B8EAD6C" w14:textId="3497E91C" w:rsidR="00C15E1E" w:rsidRPr="009611F6" w:rsidRDefault="00783F3A" w:rsidP="00C15E1E">
            <w:r w:rsidRPr="00BB3A39">
              <w:t>Sì.  Ho in braccio un bambino.</w:t>
            </w:r>
          </w:p>
        </w:tc>
      </w:tr>
      <w:tr w:rsidR="00C15E1E" w:rsidRPr="009611F6" w14:paraId="11EB5212" w14:textId="77777777" w:rsidTr="00C707B5">
        <w:trPr>
          <w:cantSplit/>
          <w:trHeight w:val="251"/>
          <w:jc w:val="center"/>
        </w:trPr>
        <w:tc>
          <w:tcPr>
            <w:tcW w:w="920" w:type="dxa"/>
          </w:tcPr>
          <w:p w14:paraId="6AA319B9" w14:textId="005A1524" w:rsidR="00C15E1E" w:rsidRPr="009611F6" w:rsidRDefault="00C15E1E" w:rsidP="0000415E">
            <w:pPr>
              <w:pStyle w:val="ListParagraph"/>
              <w:numPr>
                <w:ilvl w:val="0"/>
                <w:numId w:val="1"/>
              </w:numPr>
            </w:pPr>
          </w:p>
        </w:tc>
        <w:tc>
          <w:tcPr>
            <w:tcW w:w="1864" w:type="dxa"/>
          </w:tcPr>
          <w:p w14:paraId="0E1EB922" w14:textId="15DEF9C7" w:rsidR="00C15E1E" w:rsidRPr="00DD73D4" w:rsidRDefault="001F1CF2" w:rsidP="00C15E1E">
            <w:pPr>
              <w:rPr>
                <w:b/>
                <w:bCs/>
              </w:rPr>
            </w:pPr>
            <w:r w:rsidRPr="00DD73D4">
              <w:rPr>
                <w:b/>
                <w:bCs/>
              </w:rPr>
              <w:t>Sister Tracy Y. Browning</w:t>
            </w:r>
          </w:p>
        </w:tc>
        <w:tc>
          <w:tcPr>
            <w:tcW w:w="3246" w:type="dxa"/>
          </w:tcPr>
          <w:p w14:paraId="4BB1088B" w14:textId="5373FE6E" w:rsidR="00C15E1E" w:rsidRPr="00DD73D4" w:rsidRDefault="001F1CF2" w:rsidP="00C15E1E">
            <w:r w:rsidRPr="00DD73D4">
              <w:t>You're holding a baby.  Dad, it looks like you're supporting Mom?</w:t>
            </w:r>
          </w:p>
        </w:tc>
        <w:tc>
          <w:tcPr>
            <w:tcW w:w="3330" w:type="dxa"/>
          </w:tcPr>
          <w:p w14:paraId="61A1A95D" w14:textId="3B437568" w:rsidR="00C15E1E" w:rsidRPr="009611F6" w:rsidRDefault="00783F3A" w:rsidP="00C15E1E">
            <w:r w:rsidRPr="00BB3A39">
              <w:t>Hai in braccio un bambino.  Papà sta aiutando la mamma.</w:t>
            </w:r>
          </w:p>
        </w:tc>
      </w:tr>
      <w:tr w:rsidR="00C15E1E" w:rsidRPr="009611F6" w14:paraId="45036BAB" w14:textId="77777777" w:rsidTr="00C707B5">
        <w:trPr>
          <w:cantSplit/>
          <w:trHeight w:val="251"/>
          <w:jc w:val="center"/>
        </w:trPr>
        <w:tc>
          <w:tcPr>
            <w:tcW w:w="920" w:type="dxa"/>
          </w:tcPr>
          <w:p w14:paraId="3AC4E2DF" w14:textId="1AE9C0F9" w:rsidR="00C15E1E" w:rsidRPr="009611F6" w:rsidRDefault="00C15E1E" w:rsidP="0000415E">
            <w:pPr>
              <w:pStyle w:val="ListParagraph"/>
              <w:numPr>
                <w:ilvl w:val="0"/>
                <w:numId w:val="1"/>
              </w:numPr>
            </w:pPr>
          </w:p>
        </w:tc>
        <w:tc>
          <w:tcPr>
            <w:tcW w:w="1864" w:type="dxa"/>
          </w:tcPr>
          <w:p w14:paraId="2E405B08" w14:textId="1D43631A" w:rsidR="00C15E1E" w:rsidRPr="00DD73D4" w:rsidRDefault="002D64ED" w:rsidP="00C15E1E">
            <w:pPr>
              <w:rPr>
                <w:b/>
                <w:bCs/>
              </w:rPr>
            </w:pPr>
            <w:r w:rsidRPr="00DD73D4">
              <w:rPr>
                <w:b/>
                <w:bCs/>
              </w:rPr>
              <w:t>Dad</w:t>
            </w:r>
          </w:p>
        </w:tc>
        <w:tc>
          <w:tcPr>
            <w:tcW w:w="3246" w:type="dxa"/>
          </w:tcPr>
          <w:p w14:paraId="75F10976" w14:textId="29EAB21F" w:rsidR="00C15E1E" w:rsidRPr="00C33E39" w:rsidRDefault="002D64ED" w:rsidP="002D64ED">
            <w:pPr>
              <w:spacing w:before="240" w:beforeAutospacing="1"/>
            </w:pPr>
            <w:r w:rsidRPr="00C33E39">
              <w:t xml:space="preserve">Yep. I’ll say right here. </w:t>
            </w:r>
          </w:p>
        </w:tc>
        <w:tc>
          <w:tcPr>
            <w:tcW w:w="3330" w:type="dxa"/>
          </w:tcPr>
          <w:p w14:paraId="3B04DF9D" w14:textId="7C3A8BAD" w:rsidR="00C15E1E" w:rsidRPr="009611F6" w:rsidRDefault="00783F3A" w:rsidP="00C15E1E">
            <w:r w:rsidRPr="00BB3A39">
              <w:t>Sì.  Proprio qui.</w:t>
            </w:r>
          </w:p>
        </w:tc>
      </w:tr>
      <w:tr w:rsidR="00C15E1E" w:rsidRPr="009611F6" w14:paraId="6BA6423D" w14:textId="77777777" w:rsidTr="00C707B5">
        <w:trPr>
          <w:cantSplit/>
          <w:trHeight w:val="251"/>
          <w:jc w:val="center"/>
        </w:trPr>
        <w:tc>
          <w:tcPr>
            <w:tcW w:w="920" w:type="dxa"/>
          </w:tcPr>
          <w:p w14:paraId="22972B6E" w14:textId="149CE175" w:rsidR="00C15E1E" w:rsidRPr="009611F6" w:rsidRDefault="00C15E1E" w:rsidP="0000415E">
            <w:pPr>
              <w:pStyle w:val="ListParagraph"/>
              <w:numPr>
                <w:ilvl w:val="0"/>
                <w:numId w:val="1"/>
              </w:numPr>
            </w:pPr>
          </w:p>
        </w:tc>
        <w:tc>
          <w:tcPr>
            <w:tcW w:w="1864" w:type="dxa"/>
          </w:tcPr>
          <w:p w14:paraId="1C69E584" w14:textId="7F9195C4" w:rsidR="00C15E1E" w:rsidRPr="00DD73D4" w:rsidRDefault="002D64ED" w:rsidP="00C15E1E">
            <w:pPr>
              <w:rPr>
                <w:b/>
                <w:bCs/>
              </w:rPr>
            </w:pPr>
            <w:r w:rsidRPr="00DD73D4">
              <w:rPr>
                <w:b/>
                <w:bCs/>
              </w:rPr>
              <w:t>Sister Tracy Y. Browning</w:t>
            </w:r>
          </w:p>
        </w:tc>
        <w:tc>
          <w:tcPr>
            <w:tcW w:w="3246" w:type="dxa"/>
          </w:tcPr>
          <w:p w14:paraId="2596C887" w14:textId="542E88C5" w:rsidR="00C15E1E" w:rsidRPr="00DD73D4" w:rsidRDefault="002D64ED" w:rsidP="00C15E1E">
            <w:r w:rsidRPr="00DD73D4">
              <w:t>Excellent!  Wonderful!  Daisy, what is this young girl right here doing?</w:t>
            </w:r>
          </w:p>
        </w:tc>
        <w:tc>
          <w:tcPr>
            <w:tcW w:w="3330" w:type="dxa"/>
          </w:tcPr>
          <w:p w14:paraId="2497B923" w14:textId="7F8AE2A9" w:rsidR="00C15E1E" w:rsidRPr="009611F6" w:rsidRDefault="00783F3A" w:rsidP="00C15E1E">
            <w:r w:rsidRPr="00BB3A39">
              <w:t>Eccellente!  Meraviglioso!  Daisy, cosa sta facendo questa bambina qui?</w:t>
            </w:r>
          </w:p>
        </w:tc>
      </w:tr>
      <w:tr w:rsidR="00C15E1E" w:rsidRPr="009611F6" w14:paraId="02DC3C31" w14:textId="77777777" w:rsidTr="00C707B5">
        <w:trPr>
          <w:cantSplit/>
          <w:trHeight w:val="251"/>
          <w:jc w:val="center"/>
        </w:trPr>
        <w:tc>
          <w:tcPr>
            <w:tcW w:w="920" w:type="dxa"/>
          </w:tcPr>
          <w:p w14:paraId="6A8BE333" w14:textId="618214ED" w:rsidR="00C15E1E" w:rsidRPr="009611F6" w:rsidRDefault="00C15E1E" w:rsidP="0000415E">
            <w:pPr>
              <w:pStyle w:val="ListParagraph"/>
              <w:numPr>
                <w:ilvl w:val="0"/>
                <w:numId w:val="1"/>
              </w:numPr>
            </w:pPr>
          </w:p>
        </w:tc>
        <w:tc>
          <w:tcPr>
            <w:tcW w:w="1864" w:type="dxa"/>
          </w:tcPr>
          <w:p w14:paraId="13980F25" w14:textId="75307D62" w:rsidR="00C15E1E" w:rsidRPr="00DD73D4" w:rsidRDefault="002D64ED" w:rsidP="00C15E1E">
            <w:pPr>
              <w:rPr>
                <w:b/>
                <w:bCs/>
              </w:rPr>
            </w:pPr>
            <w:r w:rsidRPr="00DD73D4">
              <w:rPr>
                <w:b/>
                <w:bCs/>
              </w:rPr>
              <w:t>Daisy</w:t>
            </w:r>
          </w:p>
        </w:tc>
        <w:tc>
          <w:tcPr>
            <w:tcW w:w="3246" w:type="dxa"/>
          </w:tcPr>
          <w:p w14:paraId="4B89BC55" w14:textId="422B3B8F" w:rsidR="00C15E1E" w:rsidRPr="00C33E39" w:rsidRDefault="00FA74B9" w:rsidP="002D64ED">
            <w:pPr>
              <w:spacing w:before="240" w:beforeAutospacing="1"/>
            </w:pPr>
            <w:r w:rsidRPr="00DD73D4">
              <w:t>She's pointing at Jesus.</w:t>
            </w:r>
          </w:p>
        </w:tc>
        <w:tc>
          <w:tcPr>
            <w:tcW w:w="3330" w:type="dxa"/>
          </w:tcPr>
          <w:p w14:paraId="7E0AE410" w14:textId="5794E0C5" w:rsidR="00C15E1E" w:rsidRPr="009611F6" w:rsidRDefault="00783F3A" w:rsidP="00C15E1E">
            <w:r w:rsidRPr="00BB3A39">
              <w:t>Sta indicando Gesù.</w:t>
            </w:r>
          </w:p>
        </w:tc>
      </w:tr>
      <w:tr w:rsidR="00C15E1E" w:rsidRPr="009611F6" w14:paraId="43934BC1" w14:textId="77777777" w:rsidTr="00C707B5">
        <w:trPr>
          <w:cantSplit/>
          <w:trHeight w:val="251"/>
          <w:jc w:val="center"/>
        </w:trPr>
        <w:tc>
          <w:tcPr>
            <w:tcW w:w="920" w:type="dxa"/>
          </w:tcPr>
          <w:p w14:paraId="77CA1A06" w14:textId="5669B69E" w:rsidR="00C15E1E" w:rsidRPr="009611F6" w:rsidRDefault="00C15E1E" w:rsidP="0000415E">
            <w:pPr>
              <w:pStyle w:val="ListParagraph"/>
              <w:numPr>
                <w:ilvl w:val="0"/>
                <w:numId w:val="1"/>
              </w:numPr>
            </w:pPr>
          </w:p>
        </w:tc>
        <w:tc>
          <w:tcPr>
            <w:tcW w:w="1864" w:type="dxa"/>
          </w:tcPr>
          <w:p w14:paraId="1F555709" w14:textId="78046D39" w:rsidR="00C15E1E" w:rsidRPr="00DD73D4" w:rsidRDefault="00FA74B9" w:rsidP="00C15E1E">
            <w:pPr>
              <w:rPr>
                <w:b/>
                <w:bCs/>
              </w:rPr>
            </w:pPr>
            <w:r w:rsidRPr="00DD73D4">
              <w:rPr>
                <w:b/>
                <w:bCs/>
              </w:rPr>
              <w:t>Sister Tracy Y. Browning</w:t>
            </w:r>
          </w:p>
        </w:tc>
        <w:tc>
          <w:tcPr>
            <w:tcW w:w="3246" w:type="dxa"/>
          </w:tcPr>
          <w:p w14:paraId="27F8BBAE" w14:textId="5CDF294E" w:rsidR="00C15E1E" w:rsidRPr="00DD73D4" w:rsidRDefault="00FA74B9" w:rsidP="00C15E1E">
            <w:r w:rsidRPr="00DD73D4">
              <w:t>She's pointing at Jesus.  Absolutely!  Do you think she recognizes the Savior?</w:t>
            </w:r>
          </w:p>
        </w:tc>
        <w:tc>
          <w:tcPr>
            <w:tcW w:w="3330" w:type="dxa"/>
          </w:tcPr>
          <w:p w14:paraId="0C44B9A9" w14:textId="1A6796D8" w:rsidR="00C15E1E" w:rsidRPr="009611F6" w:rsidRDefault="00783F3A" w:rsidP="00C15E1E">
            <w:r w:rsidRPr="00BB3A39">
              <w:t>Sta indicando Gesù.  Esatto!  Pensi che riconosca il Salvatore?</w:t>
            </w:r>
          </w:p>
        </w:tc>
      </w:tr>
      <w:tr w:rsidR="00C15E1E" w:rsidRPr="009611F6" w14:paraId="634B6E73" w14:textId="77777777" w:rsidTr="00C707B5">
        <w:trPr>
          <w:cantSplit/>
          <w:trHeight w:val="251"/>
          <w:jc w:val="center"/>
        </w:trPr>
        <w:tc>
          <w:tcPr>
            <w:tcW w:w="920" w:type="dxa"/>
          </w:tcPr>
          <w:p w14:paraId="0F1CA69A" w14:textId="308FA22B" w:rsidR="00C15E1E" w:rsidRPr="009611F6" w:rsidRDefault="00C15E1E" w:rsidP="0000415E">
            <w:pPr>
              <w:pStyle w:val="ListParagraph"/>
              <w:numPr>
                <w:ilvl w:val="0"/>
                <w:numId w:val="1"/>
              </w:numPr>
            </w:pPr>
          </w:p>
        </w:tc>
        <w:tc>
          <w:tcPr>
            <w:tcW w:w="1864" w:type="dxa"/>
          </w:tcPr>
          <w:p w14:paraId="5930241B" w14:textId="7A3F6B3A" w:rsidR="00C15E1E" w:rsidRPr="00DD73D4" w:rsidRDefault="00AC3E91" w:rsidP="00C15E1E">
            <w:pPr>
              <w:rPr>
                <w:b/>
                <w:bCs/>
              </w:rPr>
            </w:pPr>
            <w:r w:rsidRPr="00DD73D4">
              <w:rPr>
                <w:b/>
                <w:bCs/>
              </w:rPr>
              <w:t>Daisy</w:t>
            </w:r>
          </w:p>
        </w:tc>
        <w:tc>
          <w:tcPr>
            <w:tcW w:w="3246" w:type="dxa"/>
          </w:tcPr>
          <w:p w14:paraId="26E6088F" w14:textId="49DAD52E" w:rsidR="00C15E1E" w:rsidRPr="00C33E39" w:rsidRDefault="00AC3E91" w:rsidP="00AC3E91">
            <w:pPr>
              <w:spacing w:before="240" w:beforeAutospacing="1"/>
            </w:pPr>
            <w:r w:rsidRPr="00C33E39">
              <w:t>Yes.</w:t>
            </w:r>
          </w:p>
        </w:tc>
        <w:tc>
          <w:tcPr>
            <w:tcW w:w="3330" w:type="dxa"/>
          </w:tcPr>
          <w:p w14:paraId="61E32D3D" w14:textId="4992EAED" w:rsidR="00C15E1E" w:rsidRPr="009611F6" w:rsidRDefault="00783F3A" w:rsidP="00C15E1E">
            <w:r w:rsidRPr="00BB3A39">
              <w:t>Sì.</w:t>
            </w:r>
          </w:p>
        </w:tc>
      </w:tr>
      <w:tr w:rsidR="00C15E1E" w:rsidRPr="009611F6" w14:paraId="445D8846" w14:textId="77777777" w:rsidTr="00C707B5">
        <w:trPr>
          <w:cantSplit/>
          <w:trHeight w:val="251"/>
          <w:jc w:val="center"/>
        </w:trPr>
        <w:tc>
          <w:tcPr>
            <w:tcW w:w="920" w:type="dxa"/>
          </w:tcPr>
          <w:p w14:paraId="6E734AE8" w14:textId="114D0C23" w:rsidR="00C15E1E" w:rsidRPr="009611F6" w:rsidRDefault="00C15E1E" w:rsidP="0000415E">
            <w:pPr>
              <w:pStyle w:val="ListParagraph"/>
              <w:numPr>
                <w:ilvl w:val="0"/>
                <w:numId w:val="1"/>
              </w:numPr>
            </w:pPr>
          </w:p>
        </w:tc>
        <w:tc>
          <w:tcPr>
            <w:tcW w:w="1864" w:type="dxa"/>
          </w:tcPr>
          <w:p w14:paraId="580D8FB4" w14:textId="14B6AD34" w:rsidR="00C15E1E" w:rsidRPr="00DD73D4" w:rsidRDefault="006618A7" w:rsidP="00C15E1E">
            <w:pPr>
              <w:rPr>
                <w:b/>
                <w:bCs/>
              </w:rPr>
            </w:pPr>
            <w:r w:rsidRPr="00DD73D4">
              <w:rPr>
                <w:b/>
                <w:bCs/>
              </w:rPr>
              <w:t>Sister Tracy Y. Browning</w:t>
            </w:r>
          </w:p>
        </w:tc>
        <w:tc>
          <w:tcPr>
            <w:tcW w:w="3246" w:type="dxa"/>
          </w:tcPr>
          <w:p w14:paraId="1B4EDC1C" w14:textId="744C1C78" w:rsidR="00C15E1E" w:rsidRPr="00DD73D4" w:rsidRDefault="006618A7" w:rsidP="006618A7">
            <w:pPr>
              <w:textAlignment w:val="baseline"/>
            </w:pPr>
            <w:r w:rsidRPr="00DD73D4">
              <w:t>How do you think she's come to recognize the Savior?</w:t>
            </w:r>
          </w:p>
        </w:tc>
        <w:tc>
          <w:tcPr>
            <w:tcW w:w="3330" w:type="dxa"/>
          </w:tcPr>
          <w:p w14:paraId="3B5EF158" w14:textId="1C50B8F3" w:rsidR="00C15E1E" w:rsidRPr="009611F6" w:rsidRDefault="00783F3A" w:rsidP="00C15E1E">
            <w:r w:rsidRPr="00BB3A39">
              <w:t>Come pensi che abbia fatto a riconoscere il Salvatore?</w:t>
            </w:r>
          </w:p>
        </w:tc>
      </w:tr>
      <w:tr w:rsidR="00C15E1E" w:rsidRPr="009611F6" w14:paraId="68B88663" w14:textId="77777777" w:rsidTr="00C707B5">
        <w:trPr>
          <w:cantSplit/>
          <w:trHeight w:val="251"/>
          <w:jc w:val="center"/>
        </w:trPr>
        <w:tc>
          <w:tcPr>
            <w:tcW w:w="920" w:type="dxa"/>
          </w:tcPr>
          <w:p w14:paraId="33A2DF88" w14:textId="53D75D40" w:rsidR="00C15E1E" w:rsidRPr="009611F6" w:rsidRDefault="00C15E1E" w:rsidP="0000415E">
            <w:pPr>
              <w:pStyle w:val="ListParagraph"/>
              <w:numPr>
                <w:ilvl w:val="0"/>
                <w:numId w:val="1"/>
              </w:numPr>
            </w:pPr>
          </w:p>
        </w:tc>
        <w:tc>
          <w:tcPr>
            <w:tcW w:w="1864" w:type="dxa"/>
          </w:tcPr>
          <w:p w14:paraId="0A664285" w14:textId="2AF843E0" w:rsidR="00C15E1E" w:rsidRPr="00DD73D4" w:rsidRDefault="00A43494" w:rsidP="00C15E1E">
            <w:pPr>
              <w:rPr>
                <w:b/>
                <w:bCs/>
              </w:rPr>
            </w:pPr>
            <w:r w:rsidRPr="00DD73D4">
              <w:rPr>
                <w:b/>
                <w:bCs/>
              </w:rPr>
              <w:t>Daisy</w:t>
            </w:r>
          </w:p>
        </w:tc>
        <w:tc>
          <w:tcPr>
            <w:tcW w:w="3246" w:type="dxa"/>
          </w:tcPr>
          <w:p w14:paraId="1012A131" w14:textId="617F91ED" w:rsidR="00C15E1E" w:rsidRPr="00DD73D4" w:rsidRDefault="00A43494" w:rsidP="00C15E1E">
            <w:r w:rsidRPr="00DD73D4">
              <w:t>Because she maybe has seen Him before and give blessings to other people.</w:t>
            </w:r>
          </w:p>
        </w:tc>
        <w:tc>
          <w:tcPr>
            <w:tcW w:w="3330" w:type="dxa"/>
          </w:tcPr>
          <w:p w14:paraId="35BE831C" w14:textId="031D1767" w:rsidR="00C15E1E" w:rsidRPr="009611F6" w:rsidRDefault="00783F3A" w:rsidP="00C15E1E">
            <w:r w:rsidRPr="00BB3A39">
              <w:t>Perché forse Lo ha già visto dare benedizioni ad altre persone.</w:t>
            </w:r>
          </w:p>
        </w:tc>
      </w:tr>
      <w:tr w:rsidR="00C15E1E" w:rsidRPr="009611F6" w14:paraId="337D286F" w14:textId="77777777" w:rsidTr="00C707B5">
        <w:trPr>
          <w:cantSplit/>
          <w:trHeight w:val="251"/>
          <w:jc w:val="center"/>
        </w:trPr>
        <w:tc>
          <w:tcPr>
            <w:tcW w:w="920" w:type="dxa"/>
          </w:tcPr>
          <w:p w14:paraId="0E60AD18" w14:textId="0821457B" w:rsidR="00C15E1E" w:rsidRPr="009611F6" w:rsidRDefault="00C15E1E" w:rsidP="0000415E">
            <w:pPr>
              <w:pStyle w:val="ListParagraph"/>
              <w:numPr>
                <w:ilvl w:val="0"/>
                <w:numId w:val="1"/>
              </w:numPr>
            </w:pPr>
          </w:p>
        </w:tc>
        <w:tc>
          <w:tcPr>
            <w:tcW w:w="1864" w:type="dxa"/>
          </w:tcPr>
          <w:p w14:paraId="2DDD2C2A" w14:textId="14FBCA8B" w:rsidR="00C15E1E" w:rsidRPr="00DD73D4" w:rsidRDefault="00A43494" w:rsidP="00C15E1E">
            <w:pPr>
              <w:rPr>
                <w:b/>
                <w:bCs/>
              </w:rPr>
            </w:pPr>
            <w:r w:rsidRPr="00DD73D4">
              <w:rPr>
                <w:b/>
                <w:bCs/>
              </w:rPr>
              <w:t>Sister Tracy Y. Browning</w:t>
            </w:r>
          </w:p>
        </w:tc>
        <w:tc>
          <w:tcPr>
            <w:tcW w:w="3246" w:type="dxa"/>
          </w:tcPr>
          <w:p w14:paraId="18F414D0" w14:textId="1B09DC64" w:rsidR="00C15E1E" w:rsidRPr="00DD73D4" w:rsidRDefault="008102D2" w:rsidP="00C15E1E">
            <w:r w:rsidRPr="00C33E39">
              <w:t>Wow, wonderful!  Maybe she has seen Him give blessings to other people.  Absolutely.  Mom and Dad, what do you think about this young girl pointing towards the Savior?</w:t>
            </w:r>
          </w:p>
        </w:tc>
        <w:tc>
          <w:tcPr>
            <w:tcW w:w="3330" w:type="dxa"/>
          </w:tcPr>
          <w:p w14:paraId="66CF22F6" w14:textId="0FC4FD85" w:rsidR="00C15E1E" w:rsidRPr="00BB3A39" w:rsidRDefault="00783F3A" w:rsidP="00783F3A">
            <w:pPr>
              <w:textAlignment w:val="baseline"/>
            </w:pPr>
            <w:r w:rsidRPr="00BB3A39">
              <w:t>Wow, fantastico!  Forse Lo ha visto dare benedizioni ad altre persone.  Certamente.  Mamma e papà, voi cosa pensate di questa bambina che indica il Salvatore?</w:t>
            </w:r>
          </w:p>
        </w:tc>
      </w:tr>
      <w:tr w:rsidR="00C15E1E" w:rsidRPr="009611F6" w14:paraId="2B7BFF85" w14:textId="77777777" w:rsidTr="00C707B5">
        <w:trPr>
          <w:cantSplit/>
          <w:trHeight w:val="251"/>
          <w:jc w:val="center"/>
        </w:trPr>
        <w:tc>
          <w:tcPr>
            <w:tcW w:w="920" w:type="dxa"/>
          </w:tcPr>
          <w:p w14:paraId="791CA3C1" w14:textId="7F73425E" w:rsidR="00C15E1E" w:rsidRPr="009611F6" w:rsidRDefault="00C15E1E" w:rsidP="0000415E">
            <w:pPr>
              <w:pStyle w:val="ListParagraph"/>
              <w:numPr>
                <w:ilvl w:val="0"/>
                <w:numId w:val="1"/>
              </w:numPr>
            </w:pPr>
          </w:p>
        </w:tc>
        <w:tc>
          <w:tcPr>
            <w:tcW w:w="1864" w:type="dxa"/>
          </w:tcPr>
          <w:p w14:paraId="5AC32197" w14:textId="0A17EBF2" w:rsidR="00C15E1E" w:rsidRPr="00DD73D4" w:rsidRDefault="00A43494" w:rsidP="00C15E1E">
            <w:pPr>
              <w:rPr>
                <w:b/>
                <w:bCs/>
              </w:rPr>
            </w:pPr>
            <w:r w:rsidRPr="00DD73D4">
              <w:rPr>
                <w:b/>
                <w:bCs/>
              </w:rPr>
              <w:t>Mom</w:t>
            </w:r>
          </w:p>
        </w:tc>
        <w:tc>
          <w:tcPr>
            <w:tcW w:w="3246" w:type="dxa"/>
          </w:tcPr>
          <w:p w14:paraId="0AEC8F13" w14:textId="6EB05153" w:rsidR="00C15E1E" w:rsidRPr="00DD73D4" w:rsidRDefault="00A43494" w:rsidP="00C15E1E">
            <w:r w:rsidRPr="00DD73D4">
              <w:t>Actually found it interesting that she was the first one, like, in front of them.</w:t>
            </w:r>
          </w:p>
        </w:tc>
        <w:tc>
          <w:tcPr>
            <w:tcW w:w="3330" w:type="dxa"/>
          </w:tcPr>
          <w:p w14:paraId="303990FD" w14:textId="18BAF09F" w:rsidR="00C15E1E" w:rsidRPr="00BB3A39" w:rsidRDefault="00783F3A" w:rsidP="00783F3A">
            <w:pPr>
              <w:textAlignment w:val="baseline"/>
            </w:pPr>
            <w:r w:rsidRPr="00BB3A39">
              <w:t>In realtà ho trovato interessante il fatto che lei sia la prima, davanti a loro.</w:t>
            </w:r>
          </w:p>
        </w:tc>
      </w:tr>
      <w:tr w:rsidR="00C15E1E" w:rsidRPr="009611F6" w14:paraId="1DE8587B" w14:textId="77777777" w:rsidTr="00C707B5">
        <w:trPr>
          <w:cantSplit/>
          <w:trHeight w:val="251"/>
          <w:jc w:val="center"/>
        </w:trPr>
        <w:tc>
          <w:tcPr>
            <w:tcW w:w="920" w:type="dxa"/>
          </w:tcPr>
          <w:p w14:paraId="6F2FD369" w14:textId="03C60351" w:rsidR="00C15E1E" w:rsidRPr="009611F6" w:rsidRDefault="00C15E1E" w:rsidP="0000415E">
            <w:pPr>
              <w:pStyle w:val="ListParagraph"/>
              <w:numPr>
                <w:ilvl w:val="0"/>
                <w:numId w:val="1"/>
              </w:numPr>
            </w:pPr>
          </w:p>
        </w:tc>
        <w:tc>
          <w:tcPr>
            <w:tcW w:w="1864" w:type="dxa"/>
          </w:tcPr>
          <w:p w14:paraId="18CE4993" w14:textId="49B3A704" w:rsidR="00C15E1E" w:rsidRPr="00DD73D4" w:rsidRDefault="00C853CE" w:rsidP="00C15E1E">
            <w:pPr>
              <w:rPr>
                <w:b/>
                <w:bCs/>
              </w:rPr>
            </w:pPr>
            <w:r w:rsidRPr="00DD73D4">
              <w:rPr>
                <w:b/>
                <w:bCs/>
              </w:rPr>
              <w:t>Sister Tracy Y. Browning</w:t>
            </w:r>
          </w:p>
        </w:tc>
        <w:tc>
          <w:tcPr>
            <w:tcW w:w="3246" w:type="dxa"/>
          </w:tcPr>
          <w:p w14:paraId="3CE94B91" w14:textId="6391E91E" w:rsidR="00C15E1E" w:rsidRPr="00DD73D4" w:rsidRDefault="00C853CE" w:rsidP="00C15E1E">
            <w:r w:rsidRPr="00DD73D4">
              <w:t>Yeah!  She's in a position of leadership, right?  One of the ways we can become like the Savior and learn to recognize Him is by following His example.  Daisy, are you going to be baptized soon?</w:t>
            </w:r>
          </w:p>
        </w:tc>
        <w:tc>
          <w:tcPr>
            <w:tcW w:w="3330" w:type="dxa"/>
          </w:tcPr>
          <w:p w14:paraId="5D04D83C" w14:textId="1D784C9A" w:rsidR="00C15E1E" w:rsidRPr="009611F6" w:rsidRDefault="00783F3A" w:rsidP="00C15E1E">
            <w:r w:rsidRPr="00BB3A39">
              <w:t>Già!  Lei è in una posizione di leadership, giusto?  Uno dei modi in cui possiamo diventare come il Salvatore e imparare a riconoscerLo è seguendo il Suo esempio.  Daisy, verrai battezzata presto?</w:t>
            </w:r>
          </w:p>
        </w:tc>
      </w:tr>
      <w:tr w:rsidR="00C15E1E" w:rsidRPr="009611F6" w14:paraId="6D4DFE93" w14:textId="77777777" w:rsidTr="00C707B5">
        <w:trPr>
          <w:cantSplit/>
          <w:trHeight w:val="251"/>
          <w:jc w:val="center"/>
        </w:trPr>
        <w:tc>
          <w:tcPr>
            <w:tcW w:w="920" w:type="dxa"/>
          </w:tcPr>
          <w:p w14:paraId="7E653795" w14:textId="5E79F4F1" w:rsidR="00C15E1E" w:rsidRPr="009611F6" w:rsidRDefault="00C15E1E" w:rsidP="0000415E">
            <w:pPr>
              <w:pStyle w:val="ListParagraph"/>
              <w:numPr>
                <w:ilvl w:val="0"/>
                <w:numId w:val="1"/>
              </w:numPr>
            </w:pPr>
          </w:p>
        </w:tc>
        <w:tc>
          <w:tcPr>
            <w:tcW w:w="1864" w:type="dxa"/>
          </w:tcPr>
          <w:p w14:paraId="0C124525" w14:textId="10F4512B" w:rsidR="00C15E1E" w:rsidRPr="00DD73D4" w:rsidRDefault="00C853CE" w:rsidP="00C15E1E">
            <w:pPr>
              <w:rPr>
                <w:b/>
                <w:bCs/>
              </w:rPr>
            </w:pPr>
            <w:r w:rsidRPr="00DD73D4">
              <w:rPr>
                <w:b/>
                <w:bCs/>
              </w:rPr>
              <w:t>Daisy</w:t>
            </w:r>
          </w:p>
        </w:tc>
        <w:tc>
          <w:tcPr>
            <w:tcW w:w="3246" w:type="dxa"/>
          </w:tcPr>
          <w:p w14:paraId="33F35337" w14:textId="0E31D275" w:rsidR="00C15E1E" w:rsidRPr="00C33E39" w:rsidRDefault="00C853CE" w:rsidP="00C853CE">
            <w:pPr>
              <w:spacing w:before="240" w:beforeAutospacing="1"/>
            </w:pPr>
            <w:r w:rsidRPr="00C33E39">
              <w:t>Yes.</w:t>
            </w:r>
          </w:p>
        </w:tc>
        <w:tc>
          <w:tcPr>
            <w:tcW w:w="3330" w:type="dxa"/>
          </w:tcPr>
          <w:p w14:paraId="18CC365B" w14:textId="48A788A1" w:rsidR="00C15E1E" w:rsidRPr="009611F6" w:rsidRDefault="00783F3A" w:rsidP="00C15E1E">
            <w:r w:rsidRPr="00BB3A39">
              <w:t>Sì.</w:t>
            </w:r>
          </w:p>
        </w:tc>
      </w:tr>
      <w:tr w:rsidR="00C15E1E" w:rsidRPr="009611F6" w14:paraId="7A4B7E03" w14:textId="77777777" w:rsidTr="00C707B5">
        <w:trPr>
          <w:cantSplit/>
          <w:trHeight w:val="251"/>
          <w:jc w:val="center"/>
        </w:trPr>
        <w:tc>
          <w:tcPr>
            <w:tcW w:w="920" w:type="dxa"/>
          </w:tcPr>
          <w:p w14:paraId="393D112A" w14:textId="07B6BC70" w:rsidR="00C15E1E" w:rsidRPr="009611F6" w:rsidRDefault="00C15E1E" w:rsidP="0000415E">
            <w:pPr>
              <w:pStyle w:val="ListParagraph"/>
              <w:numPr>
                <w:ilvl w:val="0"/>
                <w:numId w:val="1"/>
              </w:numPr>
            </w:pPr>
          </w:p>
        </w:tc>
        <w:tc>
          <w:tcPr>
            <w:tcW w:w="1864" w:type="dxa"/>
          </w:tcPr>
          <w:p w14:paraId="76C84C2D" w14:textId="1E77B0F1" w:rsidR="00C15E1E" w:rsidRPr="00DD73D4" w:rsidRDefault="00847B9F" w:rsidP="00C15E1E">
            <w:pPr>
              <w:rPr>
                <w:b/>
                <w:bCs/>
              </w:rPr>
            </w:pPr>
            <w:r w:rsidRPr="00DD73D4">
              <w:rPr>
                <w:b/>
                <w:bCs/>
              </w:rPr>
              <w:t>Sister Tracy Y. Browning</w:t>
            </w:r>
          </w:p>
        </w:tc>
        <w:tc>
          <w:tcPr>
            <w:tcW w:w="3246" w:type="dxa"/>
          </w:tcPr>
          <w:p w14:paraId="7D1F44F8" w14:textId="2DB10787" w:rsidR="00C15E1E" w:rsidRPr="00DD73D4" w:rsidRDefault="00847B9F" w:rsidP="00C15E1E">
            <w:r w:rsidRPr="00DD73D4">
              <w:t>Yeah, when you are baptized you are following the example that He set when He was baptized.  Won't it be amazing that you will have access to the same power that your mom and dad has because you are going to keep your covenants at baptism?</w:t>
            </w:r>
          </w:p>
        </w:tc>
        <w:tc>
          <w:tcPr>
            <w:tcW w:w="3330" w:type="dxa"/>
          </w:tcPr>
          <w:p w14:paraId="33A5CA37" w14:textId="10A4E5D3" w:rsidR="00C15E1E" w:rsidRPr="009611F6" w:rsidRDefault="00783F3A" w:rsidP="00C15E1E">
            <w:r w:rsidRPr="00BB3A39">
              <w:t>Sì, quando vieni battezzata segui l’esempio che Lui ha dato quando è stato battezzato.  Non sarà bellissimo avere accesso allo stesso potere che hanno i tuoi genitori perché osserverai le tue alleanze al battesimo?</w:t>
            </w:r>
          </w:p>
        </w:tc>
      </w:tr>
      <w:tr w:rsidR="00C15E1E" w:rsidRPr="009611F6" w14:paraId="6D0EF97A" w14:textId="77777777" w:rsidTr="00C707B5">
        <w:trPr>
          <w:cantSplit/>
          <w:trHeight w:val="251"/>
          <w:jc w:val="center"/>
        </w:trPr>
        <w:tc>
          <w:tcPr>
            <w:tcW w:w="920" w:type="dxa"/>
          </w:tcPr>
          <w:p w14:paraId="5228FFC8" w14:textId="0867C3F9" w:rsidR="00C15E1E" w:rsidRPr="009611F6" w:rsidRDefault="00C15E1E" w:rsidP="0000415E">
            <w:pPr>
              <w:pStyle w:val="ListParagraph"/>
              <w:numPr>
                <w:ilvl w:val="0"/>
                <w:numId w:val="1"/>
              </w:numPr>
            </w:pPr>
          </w:p>
        </w:tc>
        <w:tc>
          <w:tcPr>
            <w:tcW w:w="1864" w:type="dxa"/>
          </w:tcPr>
          <w:p w14:paraId="09E98B14" w14:textId="11703090" w:rsidR="00C15E1E" w:rsidRPr="00DD73D4" w:rsidRDefault="003706B8" w:rsidP="00C15E1E">
            <w:pPr>
              <w:rPr>
                <w:b/>
                <w:bCs/>
              </w:rPr>
            </w:pPr>
            <w:r w:rsidRPr="00DD73D4">
              <w:rPr>
                <w:b/>
                <w:bCs/>
              </w:rPr>
              <w:t>Daisy</w:t>
            </w:r>
          </w:p>
        </w:tc>
        <w:tc>
          <w:tcPr>
            <w:tcW w:w="3246" w:type="dxa"/>
          </w:tcPr>
          <w:p w14:paraId="5F893590" w14:textId="675D5E7D" w:rsidR="00C15E1E" w:rsidRPr="00DD73D4" w:rsidRDefault="003706B8" w:rsidP="00C15E1E">
            <w:r w:rsidRPr="00DD73D4">
              <w:t>Yes.</w:t>
            </w:r>
          </w:p>
        </w:tc>
        <w:tc>
          <w:tcPr>
            <w:tcW w:w="3330" w:type="dxa"/>
          </w:tcPr>
          <w:p w14:paraId="2DD8B11A" w14:textId="5155C96C" w:rsidR="00C15E1E" w:rsidRPr="009611F6" w:rsidRDefault="00783F3A" w:rsidP="00C15E1E">
            <w:r w:rsidRPr="00BB3A39">
              <w:t>Sì.</w:t>
            </w:r>
          </w:p>
        </w:tc>
      </w:tr>
      <w:tr w:rsidR="00C15E1E" w:rsidRPr="009611F6" w14:paraId="1F94D19E" w14:textId="77777777" w:rsidTr="00C707B5">
        <w:trPr>
          <w:cantSplit/>
          <w:trHeight w:val="251"/>
          <w:jc w:val="center"/>
        </w:trPr>
        <w:tc>
          <w:tcPr>
            <w:tcW w:w="920" w:type="dxa"/>
          </w:tcPr>
          <w:p w14:paraId="1C08CEA8" w14:textId="0FD5CC2D" w:rsidR="00C15E1E" w:rsidRPr="009611F6" w:rsidRDefault="00C15E1E" w:rsidP="0000415E">
            <w:pPr>
              <w:pStyle w:val="ListParagraph"/>
              <w:numPr>
                <w:ilvl w:val="0"/>
                <w:numId w:val="1"/>
              </w:numPr>
            </w:pPr>
          </w:p>
        </w:tc>
        <w:tc>
          <w:tcPr>
            <w:tcW w:w="1864" w:type="dxa"/>
          </w:tcPr>
          <w:p w14:paraId="18ECB888" w14:textId="5FD717E2" w:rsidR="00C15E1E" w:rsidRPr="00DD73D4" w:rsidRDefault="003706B8" w:rsidP="00C15E1E">
            <w:pPr>
              <w:rPr>
                <w:b/>
                <w:bCs/>
              </w:rPr>
            </w:pPr>
            <w:r w:rsidRPr="00DD73D4">
              <w:rPr>
                <w:b/>
                <w:bCs/>
              </w:rPr>
              <w:t>Sister Tracy Y. Browning</w:t>
            </w:r>
          </w:p>
        </w:tc>
        <w:tc>
          <w:tcPr>
            <w:tcW w:w="3246" w:type="dxa"/>
          </w:tcPr>
          <w:p w14:paraId="4C700768" w14:textId="21CD046D" w:rsidR="00C15E1E" w:rsidRPr="00DD73D4" w:rsidRDefault="003706B8" w:rsidP="00C15E1E">
            <w:r w:rsidRPr="00DD73D4">
              <w:t>Yeah!  Well, I am so grateful that you are a strength in your family, Daisy and Declan.  And it's important that you know that you can be a strength in your family.  And I hope that you keep this photo and remember that when you look at it, instead of seeing the people that are painted here you can see yourself.</w:t>
            </w:r>
          </w:p>
        </w:tc>
        <w:tc>
          <w:tcPr>
            <w:tcW w:w="3330" w:type="dxa"/>
          </w:tcPr>
          <w:p w14:paraId="00D8FDFF" w14:textId="5C1FBD94" w:rsidR="00C15E1E" w:rsidRPr="009611F6" w:rsidRDefault="00783F3A" w:rsidP="00C15E1E">
            <w:r w:rsidRPr="00BB3A39">
              <w:t xml:space="preserve">Già!  Sono davvero grata che voi siate un punto di forza nella vostra famiglia, Daisy e Declan.  Ed è importante che sappiate che potete essere un punto di forza nella vostra famiglia.  Spero che conserverete questa foto e che, quando la guarderete, invece di vedere le persone che vi sono raffigurate vedrete voi stessi.  </w:t>
            </w:r>
          </w:p>
        </w:tc>
      </w:tr>
      <w:tr w:rsidR="00C15E1E" w:rsidRPr="009611F6" w14:paraId="79BA24E3" w14:textId="77777777" w:rsidTr="00C707B5">
        <w:trPr>
          <w:cantSplit/>
          <w:trHeight w:val="251"/>
          <w:jc w:val="center"/>
        </w:trPr>
        <w:tc>
          <w:tcPr>
            <w:tcW w:w="920" w:type="dxa"/>
          </w:tcPr>
          <w:p w14:paraId="1D8C1C48" w14:textId="18068DFA" w:rsidR="00C15E1E" w:rsidRPr="009611F6" w:rsidRDefault="00C15E1E" w:rsidP="0000415E">
            <w:pPr>
              <w:pStyle w:val="ListParagraph"/>
              <w:numPr>
                <w:ilvl w:val="0"/>
                <w:numId w:val="1"/>
              </w:numPr>
            </w:pPr>
          </w:p>
        </w:tc>
        <w:tc>
          <w:tcPr>
            <w:tcW w:w="1864" w:type="dxa"/>
          </w:tcPr>
          <w:p w14:paraId="2325BEB0" w14:textId="13A55935" w:rsidR="00C15E1E" w:rsidRPr="00DD73D4" w:rsidRDefault="00B54954" w:rsidP="00C15E1E">
            <w:pPr>
              <w:rPr>
                <w:b/>
                <w:bCs/>
              </w:rPr>
            </w:pPr>
            <w:r w:rsidRPr="00DD73D4">
              <w:rPr>
                <w:b/>
                <w:bCs/>
              </w:rPr>
              <w:t>Sister Tracy Y. Browning</w:t>
            </w:r>
          </w:p>
        </w:tc>
        <w:tc>
          <w:tcPr>
            <w:tcW w:w="3246" w:type="dxa"/>
          </w:tcPr>
          <w:p w14:paraId="7A11392E" w14:textId="5B5C7527" w:rsidR="00C15E1E" w:rsidRPr="00DD73D4" w:rsidRDefault="00B54954" w:rsidP="00C15E1E">
            <w:r w:rsidRPr="00DD73D4">
              <w:t>Declan, remember?  You've got the red hat on, right?  And here is Daisy pointing her family towards the Savior.  And Mom and Dad, you're there together.  And this, as a family, is how we can come to learn to recognize our Savior Jesus Christ, and everyone in our family can play a part in that.</w:t>
            </w:r>
          </w:p>
        </w:tc>
        <w:tc>
          <w:tcPr>
            <w:tcW w:w="3330" w:type="dxa"/>
          </w:tcPr>
          <w:p w14:paraId="01CB925A" w14:textId="407DC895" w:rsidR="00C15E1E" w:rsidRPr="00BB3A39" w:rsidRDefault="00783F3A" w:rsidP="00783F3A">
            <w:pPr>
              <w:textAlignment w:val="baseline"/>
            </w:pPr>
            <w:r w:rsidRPr="00BB3A39">
              <w:t>Declan, ricordi?  Hai il cappello rosso, vero?  Ed ecco Daisy che indica alla sua famiglia il Salvatore.  E mamma e papà, siete qui insieme.  E questo, come famiglia, è il modo in cui possiamo imparare a riconoscere il nostro Salvatore Gesù Cristo, e tutti nella nostra famiglia possono contribuire.</w:t>
            </w:r>
          </w:p>
        </w:tc>
      </w:tr>
      <w:tr w:rsidR="00C15E1E" w:rsidRPr="009611F6" w14:paraId="5A3E2D71" w14:textId="77777777" w:rsidTr="00C707B5">
        <w:trPr>
          <w:cantSplit/>
          <w:trHeight w:val="251"/>
          <w:jc w:val="center"/>
        </w:trPr>
        <w:tc>
          <w:tcPr>
            <w:tcW w:w="920" w:type="dxa"/>
          </w:tcPr>
          <w:p w14:paraId="3DC3DCC6" w14:textId="4E816911" w:rsidR="00C15E1E" w:rsidRPr="009611F6" w:rsidRDefault="00C15E1E" w:rsidP="0000415E">
            <w:pPr>
              <w:pStyle w:val="ListParagraph"/>
              <w:numPr>
                <w:ilvl w:val="0"/>
                <w:numId w:val="1"/>
              </w:numPr>
            </w:pPr>
          </w:p>
        </w:tc>
        <w:tc>
          <w:tcPr>
            <w:tcW w:w="1864" w:type="dxa"/>
          </w:tcPr>
          <w:p w14:paraId="1DF96C3A" w14:textId="5D4D10CA" w:rsidR="00C15E1E" w:rsidRPr="00DD73D4" w:rsidRDefault="00E7227B" w:rsidP="00C15E1E">
            <w:pPr>
              <w:rPr>
                <w:b/>
                <w:bCs/>
              </w:rPr>
            </w:pPr>
            <w:r w:rsidRPr="00DD73D4">
              <w:rPr>
                <w:b/>
                <w:bCs/>
              </w:rPr>
              <w:t>Louie</w:t>
            </w:r>
          </w:p>
        </w:tc>
        <w:tc>
          <w:tcPr>
            <w:tcW w:w="3246" w:type="dxa"/>
          </w:tcPr>
          <w:p w14:paraId="04B9ADD0" w14:textId="46EAD884" w:rsidR="00C15E1E" w:rsidRPr="00DD73D4" w:rsidRDefault="00E7227B" w:rsidP="00C15E1E">
            <w:r w:rsidRPr="00DD73D4">
              <w:t>Ugh, just dishes.  No disciples.</w:t>
            </w:r>
          </w:p>
        </w:tc>
        <w:tc>
          <w:tcPr>
            <w:tcW w:w="3330" w:type="dxa"/>
          </w:tcPr>
          <w:p w14:paraId="624DB5A4" w14:textId="5BDAA3E0" w:rsidR="00C15E1E" w:rsidRPr="00BB3A39" w:rsidRDefault="00783F3A" w:rsidP="00783F3A">
            <w:pPr>
              <w:textAlignment w:val="baseline"/>
            </w:pPr>
            <w:r w:rsidRPr="00BB3A39">
              <w:t>Uffa, solo piatti.  Nessun discepolo.</w:t>
            </w:r>
          </w:p>
        </w:tc>
      </w:tr>
      <w:tr w:rsidR="00C15E1E" w:rsidRPr="009611F6" w14:paraId="645DC095" w14:textId="77777777" w:rsidTr="00C707B5">
        <w:trPr>
          <w:cantSplit/>
          <w:trHeight w:val="251"/>
          <w:jc w:val="center"/>
        </w:trPr>
        <w:tc>
          <w:tcPr>
            <w:tcW w:w="920" w:type="dxa"/>
          </w:tcPr>
          <w:p w14:paraId="027AE499" w14:textId="55A88252" w:rsidR="00C15E1E" w:rsidRPr="009611F6" w:rsidRDefault="00C15E1E" w:rsidP="0000415E">
            <w:pPr>
              <w:pStyle w:val="ListParagraph"/>
              <w:numPr>
                <w:ilvl w:val="0"/>
                <w:numId w:val="1"/>
              </w:numPr>
            </w:pPr>
          </w:p>
        </w:tc>
        <w:tc>
          <w:tcPr>
            <w:tcW w:w="1864" w:type="dxa"/>
          </w:tcPr>
          <w:p w14:paraId="3FA08518" w14:textId="5E81BF92" w:rsidR="00C15E1E" w:rsidRPr="00DD73D4" w:rsidRDefault="004404FD" w:rsidP="00C15E1E">
            <w:pPr>
              <w:rPr>
                <w:b/>
                <w:bCs/>
              </w:rPr>
            </w:pPr>
            <w:r w:rsidRPr="00DD73D4">
              <w:rPr>
                <w:b/>
                <w:bCs/>
              </w:rPr>
              <w:t>Louie</w:t>
            </w:r>
          </w:p>
        </w:tc>
        <w:tc>
          <w:tcPr>
            <w:tcW w:w="3246" w:type="dxa"/>
          </w:tcPr>
          <w:p w14:paraId="0C1EB673" w14:textId="5AF5F406" w:rsidR="00C15E1E" w:rsidRPr="00DD73D4" w:rsidRDefault="004404FD" w:rsidP="00C15E1E">
            <w:r w:rsidRPr="00DD73D4">
              <w:t>What do you mean stop and help?  They seem way too busy playing with that garbage bag to help us figure out what it means to be a disciple.</w:t>
            </w:r>
          </w:p>
        </w:tc>
        <w:tc>
          <w:tcPr>
            <w:tcW w:w="3330" w:type="dxa"/>
          </w:tcPr>
          <w:p w14:paraId="114A2442" w14:textId="5F4A2DFD" w:rsidR="00C15E1E" w:rsidRPr="009611F6" w:rsidRDefault="00783F3A" w:rsidP="00C15E1E">
            <w:r w:rsidRPr="00BB3A39">
              <w:t>Cosa vuol dire “fermati e aiuta”?  Sembrano troppo occupati a giocare con quel sacco della spazzatura per aiutarci a capire cosa significhi essere un discepolo.</w:t>
            </w:r>
          </w:p>
        </w:tc>
      </w:tr>
      <w:tr w:rsidR="00C15E1E" w:rsidRPr="009611F6" w14:paraId="2F984C26" w14:textId="77777777" w:rsidTr="00C707B5">
        <w:trPr>
          <w:cantSplit/>
          <w:trHeight w:val="251"/>
          <w:jc w:val="center"/>
        </w:trPr>
        <w:tc>
          <w:tcPr>
            <w:tcW w:w="920" w:type="dxa"/>
          </w:tcPr>
          <w:p w14:paraId="32D9BB2E" w14:textId="3C9C7921" w:rsidR="00C15E1E" w:rsidRPr="009611F6" w:rsidRDefault="00C15E1E" w:rsidP="0000415E">
            <w:pPr>
              <w:pStyle w:val="ListParagraph"/>
              <w:numPr>
                <w:ilvl w:val="0"/>
                <w:numId w:val="1"/>
              </w:numPr>
            </w:pPr>
          </w:p>
        </w:tc>
        <w:tc>
          <w:tcPr>
            <w:tcW w:w="1864" w:type="dxa"/>
          </w:tcPr>
          <w:p w14:paraId="65EE97AB" w14:textId="0B6A2A9E" w:rsidR="00C15E1E" w:rsidRPr="00DD73D4" w:rsidRDefault="004404FD" w:rsidP="00C15E1E">
            <w:pPr>
              <w:rPr>
                <w:b/>
                <w:bCs/>
              </w:rPr>
            </w:pPr>
            <w:r w:rsidRPr="00DD73D4">
              <w:rPr>
                <w:b/>
                <w:bCs/>
              </w:rPr>
              <w:t>Louie</w:t>
            </w:r>
          </w:p>
        </w:tc>
        <w:tc>
          <w:tcPr>
            <w:tcW w:w="3246" w:type="dxa"/>
          </w:tcPr>
          <w:p w14:paraId="0D3D71A9" w14:textId="7FBF80CB" w:rsidR="00C15E1E" w:rsidRPr="00DD73D4" w:rsidRDefault="004404FD" w:rsidP="00C15E1E">
            <w:r w:rsidRPr="00C33E39">
              <w:t>(gasps)</w:t>
            </w:r>
            <w:r w:rsidRPr="00DD73D4">
              <w:t xml:space="preserve"> We gotta keep goin'!  Clock's tickin'.  Come on, Gilbert.  No, no, no, keep comin'.</w:t>
            </w:r>
          </w:p>
        </w:tc>
        <w:tc>
          <w:tcPr>
            <w:tcW w:w="3330" w:type="dxa"/>
          </w:tcPr>
          <w:p w14:paraId="093E2183" w14:textId="6737F16D" w:rsidR="00C15E1E" w:rsidRPr="00BB3A39" w:rsidRDefault="00783F3A" w:rsidP="00783F3A">
            <w:pPr>
              <w:textAlignment w:val="baseline"/>
            </w:pPr>
            <w:r w:rsidRPr="00BB3A39">
              <w:t>(sussulta) Dobbiamo muoverci!  Il tempo vola.  Andiamo, Gilbert.  No, no, no, andiamo.</w:t>
            </w:r>
          </w:p>
        </w:tc>
      </w:tr>
      <w:tr w:rsidR="00C15E1E" w:rsidRPr="009611F6" w14:paraId="4A1F3094" w14:textId="77777777" w:rsidTr="00C707B5">
        <w:trPr>
          <w:cantSplit/>
          <w:trHeight w:val="251"/>
          <w:jc w:val="center"/>
        </w:trPr>
        <w:tc>
          <w:tcPr>
            <w:tcW w:w="920" w:type="dxa"/>
          </w:tcPr>
          <w:p w14:paraId="6E49280B" w14:textId="59DFABB2" w:rsidR="00C15E1E" w:rsidRPr="009611F6" w:rsidRDefault="00C15E1E" w:rsidP="0000415E">
            <w:pPr>
              <w:pStyle w:val="ListParagraph"/>
              <w:numPr>
                <w:ilvl w:val="0"/>
                <w:numId w:val="1"/>
              </w:numPr>
            </w:pPr>
          </w:p>
        </w:tc>
        <w:tc>
          <w:tcPr>
            <w:tcW w:w="1864" w:type="dxa"/>
          </w:tcPr>
          <w:p w14:paraId="07921B05" w14:textId="2B12746D" w:rsidR="00C15E1E" w:rsidRPr="00DD73D4" w:rsidRDefault="00885674" w:rsidP="00C15E1E">
            <w:pPr>
              <w:rPr>
                <w:b/>
                <w:bCs/>
              </w:rPr>
            </w:pPr>
            <w:r w:rsidRPr="00DD73D4">
              <w:rPr>
                <w:b/>
                <w:bCs/>
              </w:rPr>
              <w:t>Teen Girl</w:t>
            </w:r>
          </w:p>
        </w:tc>
        <w:tc>
          <w:tcPr>
            <w:tcW w:w="3246" w:type="dxa"/>
          </w:tcPr>
          <w:p w14:paraId="0B234D63" w14:textId="69FDC961" w:rsidR="00C15E1E" w:rsidRPr="00DD73D4" w:rsidRDefault="00885674" w:rsidP="00C15E1E">
            <w:r w:rsidRPr="00DD73D4">
              <w:t xml:space="preserve">Hi friends!  Today we're going to be making this beautiful flower, so you can share it with a friend or a loved one.  Let's get started!  The first thing we're going to do is trace our hand on the white paper.  </w:t>
            </w:r>
          </w:p>
        </w:tc>
        <w:tc>
          <w:tcPr>
            <w:tcW w:w="3330" w:type="dxa"/>
          </w:tcPr>
          <w:p w14:paraId="645C75C7" w14:textId="40DECD1B" w:rsidR="00C15E1E" w:rsidRPr="009611F6" w:rsidRDefault="00BB192B" w:rsidP="00C15E1E">
            <w:r w:rsidRPr="00BB3A39">
              <w:t xml:space="preserve">Ciao, amici!  Oggi realizzeremo questo bellissimo fiore, così potrete condividerlo con un amico o una persona cara.  Iniziamo!  La prima cosa che faremo è tracciare la nostra mano sul foglio bianco. </w:t>
            </w:r>
          </w:p>
        </w:tc>
      </w:tr>
      <w:tr w:rsidR="00C15E1E" w:rsidRPr="009611F6" w14:paraId="65EF8D3A" w14:textId="77777777" w:rsidTr="00C707B5">
        <w:trPr>
          <w:cantSplit/>
          <w:trHeight w:val="251"/>
          <w:jc w:val="center"/>
        </w:trPr>
        <w:tc>
          <w:tcPr>
            <w:tcW w:w="920" w:type="dxa"/>
          </w:tcPr>
          <w:p w14:paraId="7487C010" w14:textId="74CABB28" w:rsidR="00C15E1E" w:rsidRPr="009611F6" w:rsidRDefault="00C15E1E" w:rsidP="0000415E">
            <w:pPr>
              <w:pStyle w:val="ListParagraph"/>
              <w:numPr>
                <w:ilvl w:val="0"/>
                <w:numId w:val="1"/>
              </w:numPr>
            </w:pPr>
          </w:p>
        </w:tc>
        <w:tc>
          <w:tcPr>
            <w:tcW w:w="1864" w:type="dxa"/>
          </w:tcPr>
          <w:p w14:paraId="16E011F0" w14:textId="563DCBD0" w:rsidR="00C15E1E" w:rsidRPr="00DD73D4" w:rsidRDefault="00885674" w:rsidP="00C15E1E">
            <w:pPr>
              <w:rPr>
                <w:b/>
                <w:bCs/>
              </w:rPr>
            </w:pPr>
            <w:r w:rsidRPr="00DD73D4">
              <w:rPr>
                <w:b/>
                <w:bCs/>
              </w:rPr>
              <w:t>Teen Girl</w:t>
            </w:r>
          </w:p>
        </w:tc>
        <w:tc>
          <w:tcPr>
            <w:tcW w:w="3246" w:type="dxa"/>
          </w:tcPr>
          <w:p w14:paraId="2D1CDBDC" w14:textId="2D0102DD" w:rsidR="00C15E1E" w:rsidRPr="00DD73D4" w:rsidRDefault="00877672" w:rsidP="00C15E1E">
            <w:r w:rsidRPr="00DD73D4">
              <w:t>So lay your hand down and draw the outline of your hand.  Doesn't have to be perfect.  If you don't have all these things at home, get creative and use whatever you can find.  Now I'm just going to cut along the line…</w:t>
            </w:r>
          </w:p>
        </w:tc>
        <w:tc>
          <w:tcPr>
            <w:tcW w:w="3330" w:type="dxa"/>
          </w:tcPr>
          <w:p w14:paraId="472B5F30" w14:textId="6A6C0102" w:rsidR="00C15E1E" w:rsidRPr="009611F6" w:rsidRDefault="005F30C5" w:rsidP="00C15E1E">
            <w:r w:rsidRPr="00BB3A39">
              <w:t>Quindi poggiate la mano e disegnatene il contorno.  Non deve essere perfetto.  Se non avete tutto questo materiale a casa, usate la creatività e utilizzate tutto ciò che riuscite a trovare.  Ora taglio semplicemente lungo la linea.</w:t>
            </w:r>
          </w:p>
        </w:tc>
      </w:tr>
      <w:tr w:rsidR="00C15E1E" w:rsidRPr="009611F6" w14:paraId="6CC8A9CF" w14:textId="77777777" w:rsidTr="00C707B5">
        <w:trPr>
          <w:cantSplit/>
          <w:trHeight w:val="251"/>
          <w:jc w:val="center"/>
        </w:trPr>
        <w:tc>
          <w:tcPr>
            <w:tcW w:w="920" w:type="dxa"/>
          </w:tcPr>
          <w:p w14:paraId="29B98C63" w14:textId="207AD22A" w:rsidR="00C15E1E" w:rsidRPr="009611F6" w:rsidRDefault="00C15E1E" w:rsidP="0000415E">
            <w:pPr>
              <w:pStyle w:val="ListParagraph"/>
              <w:numPr>
                <w:ilvl w:val="0"/>
                <w:numId w:val="1"/>
              </w:numPr>
            </w:pPr>
          </w:p>
        </w:tc>
        <w:tc>
          <w:tcPr>
            <w:tcW w:w="1864" w:type="dxa"/>
          </w:tcPr>
          <w:p w14:paraId="4E4B7B3F" w14:textId="57657A65" w:rsidR="00C15E1E" w:rsidRPr="00DD73D4" w:rsidRDefault="00877672" w:rsidP="00C15E1E">
            <w:pPr>
              <w:rPr>
                <w:b/>
                <w:bCs/>
              </w:rPr>
            </w:pPr>
            <w:r w:rsidRPr="00DD73D4">
              <w:rPr>
                <w:b/>
                <w:bCs/>
              </w:rPr>
              <w:t>Teen Girl</w:t>
            </w:r>
          </w:p>
        </w:tc>
        <w:tc>
          <w:tcPr>
            <w:tcW w:w="3246" w:type="dxa"/>
          </w:tcPr>
          <w:p w14:paraId="40C3EC17" w14:textId="67EE82F6" w:rsidR="00C15E1E" w:rsidRPr="00DD73D4" w:rsidRDefault="00877672" w:rsidP="00C15E1E">
            <w:r w:rsidRPr="00DD73D4">
              <w:t xml:space="preserve">Awesome work.  Now you should have a little hand cut out.  Next step, we're going to roll it into a cone.  About like this so it's in cone shape.  And we're just going to tape it right there so it stays.  Perfect!  </w:t>
            </w:r>
          </w:p>
        </w:tc>
        <w:tc>
          <w:tcPr>
            <w:tcW w:w="3330" w:type="dxa"/>
          </w:tcPr>
          <w:p w14:paraId="3744FDC8" w14:textId="498525D7" w:rsidR="00C15E1E" w:rsidRPr="009611F6" w:rsidRDefault="005F30C5" w:rsidP="00C15E1E">
            <w:r w:rsidRPr="00BB3A39">
              <w:t xml:space="preserve">Ottimo lavoro!  Ora dovreste avere una piccola mano ritagliata.  Il prossimo passo è arrotolarla a formare un cono.  Più o meno così, per darle la forma di un cono.  E ora mettiamo un po’ di nastro adesivo qui per fissarlo.  Perfetto!  </w:t>
            </w:r>
          </w:p>
        </w:tc>
      </w:tr>
      <w:tr w:rsidR="00C15E1E" w:rsidRPr="009611F6" w14:paraId="69CBAB66" w14:textId="77777777" w:rsidTr="00C707B5">
        <w:trPr>
          <w:cantSplit/>
          <w:trHeight w:val="251"/>
          <w:jc w:val="center"/>
        </w:trPr>
        <w:tc>
          <w:tcPr>
            <w:tcW w:w="920" w:type="dxa"/>
          </w:tcPr>
          <w:p w14:paraId="1D60FEC0" w14:textId="22DD46A3" w:rsidR="00C15E1E" w:rsidRPr="009611F6" w:rsidRDefault="00C15E1E" w:rsidP="0000415E">
            <w:pPr>
              <w:pStyle w:val="ListParagraph"/>
              <w:numPr>
                <w:ilvl w:val="0"/>
                <w:numId w:val="1"/>
              </w:numPr>
            </w:pPr>
          </w:p>
        </w:tc>
        <w:tc>
          <w:tcPr>
            <w:tcW w:w="1864" w:type="dxa"/>
          </w:tcPr>
          <w:p w14:paraId="2D19C67F" w14:textId="7787EA87" w:rsidR="00C15E1E" w:rsidRPr="00DD73D4" w:rsidRDefault="00877672" w:rsidP="00C15E1E">
            <w:pPr>
              <w:rPr>
                <w:b/>
                <w:bCs/>
              </w:rPr>
            </w:pPr>
            <w:r w:rsidRPr="00DD73D4">
              <w:rPr>
                <w:b/>
                <w:bCs/>
              </w:rPr>
              <w:t>Teen Girl</w:t>
            </w:r>
          </w:p>
        </w:tc>
        <w:tc>
          <w:tcPr>
            <w:tcW w:w="3246" w:type="dxa"/>
          </w:tcPr>
          <w:p w14:paraId="50E0B932" w14:textId="28B0371D" w:rsidR="00C15E1E" w:rsidRPr="00DD73D4" w:rsidRDefault="00877672" w:rsidP="00C15E1E">
            <w:r w:rsidRPr="00DD73D4">
              <w:t>Now we're going to take our pencil and we're going to curl over each finger.  So you're just going to roll it around the pencil.  And these are going to make the petals of our flower.  See that?</w:t>
            </w:r>
          </w:p>
        </w:tc>
        <w:tc>
          <w:tcPr>
            <w:tcW w:w="3330" w:type="dxa"/>
          </w:tcPr>
          <w:p w14:paraId="582DA2CE" w14:textId="667E17A2" w:rsidR="00C15E1E" w:rsidRPr="009611F6" w:rsidRDefault="005F30C5" w:rsidP="00C15E1E">
            <w:r w:rsidRPr="00BB3A39">
              <w:t xml:space="preserve">Ora prendiamo la matita e la usiamo per arrotolare ogni dito.  Basta che lo arrotoliate intorno alla matita.  Questi saranno i petali del nostro fiore.  Vedete? </w:t>
            </w:r>
          </w:p>
        </w:tc>
      </w:tr>
      <w:tr w:rsidR="00C15E1E" w:rsidRPr="009611F6" w14:paraId="64AD9BD6" w14:textId="77777777" w:rsidTr="00C707B5">
        <w:trPr>
          <w:cantSplit/>
          <w:trHeight w:val="251"/>
          <w:jc w:val="center"/>
        </w:trPr>
        <w:tc>
          <w:tcPr>
            <w:tcW w:w="920" w:type="dxa"/>
          </w:tcPr>
          <w:p w14:paraId="63086126" w14:textId="1DEBA998" w:rsidR="00C15E1E" w:rsidRPr="009611F6" w:rsidRDefault="00C15E1E" w:rsidP="0000415E">
            <w:pPr>
              <w:pStyle w:val="ListParagraph"/>
              <w:numPr>
                <w:ilvl w:val="0"/>
                <w:numId w:val="1"/>
              </w:numPr>
            </w:pPr>
          </w:p>
        </w:tc>
        <w:tc>
          <w:tcPr>
            <w:tcW w:w="1864" w:type="dxa"/>
          </w:tcPr>
          <w:p w14:paraId="5383D947" w14:textId="50BD3323" w:rsidR="00C15E1E" w:rsidRPr="00DD73D4" w:rsidRDefault="005509C0" w:rsidP="00C15E1E">
            <w:pPr>
              <w:rPr>
                <w:b/>
                <w:bCs/>
              </w:rPr>
            </w:pPr>
            <w:r w:rsidRPr="00DD73D4">
              <w:rPr>
                <w:b/>
                <w:bCs/>
              </w:rPr>
              <w:t>Teen Girl</w:t>
            </w:r>
          </w:p>
        </w:tc>
        <w:tc>
          <w:tcPr>
            <w:tcW w:w="3246" w:type="dxa"/>
          </w:tcPr>
          <w:p w14:paraId="043356E8" w14:textId="6C03007D" w:rsidR="00C15E1E" w:rsidRPr="00DD73D4" w:rsidRDefault="004C7152" w:rsidP="00C15E1E">
            <w:r w:rsidRPr="00DD73D4">
              <w:t xml:space="preserve">You're going to do that with each finger.  Oh, looking good!  Great work!  So there we have our flower.  Next step, we're going to take our yellow and green paint, get a little bit of both.  I'm going to take the stick and I'm going to do a small part at the top yellow, and the rest of it green…  </w:t>
            </w:r>
          </w:p>
        </w:tc>
        <w:tc>
          <w:tcPr>
            <w:tcW w:w="3330" w:type="dxa"/>
          </w:tcPr>
          <w:p w14:paraId="4099BB27" w14:textId="07B4EF01" w:rsidR="00C15E1E" w:rsidRPr="009611F6" w:rsidRDefault="005F30C5" w:rsidP="00C15E1E">
            <w:r w:rsidRPr="00BB3A39">
              <w:t>Dovete farlo per ogni dito.  Oh, ci siamo!  Benissimo!  Ecco il nostro fiore.  Ora prendiamo la pittura gialla e quella verde, un po’ di entrambe.  Prendo il bastoncino e faccio una piccola parte in alto gialla e il resto lo coloro di verde.</w:t>
            </w:r>
          </w:p>
        </w:tc>
      </w:tr>
      <w:tr w:rsidR="00FD13A5" w:rsidRPr="009611F6" w14:paraId="3A67FCFE" w14:textId="77777777" w:rsidTr="00C707B5">
        <w:trPr>
          <w:cantSplit/>
          <w:trHeight w:val="251"/>
          <w:jc w:val="center"/>
        </w:trPr>
        <w:tc>
          <w:tcPr>
            <w:tcW w:w="920" w:type="dxa"/>
          </w:tcPr>
          <w:p w14:paraId="1B54B6DF" w14:textId="74D5DF8B" w:rsidR="00FD13A5" w:rsidRDefault="00FD13A5" w:rsidP="0000415E">
            <w:pPr>
              <w:pStyle w:val="ListParagraph"/>
              <w:numPr>
                <w:ilvl w:val="0"/>
                <w:numId w:val="1"/>
              </w:numPr>
            </w:pPr>
          </w:p>
        </w:tc>
        <w:tc>
          <w:tcPr>
            <w:tcW w:w="1864" w:type="dxa"/>
          </w:tcPr>
          <w:p w14:paraId="1BF84089" w14:textId="441060D2" w:rsidR="00FD13A5" w:rsidRPr="00DD73D4" w:rsidRDefault="005509C0" w:rsidP="00C15E1E">
            <w:pPr>
              <w:rPr>
                <w:b/>
                <w:bCs/>
              </w:rPr>
            </w:pPr>
            <w:r w:rsidRPr="00DD73D4">
              <w:rPr>
                <w:b/>
                <w:bCs/>
              </w:rPr>
              <w:t>Teen Girl</w:t>
            </w:r>
          </w:p>
        </w:tc>
        <w:tc>
          <w:tcPr>
            <w:tcW w:w="3246" w:type="dxa"/>
          </w:tcPr>
          <w:p w14:paraId="1DD0921A" w14:textId="17436B92" w:rsidR="00FD13A5" w:rsidRPr="00DD73D4" w:rsidRDefault="004C7152" w:rsidP="00C15E1E">
            <w:r w:rsidRPr="00DD73D4">
              <w:t>Okay, now we're going to let our stick dry for a minute before we move on to the last step.  Now that my stick's dry, I'm going to move on and add my flower to the stick.  So I'm just going to feed it through the top of it.  Beautiful!</w:t>
            </w:r>
          </w:p>
        </w:tc>
        <w:tc>
          <w:tcPr>
            <w:tcW w:w="3330" w:type="dxa"/>
          </w:tcPr>
          <w:p w14:paraId="6581AA1D" w14:textId="4271C5A7" w:rsidR="00FD13A5" w:rsidRPr="009611F6" w:rsidRDefault="005F30C5" w:rsidP="00C15E1E">
            <w:r w:rsidRPr="00BB3A39">
              <w:t xml:space="preserve">Ok, ora lasciamo asciugare il bastoncino per un minuto prima di passare all’ultimo passaggio.  Ora che il bastoncino è asciutto, posso aggiungere il mio fiore.  Lo inserisco semplicemente dalla parte superiore.  Bellissimo! </w:t>
            </w:r>
          </w:p>
        </w:tc>
      </w:tr>
      <w:tr w:rsidR="00FD13A5" w:rsidRPr="009611F6" w14:paraId="463FC01F" w14:textId="77777777" w:rsidTr="00C707B5">
        <w:trPr>
          <w:cantSplit/>
          <w:trHeight w:val="251"/>
          <w:jc w:val="center"/>
        </w:trPr>
        <w:tc>
          <w:tcPr>
            <w:tcW w:w="920" w:type="dxa"/>
          </w:tcPr>
          <w:p w14:paraId="426169AD" w14:textId="4BEDC198" w:rsidR="00FD13A5" w:rsidRDefault="00FD13A5" w:rsidP="0000415E">
            <w:pPr>
              <w:pStyle w:val="ListParagraph"/>
              <w:numPr>
                <w:ilvl w:val="0"/>
                <w:numId w:val="1"/>
              </w:numPr>
            </w:pPr>
          </w:p>
        </w:tc>
        <w:tc>
          <w:tcPr>
            <w:tcW w:w="1864" w:type="dxa"/>
          </w:tcPr>
          <w:p w14:paraId="2E1FDDAD" w14:textId="06BEFB4A" w:rsidR="00FD13A5" w:rsidRPr="00DD73D4" w:rsidRDefault="005509C0" w:rsidP="00C15E1E">
            <w:pPr>
              <w:rPr>
                <w:b/>
                <w:bCs/>
              </w:rPr>
            </w:pPr>
            <w:r w:rsidRPr="00DD73D4">
              <w:rPr>
                <w:b/>
                <w:bCs/>
              </w:rPr>
              <w:t>Teen Girl</w:t>
            </w:r>
          </w:p>
        </w:tc>
        <w:tc>
          <w:tcPr>
            <w:tcW w:w="3246" w:type="dxa"/>
          </w:tcPr>
          <w:p w14:paraId="178808CC" w14:textId="6E1DB6EB" w:rsidR="00FD13A5" w:rsidRPr="00DD73D4" w:rsidRDefault="004C7152" w:rsidP="00C15E1E">
            <w:r w:rsidRPr="00DD73D4">
              <w:t xml:space="preserve">And I'm going to line up my flower so it ends about where the yellow ends and lines up right there.  And your flower might stay on the stem pretty well, or you could add a little tape.  And then the very last step, we're just going to cut out some green leaves.  I'm just going to draw a couple of tear-drop shapes and cut those out.  Here are my leaves.  Now with the tape, just going to attach them to the stem.  I'm going to curl them out with my pencil, roll them down.  Cute!  </w:t>
            </w:r>
          </w:p>
        </w:tc>
        <w:tc>
          <w:tcPr>
            <w:tcW w:w="3330" w:type="dxa"/>
          </w:tcPr>
          <w:p w14:paraId="58C63082" w14:textId="0D22FA98" w:rsidR="00FD13A5" w:rsidRPr="009611F6" w:rsidRDefault="005F30C5" w:rsidP="00C15E1E">
            <w:r w:rsidRPr="00BB3A39">
              <w:t xml:space="preserve">E allineo il mio fiore in modo che arrivi più o meno dove finisce il giallo.  Il vostro fiore potrebbe tenersi da solo sullo stelo oppure potreste dover aggiungere un po’ di nastro adesivo.  Come ultimissimo passaggio, tagliamo alcune foglie verdi.  Disegno semplicemente qualche forma a goccia e la ritaglio.  Ecco le mie foglie.  Ora con il nastro adesivo le attacco allo stelo.  E le arriccio con la matita.  Carino! </w:t>
            </w:r>
          </w:p>
        </w:tc>
      </w:tr>
      <w:tr w:rsidR="00FD13A5" w:rsidRPr="009611F6" w14:paraId="534EAD62" w14:textId="77777777" w:rsidTr="00C707B5">
        <w:trPr>
          <w:cantSplit/>
          <w:trHeight w:val="251"/>
          <w:jc w:val="center"/>
        </w:trPr>
        <w:tc>
          <w:tcPr>
            <w:tcW w:w="920" w:type="dxa"/>
          </w:tcPr>
          <w:p w14:paraId="16BA3763" w14:textId="7B28C5D9" w:rsidR="00FD13A5" w:rsidRDefault="00FD13A5" w:rsidP="0000415E">
            <w:pPr>
              <w:pStyle w:val="ListParagraph"/>
              <w:numPr>
                <w:ilvl w:val="0"/>
                <w:numId w:val="1"/>
              </w:numPr>
            </w:pPr>
          </w:p>
        </w:tc>
        <w:tc>
          <w:tcPr>
            <w:tcW w:w="1864" w:type="dxa"/>
          </w:tcPr>
          <w:p w14:paraId="00EB8771" w14:textId="1FAB502C" w:rsidR="00FD13A5" w:rsidRPr="00DD73D4" w:rsidRDefault="005509C0" w:rsidP="00C15E1E">
            <w:pPr>
              <w:rPr>
                <w:b/>
                <w:bCs/>
              </w:rPr>
            </w:pPr>
            <w:r w:rsidRPr="00DD73D4">
              <w:rPr>
                <w:b/>
                <w:bCs/>
              </w:rPr>
              <w:t>Teen Girl</w:t>
            </w:r>
          </w:p>
        </w:tc>
        <w:tc>
          <w:tcPr>
            <w:tcW w:w="3246" w:type="dxa"/>
          </w:tcPr>
          <w:p w14:paraId="66B7AF8C" w14:textId="320D95CB" w:rsidR="00FD13A5" w:rsidRPr="00DD73D4" w:rsidRDefault="004C7152" w:rsidP="00C15E1E">
            <w:r w:rsidRPr="00DD73D4">
              <w:t>When I'm in nature, or when I walk through a garden and see flowers, I feel Heavenly Father's love.  And it reminds me that He takes care of all His creations, especially us.  You can give this flower to a friend or someone who needs to be remembered, and that will help them feel Heavenly Father's love, too.  See you next time!</w:t>
            </w:r>
          </w:p>
        </w:tc>
        <w:tc>
          <w:tcPr>
            <w:tcW w:w="3330" w:type="dxa"/>
          </w:tcPr>
          <w:p w14:paraId="2FD6823A" w14:textId="457A6E7C" w:rsidR="00FD13A5" w:rsidRPr="00BB3A39" w:rsidRDefault="005F30C5" w:rsidP="005F30C5">
            <w:pPr>
              <w:textAlignment w:val="baseline"/>
            </w:pPr>
            <w:r w:rsidRPr="00BB3A39">
              <w:t>Quando sono nella natura o quando cammino in un giardino e vedo i fiori, sento l’amore del Padre Celeste.  E mi ricorda che Lui si prende cura di tutte le Sue creazioni, soprattutto di noi.  Potete regalare questo fiore a un amico o a qualcuno che ha bisogno di essere ricordato, in modo che possa sentire l’amore del Padre Celeste.  Ciao, alla prossima!</w:t>
            </w:r>
          </w:p>
        </w:tc>
      </w:tr>
      <w:tr w:rsidR="00B90E52" w:rsidRPr="009611F6" w14:paraId="330D22CA" w14:textId="77777777" w:rsidTr="00C707B5">
        <w:trPr>
          <w:cantSplit/>
          <w:trHeight w:val="251"/>
          <w:jc w:val="center"/>
        </w:trPr>
        <w:tc>
          <w:tcPr>
            <w:tcW w:w="920" w:type="dxa"/>
          </w:tcPr>
          <w:p w14:paraId="4A8C5687" w14:textId="77777777" w:rsidR="00B90E52" w:rsidRDefault="00B90E52" w:rsidP="0000415E">
            <w:pPr>
              <w:pStyle w:val="ListParagraph"/>
              <w:numPr>
                <w:ilvl w:val="0"/>
                <w:numId w:val="1"/>
              </w:numPr>
            </w:pPr>
          </w:p>
        </w:tc>
        <w:tc>
          <w:tcPr>
            <w:tcW w:w="1864" w:type="dxa"/>
          </w:tcPr>
          <w:p w14:paraId="04E067DE" w14:textId="145A64DA" w:rsidR="00B90E52" w:rsidRPr="00DD73D4" w:rsidRDefault="00B90E52" w:rsidP="00C15E1E">
            <w:pPr>
              <w:rPr>
                <w:b/>
                <w:bCs/>
              </w:rPr>
            </w:pPr>
            <w:r>
              <w:rPr>
                <w:b/>
                <w:bCs/>
              </w:rPr>
              <w:t>VO Child</w:t>
            </w:r>
          </w:p>
        </w:tc>
        <w:tc>
          <w:tcPr>
            <w:tcW w:w="3246" w:type="dxa"/>
          </w:tcPr>
          <w:p w14:paraId="2FFD5590" w14:textId="5EA2E634" w:rsidR="00B90E52" w:rsidRPr="00DD73D4" w:rsidRDefault="00B90E52" w:rsidP="00C15E1E">
            <w:r w:rsidRPr="00B90E52">
              <w:rPr>
                <w:color w:val="FF0000"/>
              </w:rPr>
              <w:t>Followers of Jesus think of others‘ feelings.</w:t>
            </w:r>
          </w:p>
        </w:tc>
        <w:tc>
          <w:tcPr>
            <w:tcW w:w="3330" w:type="dxa"/>
          </w:tcPr>
          <w:p w14:paraId="24C84BB5" w14:textId="77777777" w:rsidR="00B90E52" w:rsidRPr="00BB3A39" w:rsidRDefault="00B90E52" w:rsidP="00C15E1E"/>
        </w:tc>
      </w:tr>
      <w:tr w:rsidR="00FD13A5" w:rsidRPr="009611F6" w14:paraId="07D34C18" w14:textId="77777777" w:rsidTr="00C707B5">
        <w:trPr>
          <w:cantSplit/>
          <w:trHeight w:val="251"/>
          <w:jc w:val="center"/>
        </w:trPr>
        <w:tc>
          <w:tcPr>
            <w:tcW w:w="920" w:type="dxa"/>
          </w:tcPr>
          <w:p w14:paraId="0C5E58EE" w14:textId="663B09AB" w:rsidR="00FD13A5" w:rsidRDefault="00FD13A5" w:rsidP="0000415E">
            <w:pPr>
              <w:pStyle w:val="ListParagraph"/>
              <w:numPr>
                <w:ilvl w:val="0"/>
                <w:numId w:val="1"/>
              </w:numPr>
            </w:pPr>
          </w:p>
        </w:tc>
        <w:tc>
          <w:tcPr>
            <w:tcW w:w="1864" w:type="dxa"/>
          </w:tcPr>
          <w:p w14:paraId="1A864B26" w14:textId="32CB3378" w:rsidR="00FD13A5" w:rsidRPr="00DD73D4" w:rsidRDefault="005509C0" w:rsidP="00C15E1E">
            <w:pPr>
              <w:rPr>
                <w:b/>
                <w:bCs/>
              </w:rPr>
            </w:pPr>
            <w:r w:rsidRPr="00DD73D4">
              <w:rPr>
                <w:b/>
                <w:bCs/>
              </w:rPr>
              <w:t>Louie</w:t>
            </w:r>
          </w:p>
        </w:tc>
        <w:tc>
          <w:tcPr>
            <w:tcW w:w="3246" w:type="dxa"/>
          </w:tcPr>
          <w:p w14:paraId="2CFDBC7C" w14:textId="02A39A07" w:rsidR="00FD13A5" w:rsidRPr="00DD73D4" w:rsidRDefault="005509C0" w:rsidP="00C15E1E">
            <w:r w:rsidRPr="00DD73D4">
              <w:t>I wish I could stay and help, Gil, but I'm on the Lord's time.  Besides, I think being a disciple of Jesus means doing something big, like moving a mountain or parting a sea or filling a boat full of animals.  Let's go.</w:t>
            </w:r>
          </w:p>
        </w:tc>
        <w:tc>
          <w:tcPr>
            <w:tcW w:w="3330" w:type="dxa"/>
          </w:tcPr>
          <w:p w14:paraId="1D34A60F" w14:textId="01BB639F" w:rsidR="00FD13A5" w:rsidRPr="009611F6" w:rsidRDefault="005F30C5" w:rsidP="00C15E1E">
            <w:r w:rsidRPr="00BB3A39">
              <w:t>Vorrei poter restare ad aiutare, Gil, ma il mio tempo è stabilito dal Signore.  Inoltre, penso che essere un discepolo di Gesù significhi fare qualcosa di grande, come spostare una montagna o dividere un mare o riempire un’arca di animali.  Andiamo.</w:t>
            </w:r>
          </w:p>
        </w:tc>
      </w:tr>
      <w:tr w:rsidR="00FD13A5" w:rsidRPr="009611F6" w14:paraId="6184B0F5" w14:textId="77777777" w:rsidTr="00C707B5">
        <w:trPr>
          <w:cantSplit/>
          <w:trHeight w:val="251"/>
          <w:jc w:val="center"/>
        </w:trPr>
        <w:tc>
          <w:tcPr>
            <w:tcW w:w="920" w:type="dxa"/>
          </w:tcPr>
          <w:p w14:paraId="4E69C667" w14:textId="43D7FEB9" w:rsidR="00FD13A5" w:rsidRDefault="00FD13A5" w:rsidP="0000415E">
            <w:pPr>
              <w:pStyle w:val="ListParagraph"/>
              <w:numPr>
                <w:ilvl w:val="0"/>
                <w:numId w:val="1"/>
              </w:numPr>
            </w:pPr>
          </w:p>
        </w:tc>
        <w:tc>
          <w:tcPr>
            <w:tcW w:w="1864" w:type="dxa"/>
          </w:tcPr>
          <w:p w14:paraId="4AED4964" w14:textId="63216027" w:rsidR="00FD13A5" w:rsidRPr="00DD73D4" w:rsidRDefault="005509C0" w:rsidP="00C15E1E">
            <w:pPr>
              <w:rPr>
                <w:b/>
                <w:bCs/>
              </w:rPr>
            </w:pPr>
            <w:r w:rsidRPr="00DD73D4">
              <w:rPr>
                <w:b/>
                <w:bCs/>
              </w:rPr>
              <w:t>Sister Amy A. Wright</w:t>
            </w:r>
          </w:p>
        </w:tc>
        <w:tc>
          <w:tcPr>
            <w:tcW w:w="3246" w:type="dxa"/>
          </w:tcPr>
          <w:p w14:paraId="0C25515B" w14:textId="47462D26" w:rsidR="00FD13A5" w:rsidRPr="00DD73D4" w:rsidRDefault="008102D2" w:rsidP="00C15E1E">
            <w:r>
              <w:t>T</w:t>
            </w:r>
            <w:r w:rsidR="005509C0" w:rsidRPr="00DD73D4">
              <w:t xml:space="preserve">hank you.  Boys and girls, that song reminds me of an experience I had several years ago while serving as a stake primary president.  Now, in our area, we had a multi-stake activity during the week for children with disabilities.  And one day I attended this activity and it was obvious that the children were a little more restless than usual.  But a wise music leader decided to sing a wiggle song, and the song she chose was "Do As I'm Doing".  </w:t>
            </w:r>
          </w:p>
        </w:tc>
        <w:tc>
          <w:tcPr>
            <w:tcW w:w="3330" w:type="dxa"/>
          </w:tcPr>
          <w:p w14:paraId="0EAEC33D" w14:textId="1A409026" w:rsidR="00FD13A5" w:rsidRPr="009611F6" w:rsidRDefault="005F30C5" w:rsidP="00C15E1E">
            <w:r w:rsidRPr="00BB3A39">
              <w:t>Grazie.  Bambini, questa canzone che dice “fai ciò che faccio”, mi ricorda un’esperienza che ho vissuto anni fa mentre servivo come presidentessa della Primaria di palo.  Nella nostra area, durante la settimana avevamo un’attività multipalo per i bambini con disabilità.  Un giorno ho partecipato a questa attività ed era evidente che i bambini fossero un po’ più irrequieti del solito.  Ma una saggia dirigente della musica decise di cantare qualcosa di movimentato e scelse “Do as I’m Doing” [ossia, fai ciò che faccio].</w:t>
            </w:r>
          </w:p>
        </w:tc>
      </w:tr>
      <w:tr w:rsidR="00FD13A5" w:rsidRPr="009611F6" w14:paraId="6F9D7001" w14:textId="77777777" w:rsidTr="00C707B5">
        <w:trPr>
          <w:cantSplit/>
          <w:trHeight w:val="251"/>
          <w:jc w:val="center"/>
        </w:trPr>
        <w:tc>
          <w:tcPr>
            <w:tcW w:w="920" w:type="dxa"/>
          </w:tcPr>
          <w:p w14:paraId="3A8590E1" w14:textId="5053D41A" w:rsidR="00FD13A5" w:rsidRDefault="00FD13A5" w:rsidP="0000415E">
            <w:pPr>
              <w:pStyle w:val="ListParagraph"/>
              <w:numPr>
                <w:ilvl w:val="0"/>
                <w:numId w:val="1"/>
              </w:numPr>
            </w:pPr>
          </w:p>
        </w:tc>
        <w:tc>
          <w:tcPr>
            <w:tcW w:w="1864" w:type="dxa"/>
          </w:tcPr>
          <w:p w14:paraId="3113D477" w14:textId="21409B4D" w:rsidR="00FD13A5" w:rsidRPr="00DD73D4" w:rsidRDefault="005509C0" w:rsidP="00C15E1E">
            <w:pPr>
              <w:rPr>
                <w:b/>
                <w:bCs/>
              </w:rPr>
            </w:pPr>
            <w:r w:rsidRPr="00DD73D4">
              <w:rPr>
                <w:b/>
                <w:bCs/>
              </w:rPr>
              <w:t>Sister Amy A. Wright</w:t>
            </w:r>
          </w:p>
        </w:tc>
        <w:tc>
          <w:tcPr>
            <w:tcW w:w="3246" w:type="dxa"/>
          </w:tcPr>
          <w:p w14:paraId="60CAB311" w14:textId="771E7EC7" w:rsidR="00FD13A5" w:rsidRPr="00DD73D4" w:rsidRDefault="005509C0" w:rsidP="00C15E1E">
            <w:r w:rsidRPr="00DD73D4">
              <w:t>Now, after several children had had an opportunity to choose and action while we all sang, the music leader decided to invite one more child to choose.  This child's name was Eli.  And no sooner did I hear her say Eli, than I heard this soft humming sound coming from behind me.  So I turned and looked over my shoulder, and do you know what I saw?</w:t>
            </w:r>
          </w:p>
        </w:tc>
        <w:tc>
          <w:tcPr>
            <w:tcW w:w="3330" w:type="dxa"/>
          </w:tcPr>
          <w:p w14:paraId="5B448B36" w14:textId="2C582354" w:rsidR="00FD13A5" w:rsidRPr="009611F6" w:rsidRDefault="005F30C5" w:rsidP="00C15E1E">
            <w:r w:rsidRPr="00BB3A39">
              <w:t>Dopo che diversi bambini avevano avuto l’opportunità di scegliere un’azione mentre tutti cantavamo, la dirigente decise di chiedere a un altro bambino di scegliere.  Questo bambino si chiamava Eli.  E non appena chiamò Eli, sentii questo leggero ronzio provenire da dietro di me.  Allora mi voltai e guardai alle mie spalle, e sapete cosa vidi?</w:t>
            </w:r>
          </w:p>
        </w:tc>
      </w:tr>
      <w:tr w:rsidR="00FD13A5" w:rsidRPr="009611F6" w14:paraId="42D36BE2" w14:textId="77777777" w:rsidTr="00C707B5">
        <w:trPr>
          <w:cantSplit/>
          <w:trHeight w:val="251"/>
          <w:jc w:val="center"/>
        </w:trPr>
        <w:tc>
          <w:tcPr>
            <w:tcW w:w="920" w:type="dxa"/>
          </w:tcPr>
          <w:p w14:paraId="05DECAF5" w14:textId="3AFCD292" w:rsidR="00FD13A5" w:rsidRDefault="00FD13A5" w:rsidP="0000415E">
            <w:pPr>
              <w:pStyle w:val="ListParagraph"/>
              <w:numPr>
                <w:ilvl w:val="0"/>
                <w:numId w:val="1"/>
              </w:numPr>
            </w:pPr>
          </w:p>
        </w:tc>
        <w:tc>
          <w:tcPr>
            <w:tcW w:w="1864" w:type="dxa"/>
          </w:tcPr>
          <w:p w14:paraId="4F1CBE64" w14:textId="47FA1A63" w:rsidR="00FD13A5" w:rsidRPr="00DD73D4" w:rsidRDefault="00C82AF9" w:rsidP="00C15E1E">
            <w:pPr>
              <w:rPr>
                <w:b/>
                <w:bCs/>
              </w:rPr>
            </w:pPr>
            <w:r w:rsidRPr="00DD73D4">
              <w:rPr>
                <w:b/>
                <w:bCs/>
              </w:rPr>
              <w:t>Girl</w:t>
            </w:r>
            <w:r w:rsidR="006F7BC7">
              <w:rPr>
                <w:b/>
                <w:bCs/>
              </w:rPr>
              <w:t xml:space="preserve"> 3</w:t>
            </w:r>
          </w:p>
        </w:tc>
        <w:tc>
          <w:tcPr>
            <w:tcW w:w="3246" w:type="dxa"/>
          </w:tcPr>
          <w:p w14:paraId="1CC0F4AC" w14:textId="222AFEFA" w:rsidR="00FD13A5" w:rsidRPr="00DD73D4" w:rsidRDefault="00C82AF9" w:rsidP="00C15E1E">
            <w:r w:rsidRPr="00DD73D4">
              <w:t xml:space="preserve">What? </w:t>
            </w:r>
          </w:p>
        </w:tc>
        <w:tc>
          <w:tcPr>
            <w:tcW w:w="3330" w:type="dxa"/>
          </w:tcPr>
          <w:p w14:paraId="31772501" w14:textId="2C4BCA1A" w:rsidR="00FD13A5" w:rsidRPr="009611F6" w:rsidRDefault="005F30C5" w:rsidP="00C15E1E">
            <w:r w:rsidRPr="00BB3A39">
              <w:t>Che cosa?</w:t>
            </w:r>
          </w:p>
        </w:tc>
      </w:tr>
      <w:tr w:rsidR="00FD13A5" w:rsidRPr="009611F6" w14:paraId="133963CB" w14:textId="77777777" w:rsidTr="00C707B5">
        <w:trPr>
          <w:cantSplit/>
          <w:trHeight w:val="251"/>
          <w:jc w:val="center"/>
        </w:trPr>
        <w:tc>
          <w:tcPr>
            <w:tcW w:w="920" w:type="dxa"/>
          </w:tcPr>
          <w:p w14:paraId="43DE92BF" w14:textId="1026FED0" w:rsidR="00FD13A5" w:rsidRDefault="00FD13A5" w:rsidP="0000415E">
            <w:pPr>
              <w:pStyle w:val="ListParagraph"/>
              <w:numPr>
                <w:ilvl w:val="0"/>
                <w:numId w:val="1"/>
              </w:numPr>
            </w:pPr>
          </w:p>
        </w:tc>
        <w:tc>
          <w:tcPr>
            <w:tcW w:w="1864" w:type="dxa"/>
          </w:tcPr>
          <w:p w14:paraId="4CB07477" w14:textId="5987D89D" w:rsidR="00FD13A5" w:rsidRPr="00DD73D4" w:rsidRDefault="00C82AF9" w:rsidP="00C15E1E">
            <w:pPr>
              <w:rPr>
                <w:b/>
                <w:bCs/>
              </w:rPr>
            </w:pPr>
            <w:r w:rsidRPr="00DD73D4">
              <w:rPr>
                <w:b/>
                <w:bCs/>
              </w:rPr>
              <w:t>Sister Amy A. Wright</w:t>
            </w:r>
          </w:p>
        </w:tc>
        <w:tc>
          <w:tcPr>
            <w:tcW w:w="3246" w:type="dxa"/>
          </w:tcPr>
          <w:p w14:paraId="2870D339" w14:textId="0208F258" w:rsidR="00FD13A5" w:rsidRPr="00DD73D4" w:rsidRDefault="00C82AF9" w:rsidP="00C15E1E">
            <w:r w:rsidRPr="00DD73D4">
              <w:t xml:space="preserve">A little boy in an electric wheelchair gradually making his way to the front of the room.  And as he slowly turned around, the very first thing I noticed about Eli is that he had a great big smile on his face.  The music leader asked, Eli, what action would you like to choose?  </w:t>
            </w:r>
          </w:p>
        </w:tc>
        <w:tc>
          <w:tcPr>
            <w:tcW w:w="3330" w:type="dxa"/>
          </w:tcPr>
          <w:p w14:paraId="0B63EAF5" w14:textId="2F54B0B4" w:rsidR="00FD13A5" w:rsidRPr="009611F6" w:rsidRDefault="005F30C5" w:rsidP="00C15E1E">
            <w:r w:rsidRPr="00BB3A39">
              <w:t>Un bambino su una sedia a rotelle elettrica che lentamente si spostava verso la parte anteriore della stanza.  E, quando si girò, la prima cosa che notai di Eli è che aveva un grande sorriso sul viso.  La dirigente della musica chiese: “Eli, quale azione vorresti scegliere?”.</w:t>
            </w:r>
          </w:p>
        </w:tc>
      </w:tr>
      <w:tr w:rsidR="00FD13A5" w:rsidRPr="009611F6" w14:paraId="7D7365BA" w14:textId="77777777" w:rsidTr="00C707B5">
        <w:trPr>
          <w:cantSplit/>
          <w:trHeight w:val="251"/>
          <w:jc w:val="center"/>
        </w:trPr>
        <w:tc>
          <w:tcPr>
            <w:tcW w:w="920" w:type="dxa"/>
          </w:tcPr>
          <w:p w14:paraId="1BB60B5C" w14:textId="430A27E3" w:rsidR="00FD13A5" w:rsidRDefault="00FD13A5" w:rsidP="0000415E">
            <w:pPr>
              <w:pStyle w:val="ListParagraph"/>
              <w:numPr>
                <w:ilvl w:val="0"/>
                <w:numId w:val="1"/>
              </w:numPr>
            </w:pPr>
          </w:p>
        </w:tc>
        <w:tc>
          <w:tcPr>
            <w:tcW w:w="1864" w:type="dxa"/>
          </w:tcPr>
          <w:p w14:paraId="31DE8D22" w14:textId="36DDEB60" w:rsidR="00FD13A5" w:rsidRPr="00DD73D4" w:rsidRDefault="00C82AF9" w:rsidP="00C15E1E">
            <w:pPr>
              <w:rPr>
                <w:b/>
                <w:bCs/>
              </w:rPr>
            </w:pPr>
            <w:r w:rsidRPr="00DD73D4">
              <w:rPr>
                <w:b/>
                <w:bCs/>
              </w:rPr>
              <w:t>Sister Amy A. Wright</w:t>
            </w:r>
          </w:p>
        </w:tc>
        <w:tc>
          <w:tcPr>
            <w:tcW w:w="3246" w:type="dxa"/>
          </w:tcPr>
          <w:p w14:paraId="41D91A7B" w14:textId="716F72BE" w:rsidR="00FD13A5" w:rsidRPr="00DD73D4" w:rsidRDefault="00C82AF9" w:rsidP="00C15E1E">
            <w:r w:rsidRPr="00DD73D4">
              <w:t xml:space="preserve">And without hesitation Eli said jump.  Now, as you can imagine, this warranted a few giggles from Eli's Primary friends, because it was obvious to them that Eli could not jump.  But no sooner did he say jump, than little Lexi, a girl with Down Syndrome, sprang from her chair and yelled, I will jump for him!  </w:t>
            </w:r>
          </w:p>
        </w:tc>
        <w:tc>
          <w:tcPr>
            <w:tcW w:w="3330" w:type="dxa"/>
          </w:tcPr>
          <w:p w14:paraId="40D9C550" w14:textId="6926D104" w:rsidR="00FD13A5" w:rsidRPr="009611F6" w:rsidRDefault="005F30C5" w:rsidP="00C15E1E">
            <w:r w:rsidRPr="00BB3A39">
              <w:t>Ed Eli senza esitazione rispose: “Saltare!”.  Ora, come potete immaginare, questo suscitò qualche risatina da parte degli amici della Primaria di Eli, perché era ovvio per loro che Eli non potesse saltare.  Ma non appena pronunciò la parola “saltare”, la piccola Lexi, una bambina con la sindrome di Down, si alzò di scatto dalla sedia e urlò: “Salto io per lui!”.</w:t>
            </w:r>
          </w:p>
        </w:tc>
      </w:tr>
      <w:tr w:rsidR="00FD13A5" w:rsidRPr="009611F6" w14:paraId="573985C6" w14:textId="77777777" w:rsidTr="00C707B5">
        <w:trPr>
          <w:cantSplit/>
          <w:trHeight w:val="251"/>
          <w:jc w:val="center"/>
        </w:trPr>
        <w:tc>
          <w:tcPr>
            <w:tcW w:w="920" w:type="dxa"/>
          </w:tcPr>
          <w:p w14:paraId="4F127E57" w14:textId="77A8FD63" w:rsidR="00FD13A5" w:rsidRDefault="00FD13A5" w:rsidP="0000415E">
            <w:pPr>
              <w:pStyle w:val="ListParagraph"/>
              <w:numPr>
                <w:ilvl w:val="0"/>
                <w:numId w:val="1"/>
              </w:numPr>
            </w:pPr>
          </w:p>
        </w:tc>
        <w:tc>
          <w:tcPr>
            <w:tcW w:w="1864" w:type="dxa"/>
          </w:tcPr>
          <w:p w14:paraId="1385AD7E" w14:textId="19E73480" w:rsidR="00FD13A5" w:rsidRPr="00DD73D4" w:rsidRDefault="00C82AF9" w:rsidP="00C15E1E">
            <w:pPr>
              <w:rPr>
                <w:b/>
                <w:bCs/>
              </w:rPr>
            </w:pPr>
            <w:r w:rsidRPr="00DD73D4">
              <w:rPr>
                <w:b/>
                <w:bCs/>
              </w:rPr>
              <w:t>Sister Amy A. Wright</w:t>
            </w:r>
          </w:p>
        </w:tc>
        <w:tc>
          <w:tcPr>
            <w:tcW w:w="3246" w:type="dxa"/>
          </w:tcPr>
          <w:p w14:paraId="0A5D851B" w14:textId="525230B3" w:rsidR="00FD13A5" w:rsidRPr="00DD73D4" w:rsidRDefault="00C82AF9" w:rsidP="00C15E1E">
            <w:r w:rsidRPr="00DD73D4">
              <w:t xml:space="preserve">She ran to the front of the room, grabbed onto the side of Eli's wheelchair, and started jumping, as we all sang "Do As I'm Doing".  </w:t>
            </w:r>
          </w:p>
        </w:tc>
        <w:tc>
          <w:tcPr>
            <w:tcW w:w="3330" w:type="dxa"/>
          </w:tcPr>
          <w:p w14:paraId="40C8177A" w14:textId="67A0AF39" w:rsidR="00FD13A5" w:rsidRPr="009611F6" w:rsidRDefault="005F30C5" w:rsidP="00C15E1E">
            <w:r w:rsidRPr="00BB3A39">
              <w:t xml:space="preserve">Corse nella parte anteriore della stanza, si aggrappò al lato della sedia a rotelle di Eli e iniziò a saltare, mentre tutti cantavamo “Do as I’m Doing”.  </w:t>
            </w:r>
          </w:p>
        </w:tc>
      </w:tr>
      <w:tr w:rsidR="00FD13A5" w:rsidRPr="009611F6" w14:paraId="564FDE12" w14:textId="77777777" w:rsidTr="00C707B5">
        <w:trPr>
          <w:cantSplit/>
          <w:trHeight w:val="251"/>
          <w:jc w:val="center"/>
        </w:trPr>
        <w:tc>
          <w:tcPr>
            <w:tcW w:w="920" w:type="dxa"/>
          </w:tcPr>
          <w:p w14:paraId="54CDF0B1" w14:textId="290DBB93" w:rsidR="00FD13A5" w:rsidRDefault="00FD13A5" w:rsidP="0000415E">
            <w:pPr>
              <w:pStyle w:val="ListParagraph"/>
              <w:numPr>
                <w:ilvl w:val="0"/>
                <w:numId w:val="1"/>
              </w:numPr>
            </w:pPr>
          </w:p>
        </w:tc>
        <w:tc>
          <w:tcPr>
            <w:tcW w:w="1864" w:type="dxa"/>
          </w:tcPr>
          <w:p w14:paraId="7B97A87D" w14:textId="31242D41" w:rsidR="00FD13A5" w:rsidRPr="00DD73D4" w:rsidRDefault="00081B1E" w:rsidP="00C15E1E">
            <w:pPr>
              <w:rPr>
                <w:b/>
                <w:bCs/>
              </w:rPr>
            </w:pPr>
            <w:r w:rsidRPr="00DD73D4">
              <w:rPr>
                <w:b/>
                <w:bCs/>
              </w:rPr>
              <w:t>Sister Amy A. Wright</w:t>
            </w:r>
          </w:p>
        </w:tc>
        <w:tc>
          <w:tcPr>
            <w:tcW w:w="3246" w:type="dxa"/>
          </w:tcPr>
          <w:p w14:paraId="0427BCB9" w14:textId="0351A854" w:rsidR="00FD13A5" w:rsidRPr="00DD73D4" w:rsidRDefault="00D86CA7" w:rsidP="00C15E1E">
            <w:r w:rsidRPr="00DD73D4">
              <w:t>I have never seen such enthusiastic jumping in my entire life.  And it was really difficult to determine who had a bigger smile on their face, little Eli, or his dear friend Lexi.  Now, I have thought about this experience a lot over the years.  And the Holy Ghost continues to teach me that we are never more like our Savior Jesus Christ, than when we do something for someone that they cannot do for themselves.  Little Lexi was following Jesus.  Lexi is a disciple of Jesus Christ.</w:t>
            </w:r>
          </w:p>
        </w:tc>
        <w:tc>
          <w:tcPr>
            <w:tcW w:w="3330" w:type="dxa"/>
          </w:tcPr>
          <w:p w14:paraId="037FBBAF" w14:textId="029A91A7" w:rsidR="00FD13A5" w:rsidRPr="009611F6" w:rsidRDefault="005F30C5" w:rsidP="00C15E1E">
            <w:r w:rsidRPr="00BB3A39">
              <w:t>Non ho mai visto nessuno in tutta la mia vita saltare in modo così entusiasta.  E fu davvero difficile determinare chi avesse un sorriso più grande sul volto: il piccolo Eli o la sua cara amica Lexi.  Ho pensato molto a questa esperienza nel corso degli anni.  E lo Spirito Santo continua a insegnarmi che i momenti in cui siamo più simili al nostro Salvatore Gesù Cristo sono quelli in cui facciamo qualcosa per chi non può fare da solo.  La piccola Lexi stava seguendo Gesù.  Lexi è una discepola di Gesù Cristo.</w:t>
            </w:r>
          </w:p>
        </w:tc>
      </w:tr>
      <w:tr w:rsidR="00CD021D" w:rsidRPr="009611F6" w14:paraId="5BC2D36B" w14:textId="77777777" w:rsidTr="00C707B5">
        <w:trPr>
          <w:cantSplit/>
          <w:trHeight w:val="251"/>
          <w:jc w:val="center"/>
        </w:trPr>
        <w:tc>
          <w:tcPr>
            <w:tcW w:w="920" w:type="dxa"/>
          </w:tcPr>
          <w:p w14:paraId="3B8D5AD9" w14:textId="77777777" w:rsidR="00CD021D" w:rsidRDefault="00CD021D" w:rsidP="0000415E">
            <w:pPr>
              <w:pStyle w:val="ListParagraph"/>
              <w:numPr>
                <w:ilvl w:val="0"/>
                <w:numId w:val="1"/>
              </w:numPr>
            </w:pPr>
          </w:p>
        </w:tc>
        <w:tc>
          <w:tcPr>
            <w:tcW w:w="1864" w:type="dxa"/>
          </w:tcPr>
          <w:p w14:paraId="38E2FAA5" w14:textId="1C49E63D" w:rsidR="00CD021D" w:rsidRPr="00DD73D4" w:rsidRDefault="00CD021D" w:rsidP="00C15E1E">
            <w:pPr>
              <w:rPr>
                <w:b/>
                <w:bCs/>
              </w:rPr>
            </w:pPr>
            <w:r>
              <w:rPr>
                <w:b/>
                <w:bCs/>
              </w:rPr>
              <w:t>VO Child</w:t>
            </w:r>
          </w:p>
        </w:tc>
        <w:tc>
          <w:tcPr>
            <w:tcW w:w="3246" w:type="dxa"/>
          </w:tcPr>
          <w:p w14:paraId="76B64E2D" w14:textId="0AB1A58E" w:rsidR="00CD021D" w:rsidRPr="00DD73D4" w:rsidRDefault="00CD021D" w:rsidP="00C15E1E">
            <w:r w:rsidRPr="00CD021D">
              <w:rPr>
                <w:color w:val="FF0000"/>
              </w:rPr>
              <w:t xml:space="preserve">Followers of Jesus are helpful. </w:t>
            </w:r>
          </w:p>
        </w:tc>
        <w:tc>
          <w:tcPr>
            <w:tcW w:w="3330" w:type="dxa"/>
          </w:tcPr>
          <w:p w14:paraId="4AE20411" w14:textId="77777777" w:rsidR="00CD021D" w:rsidRPr="00BB3A39" w:rsidRDefault="00CD021D" w:rsidP="00C15E1E"/>
        </w:tc>
      </w:tr>
      <w:tr w:rsidR="00FD13A5" w:rsidRPr="009611F6" w14:paraId="6B834783" w14:textId="77777777" w:rsidTr="00C707B5">
        <w:trPr>
          <w:cantSplit/>
          <w:trHeight w:val="251"/>
          <w:jc w:val="center"/>
        </w:trPr>
        <w:tc>
          <w:tcPr>
            <w:tcW w:w="920" w:type="dxa"/>
          </w:tcPr>
          <w:p w14:paraId="51074CE7" w14:textId="0EE1AC94" w:rsidR="00FD13A5" w:rsidRDefault="00FD13A5" w:rsidP="0000415E">
            <w:pPr>
              <w:pStyle w:val="ListParagraph"/>
              <w:numPr>
                <w:ilvl w:val="0"/>
                <w:numId w:val="1"/>
              </w:numPr>
            </w:pPr>
          </w:p>
        </w:tc>
        <w:tc>
          <w:tcPr>
            <w:tcW w:w="1864" w:type="dxa"/>
          </w:tcPr>
          <w:p w14:paraId="201E1722" w14:textId="40FC622E" w:rsidR="00FD13A5" w:rsidRPr="00DD73D4" w:rsidRDefault="00682122" w:rsidP="00C15E1E">
            <w:pPr>
              <w:rPr>
                <w:b/>
                <w:bCs/>
              </w:rPr>
            </w:pPr>
            <w:r w:rsidRPr="00DD73D4">
              <w:rPr>
                <w:b/>
                <w:bCs/>
              </w:rPr>
              <w:t>Louie</w:t>
            </w:r>
          </w:p>
        </w:tc>
        <w:tc>
          <w:tcPr>
            <w:tcW w:w="3246" w:type="dxa"/>
          </w:tcPr>
          <w:p w14:paraId="3D6A2554" w14:textId="20F6C517" w:rsidR="00FD13A5" w:rsidRPr="00DD73D4" w:rsidRDefault="00682122" w:rsidP="00C15E1E">
            <w:r w:rsidRPr="00DD73D4">
              <w:t xml:space="preserve">Oh, yeah, I do see her.  </w:t>
            </w:r>
          </w:p>
        </w:tc>
        <w:tc>
          <w:tcPr>
            <w:tcW w:w="3330" w:type="dxa"/>
          </w:tcPr>
          <w:p w14:paraId="2C26E747" w14:textId="4BD90566" w:rsidR="00FD13A5" w:rsidRPr="009611F6" w:rsidRDefault="005F30C5" w:rsidP="00C15E1E">
            <w:r w:rsidRPr="00BB3A39">
              <w:t>Oh, sì, la vedo.</w:t>
            </w:r>
          </w:p>
        </w:tc>
      </w:tr>
      <w:tr w:rsidR="00FD13A5" w:rsidRPr="009611F6" w14:paraId="545F91A5" w14:textId="77777777" w:rsidTr="00C707B5">
        <w:trPr>
          <w:cantSplit/>
          <w:trHeight w:val="251"/>
          <w:jc w:val="center"/>
        </w:trPr>
        <w:tc>
          <w:tcPr>
            <w:tcW w:w="920" w:type="dxa"/>
          </w:tcPr>
          <w:p w14:paraId="26674656" w14:textId="02A669C2" w:rsidR="00FD13A5" w:rsidRDefault="00FD13A5" w:rsidP="0000415E">
            <w:pPr>
              <w:pStyle w:val="ListParagraph"/>
              <w:numPr>
                <w:ilvl w:val="0"/>
                <w:numId w:val="1"/>
              </w:numPr>
            </w:pPr>
          </w:p>
        </w:tc>
        <w:tc>
          <w:tcPr>
            <w:tcW w:w="1864" w:type="dxa"/>
          </w:tcPr>
          <w:p w14:paraId="63021BCB" w14:textId="72B370E2" w:rsidR="00FD13A5" w:rsidRPr="00DD73D4" w:rsidRDefault="00682122" w:rsidP="00C15E1E">
            <w:pPr>
              <w:rPr>
                <w:b/>
                <w:bCs/>
              </w:rPr>
            </w:pPr>
            <w:r w:rsidRPr="00DD73D4">
              <w:rPr>
                <w:b/>
                <w:bCs/>
              </w:rPr>
              <w:t>Louie</w:t>
            </w:r>
          </w:p>
        </w:tc>
        <w:tc>
          <w:tcPr>
            <w:tcW w:w="3246" w:type="dxa"/>
          </w:tcPr>
          <w:p w14:paraId="62F130AE" w14:textId="2C94A3C4" w:rsidR="00FD13A5" w:rsidRPr="00DD73D4" w:rsidRDefault="00682122" w:rsidP="00C15E1E">
            <w:r w:rsidRPr="00DD73D4">
              <w:t xml:space="preserve">She does look sad, huh?  </w:t>
            </w:r>
            <w:r w:rsidRPr="00C33E39">
              <w:t>(gasps)</w:t>
            </w:r>
            <w:r w:rsidRPr="00DD73D4">
              <w:t xml:space="preserve"> She seems to be helping.  Oh, that's so sweet.  Well, I suppose those children are acting like followers of Jesus.  </w:t>
            </w:r>
          </w:p>
        </w:tc>
        <w:tc>
          <w:tcPr>
            <w:tcW w:w="3330" w:type="dxa"/>
          </w:tcPr>
          <w:p w14:paraId="59E57FAA" w14:textId="74C73C76" w:rsidR="00FD13A5" w:rsidRPr="009611F6" w:rsidRDefault="005F30C5" w:rsidP="00C15E1E">
            <w:r w:rsidRPr="00BB3A39">
              <w:t>Sembra triste, eh? (sussulta) Sembra che la stia aiutando.  Oh, che dolce.  Beh, suppongo che quei bambini si stiano comportando come seguaci di Gesù.</w:t>
            </w:r>
          </w:p>
        </w:tc>
      </w:tr>
      <w:tr w:rsidR="00FD13A5" w:rsidRPr="009611F6" w14:paraId="7E9449A7" w14:textId="77777777" w:rsidTr="00C707B5">
        <w:trPr>
          <w:cantSplit/>
          <w:trHeight w:val="251"/>
          <w:jc w:val="center"/>
        </w:trPr>
        <w:tc>
          <w:tcPr>
            <w:tcW w:w="920" w:type="dxa"/>
          </w:tcPr>
          <w:p w14:paraId="71634E91" w14:textId="4533EF99" w:rsidR="00FD13A5" w:rsidRDefault="00FD13A5" w:rsidP="0000415E">
            <w:pPr>
              <w:pStyle w:val="ListParagraph"/>
              <w:numPr>
                <w:ilvl w:val="0"/>
                <w:numId w:val="1"/>
              </w:numPr>
            </w:pPr>
          </w:p>
        </w:tc>
        <w:tc>
          <w:tcPr>
            <w:tcW w:w="1864" w:type="dxa"/>
          </w:tcPr>
          <w:p w14:paraId="09C9F289" w14:textId="5D1C42B4" w:rsidR="00FD13A5" w:rsidRPr="00DD73D4" w:rsidRDefault="00682122" w:rsidP="00C15E1E">
            <w:pPr>
              <w:rPr>
                <w:b/>
                <w:bCs/>
              </w:rPr>
            </w:pPr>
            <w:r w:rsidRPr="00DD73D4">
              <w:rPr>
                <w:b/>
                <w:bCs/>
              </w:rPr>
              <w:t>Louie</w:t>
            </w:r>
          </w:p>
        </w:tc>
        <w:tc>
          <w:tcPr>
            <w:tcW w:w="3246" w:type="dxa"/>
          </w:tcPr>
          <w:p w14:paraId="236A2DF0" w14:textId="020755C0" w:rsidR="00FD13A5" w:rsidRPr="00DD73D4" w:rsidRDefault="00682122" w:rsidP="00C15E1E">
            <w:r w:rsidRPr="00DD73D4">
              <w:t>But what does that have to do with being a disciple?  Focus, Gilbert.  Focus.  Come on.  Gilbert, come on.</w:t>
            </w:r>
          </w:p>
        </w:tc>
        <w:tc>
          <w:tcPr>
            <w:tcW w:w="3330" w:type="dxa"/>
          </w:tcPr>
          <w:p w14:paraId="3B71248F" w14:textId="182F4180" w:rsidR="00FD13A5" w:rsidRPr="00BB3A39" w:rsidRDefault="005F30C5" w:rsidP="005F30C5">
            <w:pPr>
              <w:textAlignment w:val="baseline"/>
            </w:pPr>
            <w:r w:rsidRPr="00BB3A39">
              <w:t>Ma cosa c’entra questo con l’essere un discepolo?  Concentrati, Gilbert.  Concentrati.  Dai.  Gilbert, andiamo.</w:t>
            </w:r>
          </w:p>
        </w:tc>
      </w:tr>
      <w:tr w:rsidR="00FD13A5" w:rsidRPr="009611F6" w14:paraId="3CC3C765" w14:textId="77777777" w:rsidTr="00C707B5">
        <w:trPr>
          <w:cantSplit/>
          <w:trHeight w:val="251"/>
          <w:jc w:val="center"/>
        </w:trPr>
        <w:tc>
          <w:tcPr>
            <w:tcW w:w="920" w:type="dxa"/>
          </w:tcPr>
          <w:p w14:paraId="19DA855B" w14:textId="747B9C4B" w:rsidR="00FD13A5" w:rsidRDefault="00FD13A5" w:rsidP="0000415E">
            <w:pPr>
              <w:pStyle w:val="ListParagraph"/>
              <w:numPr>
                <w:ilvl w:val="0"/>
                <w:numId w:val="1"/>
              </w:numPr>
            </w:pPr>
          </w:p>
        </w:tc>
        <w:tc>
          <w:tcPr>
            <w:tcW w:w="1864" w:type="dxa"/>
          </w:tcPr>
          <w:p w14:paraId="6F3AA6EF" w14:textId="4A4BA483" w:rsidR="00FD13A5" w:rsidRPr="00DD73D4" w:rsidRDefault="00682122" w:rsidP="00C15E1E">
            <w:pPr>
              <w:rPr>
                <w:b/>
                <w:bCs/>
              </w:rPr>
            </w:pPr>
            <w:r w:rsidRPr="00DD73D4">
              <w:rPr>
                <w:b/>
                <w:bCs/>
              </w:rPr>
              <w:t>President Susan H. Porter</w:t>
            </w:r>
          </w:p>
        </w:tc>
        <w:tc>
          <w:tcPr>
            <w:tcW w:w="3246" w:type="dxa"/>
          </w:tcPr>
          <w:p w14:paraId="3823057A" w14:textId="50D116E3" w:rsidR="00FD13A5" w:rsidRPr="00DD73D4" w:rsidRDefault="00682122" w:rsidP="00C15E1E">
            <w:r w:rsidRPr="00DD73D4">
              <w:t>I'm here with my new friend Francine.  How old are you Francine?</w:t>
            </w:r>
          </w:p>
        </w:tc>
        <w:tc>
          <w:tcPr>
            <w:tcW w:w="3330" w:type="dxa"/>
          </w:tcPr>
          <w:p w14:paraId="3295ED77" w14:textId="5DAFF71B" w:rsidR="00FD13A5" w:rsidRPr="009611F6" w:rsidRDefault="005F30C5" w:rsidP="00C15E1E">
            <w:r w:rsidRPr="00BB3A39">
              <w:t>Sono qui con la mia nuova amica Francine.  Quanti anni hai, Francine?</w:t>
            </w:r>
          </w:p>
        </w:tc>
      </w:tr>
      <w:tr w:rsidR="00FD13A5" w:rsidRPr="009611F6" w14:paraId="682D0B82" w14:textId="77777777" w:rsidTr="00C707B5">
        <w:trPr>
          <w:cantSplit/>
          <w:trHeight w:val="251"/>
          <w:jc w:val="center"/>
        </w:trPr>
        <w:tc>
          <w:tcPr>
            <w:tcW w:w="920" w:type="dxa"/>
          </w:tcPr>
          <w:p w14:paraId="3DC54D60" w14:textId="4527E6AD" w:rsidR="00FD13A5" w:rsidRDefault="00FD13A5" w:rsidP="0000415E">
            <w:pPr>
              <w:pStyle w:val="ListParagraph"/>
              <w:numPr>
                <w:ilvl w:val="0"/>
                <w:numId w:val="1"/>
              </w:numPr>
            </w:pPr>
          </w:p>
        </w:tc>
        <w:tc>
          <w:tcPr>
            <w:tcW w:w="1864" w:type="dxa"/>
          </w:tcPr>
          <w:p w14:paraId="553633FD" w14:textId="736B2781" w:rsidR="00FD13A5" w:rsidRPr="00DD73D4" w:rsidRDefault="00337E63" w:rsidP="00C15E1E">
            <w:pPr>
              <w:rPr>
                <w:b/>
                <w:bCs/>
              </w:rPr>
            </w:pPr>
            <w:r w:rsidRPr="00DD73D4">
              <w:rPr>
                <w:b/>
                <w:bCs/>
              </w:rPr>
              <w:t>Francine</w:t>
            </w:r>
          </w:p>
        </w:tc>
        <w:tc>
          <w:tcPr>
            <w:tcW w:w="3246" w:type="dxa"/>
          </w:tcPr>
          <w:p w14:paraId="1B756221" w14:textId="66333068" w:rsidR="00FD13A5" w:rsidRPr="00DD73D4" w:rsidRDefault="00337E63" w:rsidP="00C15E1E">
            <w:r w:rsidRPr="00DD73D4">
              <w:t>Five years old.</w:t>
            </w:r>
          </w:p>
        </w:tc>
        <w:tc>
          <w:tcPr>
            <w:tcW w:w="3330" w:type="dxa"/>
          </w:tcPr>
          <w:p w14:paraId="01425114" w14:textId="5C3F3732" w:rsidR="00FD13A5" w:rsidRPr="009611F6" w:rsidRDefault="005F30C5" w:rsidP="00C15E1E">
            <w:r w:rsidRPr="00BB3A39">
              <w:t>Cinque anni.</w:t>
            </w:r>
          </w:p>
        </w:tc>
      </w:tr>
      <w:tr w:rsidR="00FD13A5" w:rsidRPr="009611F6" w14:paraId="60573E30" w14:textId="77777777" w:rsidTr="00C707B5">
        <w:trPr>
          <w:cantSplit/>
          <w:trHeight w:val="251"/>
          <w:jc w:val="center"/>
        </w:trPr>
        <w:tc>
          <w:tcPr>
            <w:tcW w:w="920" w:type="dxa"/>
          </w:tcPr>
          <w:p w14:paraId="231F709E" w14:textId="26C95763" w:rsidR="00FD13A5" w:rsidRDefault="00FD13A5" w:rsidP="0000415E">
            <w:pPr>
              <w:pStyle w:val="ListParagraph"/>
              <w:numPr>
                <w:ilvl w:val="0"/>
                <w:numId w:val="1"/>
              </w:numPr>
            </w:pPr>
          </w:p>
        </w:tc>
        <w:tc>
          <w:tcPr>
            <w:tcW w:w="1864" w:type="dxa"/>
          </w:tcPr>
          <w:p w14:paraId="08301C0B" w14:textId="0030255F" w:rsidR="00FD13A5" w:rsidRPr="00DD73D4" w:rsidRDefault="00337E63" w:rsidP="00C15E1E">
            <w:pPr>
              <w:rPr>
                <w:b/>
                <w:bCs/>
              </w:rPr>
            </w:pPr>
            <w:r w:rsidRPr="00DD73D4">
              <w:rPr>
                <w:b/>
                <w:bCs/>
              </w:rPr>
              <w:t>President Susan H. Porter</w:t>
            </w:r>
          </w:p>
        </w:tc>
        <w:tc>
          <w:tcPr>
            <w:tcW w:w="3246" w:type="dxa"/>
          </w:tcPr>
          <w:p w14:paraId="38B07FC7" w14:textId="2D50423C" w:rsidR="00FD13A5" w:rsidRPr="00DD73D4" w:rsidRDefault="00337E63" w:rsidP="00C15E1E">
            <w:r w:rsidRPr="00DD73D4">
              <w:t>Wow, five years old.  And what have we been doing today?</w:t>
            </w:r>
          </w:p>
        </w:tc>
        <w:tc>
          <w:tcPr>
            <w:tcW w:w="3330" w:type="dxa"/>
          </w:tcPr>
          <w:p w14:paraId="6622CE75" w14:textId="47998980" w:rsidR="00FD13A5" w:rsidRPr="009611F6" w:rsidRDefault="005F30C5" w:rsidP="00C15E1E">
            <w:r w:rsidRPr="00BB3A39">
              <w:t>Wow, cinque anni.  E cosa abbiamo fatto oggi?</w:t>
            </w:r>
          </w:p>
        </w:tc>
      </w:tr>
      <w:tr w:rsidR="00FD13A5" w:rsidRPr="009611F6" w14:paraId="4E742140" w14:textId="77777777" w:rsidTr="00C707B5">
        <w:trPr>
          <w:cantSplit/>
          <w:trHeight w:val="251"/>
          <w:jc w:val="center"/>
        </w:trPr>
        <w:tc>
          <w:tcPr>
            <w:tcW w:w="920" w:type="dxa"/>
          </w:tcPr>
          <w:p w14:paraId="0DF98F8E" w14:textId="152A30F5" w:rsidR="00FD13A5" w:rsidRDefault="00FD13A5" w:rsidP="0000415E">
            <w:pPr>
              <w:pStyle w:val="ListParagraph"/>
              <w:numPr>
                <w:ilvl w:val="0"/>
                <w:numId w:val="1"/>
              </w:numPr>
            </w:pPr>
          </w:p>
        </w:tc>
        <w:tc>
          <w:tcPr>
            <w:tcW w:w="1864" w:type="dxa"/>
          </w:tcPr>
          <w:p w14:paraId="3A050571" w14:textId="312BFC26" w:rsidR="00FD13A5" w:rsidRPr="00DD73D4" w:rsidRDefault="00337E63" w:rsidP="00C15E1E">
            <w:pPr>
              <w:rPr>
                <w:b/>
                <w:bCs/>
              </w:rPr>
            </w:pPr>
            <w:r w:rsidRPr="00DD73D4">
              <w:rPr>
                <w:b/>
                <w:bCs/>
              </w:rPr>
              <w:t>Francine</w:t>
            </w:r>
          </w:p>
        </w:tc>
        <w:tc>
          <w:tcPr>
            <w:tcW w:w="3246" w:type="dxa"/>
          </w:tcPr>
          <w:p w14:paraId="6DAE8522" w14:textId="07DB185D" w:rsidR="00FD13A5" w:rsidRPr="00DD73D4" w:rsidRDefault="00337E63" w:rsidP="00C15E1E">
            <w:r w:rsidRPr="00DD73D4">
              <w:t>Helping the children. And giving gifts.</w:t>
            </w:r>
          </w:p>
        </w:tc>
        <w:tc>
          <w:tcPr>
            <w:tcW w:w="3330" w:type="dxa"/>
          </w:tcPr>
          <w:p w14:paraId="5B365552" w14:textId="56A65746" w:rsidR="00FD13A5" w:rsidRPr="009611F6" w:rsidRDefault="005F30C5" w:rsidP="00C15E1E">
            <w:r w:rsidRPr="00BB3A39">
              <w:t>Aiutato i bambini.  E fatto regali.</w:t>
            </w:r>
          </w:p>
        </w:tc>
      </w:tr>
      <w:tr w:rsidR="00FD13A5" w:rsidRPr="009611F6" w14:paraId="41305051" w14:textId="77777777" w:rsidTr="00C707B5">
        <w:trPr>
          <w:cantSplit/>
          <w:trHeight w:val="251"/>
          <w:jc w:val="center"/>
        </w:trPr>
        <w:tc>
          <w:tcPr>
            <w:tcW w:w="920" w:type="dxa"/>
          </w:tcPr>
          <w:p w14:paraId="582C74C2" w14:textId="0EA4DF21" w:rsidR="00FD13A5" w:rsidRDefault="00FD13A5" w:rsidP="0000415E">
            <w:pPr>
              <w:pStyle w:val="ListParagraph"/>
              <w:numPr>
                <w:ilvl w:val="0"/>
                <w:numId w:val="1"/>
              </w:numPr>
            </w:pPr>
          </w:p>
        </w:tc>
        <w:tc>
          <w:tcPr>
            <w:tcW w:w="1864" w:type="dxa"/>
          </w:tcPr>
          <w:p w14:paraId="3C880E85" w14:textId="69B6D8C8" w:rsidR="00FD13A5" w:rsidRPr="00DD73D4" w:rsidRDefault="003D686A" w:rsidP="00C15E1E">
            <w:pPr>
              <w:rPr>
                <w:b/>
                <w:bCs/>
              </w:rPr>
            </w:pPr>
            <w:r w:rsidRPr="00DD73D4">
              <w:rPr>
                <w:b/>
                <w:bCs/>
              </w:rPr>
              <w:t>President Susan H. Porter</w:t>
            </w:r>
          </w:p>
        </w:tc>
        <w:tc>
          <w:tcPr>
            <w:tcW w:w="3246" w:type="dxa"/>
          </w:tcPr>
          <w:p w14:paraId="3045EDE7" w14:textId="77777777" w:rsidR="0085474B" w:rsidRPr="00DD73D4" w:rsidRDefault="0085474B" w:rsidP="0085474B">
            <w:pPr>
              <w:textAlignment w:val="baseline"/>
            </w:pPr>
            <w:r w:rsidRPr="00DD73D4">
              <w:t>What types of things did you pack up today to give?</w:t>
            </w:r>
          </w:p>
          <w:p w14:paraId="4AA1C833" w14:textId="77777777" w:rsidR="00FD13A5" w:rsidRPr="00DD73D4" w:rsidRDefault="00FD13A5" w:rsidP="00C15E1E"/>
        </w:tc>
        <w:tc>
          <w:tcPr>
            <w:tcW w:w="3330" w:type="dxa"/>
          </w:tcPr>
          <w:p w14:paraId="3B8A3C19" w14:textId="292B3352" w:rsidR="00FD13A5" w:rsidRPr="009611F6" w:rsidRDefault="005F30C5" w:rsidP="00C15E1E">
            <w:r w:rsidRPr="00BB3A39">
              <w:t>Che tipo di cose hai preparato oggi da regalare?</w:t>
            </w:r>
          </w:p>
        </w:tc>
      </w:tr>
      <w:tr w:rsidR="00FD13A5" w:rsidRPr="009611F6" w14:paraId="5C61A7FF" w14:textId="77777777" w:rsidTr="00C707B5">
        <w:trPr>
          <w:cantSplit/>
          <w:trHeight w:val="251"/>
          <w:jc w:val="center"/>
        </w:trPr>
        <w:tc>
          <w:tcPr>
            <w:tcW w:w="920" w:type="dxa"/>
          </w:tcPr>
          <w:p w14:paraId="758606F8" w14:textId="6610AA56" w:rsidR="00FD13A5" w:rsidRDefault="00FD13A5" w:rsidP="0000415E">
            <w:pPr>
              <w:pStyle w:val="ListParagraph"/>
              <w:numPr>
                <w:ilvl w:val="0"/>
                <w:numId w:val="1"/>
              </w:numPr>
            </w:pPr>
          </w:p>
        </w:tc>
        <w:tc>
          <w:tcPr>
            <w:tcW w:w="1864" w:type="dxa"/>
          </w:tcPr>
          <w:p w14:paraId="31C6463D" w14:textId="62C879DC" w:rsidR="00FD13A5" w:rsidRPr="00DD73D4" w:rsidRDefault="0085474B" w:rsidP="00C15E1E">
            <w:pPr>
              <w:rPr>
                <w:b/>
                <w:bCs/>
              </w:rPr>
            </w:pPr>
            <w:r w:rsidRPr="00DD73D4">
              <w:rPr>
                <w:b/>
                <w:bCs/>
              </w:rPr>
              <w:t>Girl</w:t>
            </w:r>
            <w:r w:rsidR="000C1BAF">
              <w:rPr>
                <w:b/>
                <w:bCs/>
              </w:rPr>
              <w:t xml:space="preserve"> 4</w:t>
            </w:r>
          </w:p>
        </w:tc>
        <w:tc>
          <w:tcPr>
            <w:tcW w:w="3246" w:type="dxa"/>
          </w:tcPr>
          <w:p w14:paraId="1E816C9A" w14:textId="7204C0F2" w:rsidR="00FD13A5" w:rsidRPr="00DD73D4" w:rsidRDefault="0085474B" w:rsidP="00C15E1E">
            <w:r w:rsidRPr="00DD73D4">
              <w:t>Like soap and like hygiene things.</w:t>
            </w:r>
          </w:p>
        </w:tc>
        <w:tc>
          <w:tcPr>
            <w:tcW w:w="3330" w:type="dxa"/>
          </w:tcPr>
          <w:p w14:paraId="66300CA3" w14:textId="638DF7A2" w:rsidR="00FD13A5" w:rsidRPr="009611F6" w:rsidRDefault="005F30C5" w:rsidP="00C15E1E">
            <w:r w:rsidRPr="00BB3A39">
              <w:t>Sapone e cose per l’igiene.</w:t>
            </w:r>
          </w:p>
        </w:tc>
      </w:tr>
      <w:tr w:rsidR="00FD13A5" w:rsidRPr="009611F6" w14:paraId="235F70CB" w14:textId="77777777" w:rsidTr="00C707B5">
        <w:trPr>
          <w:cantSplit/>
          <w:trHeight w:val="251"/>
          <w:jc w:val="center"/>
        </w:trPr>
        <w:tc>
          <w:tcPr>
            <w:tcW w:w="920" w:type="dxa"/>
          </w:tcPr>
          <w:p w14:paraId="2976D939" w14:textId="28638BAC" w:rsidR="00FD13A5" w:rsidRDefault="00FD13A5" w:rsidP="0000415E">
            <w:pPr>
              <w:pStyle w:val="ListParagraph"/>
              <w:numPr>
                <w:ilvl w:val="0"/>
                <w:numId w:val="1"/>
              </w:numPr>
            </w:pPr>
          </w:p>
        </w:tc>
        <w:tc>
          <w:tcPr>
            <w:tcW w:w="1864" w:type="dxa"/>
          </w:tcPr>
          <w:p w14:paraId="4F7835A6" w14:textId="10078420" w:rsidR="00FD13A5" w:rsidRPr="00DD73D4" w:rsidRDefault="00AC5C9C" w:rsidP="00C15E1E">
            <w:pPr>
              <w:rPr>
                <w:b/>
                <w:bCs/>
              </w:rPr>
            </w:pPr>
            <w:r w:rsidRPr="00DD73D4">
              <w:rPr>
                <w:b/>
                <w:bCs/>
              </w:rPr>
              <w:t>President Susan H. Porter</w:t>
            </w:r>
          </w:p>
        </w:tc>
        <w:tc>
          <w:tcPr>
            <w:tcW w:w="3246" w:type="dxa"/>
          </w:tcPr>
          <w:p w14:paraId="51AF0841" w14:textId="15AF3A2C" w:rsidR="00FD13A5" w:rsidRPr="00DD73D4" w:rsidRDefault="00AC5C9C" w:rsidP="00C15E1E">
            <w:r w:rsidRPr="00DD73D4">
              <w:t>Yeah, what a special way today to follow Jesus.</w:t>
            </w:r>
          </w:p>
        </w:tc>
        <w:tc>
          <w:tcPr>
            <w:tcW w:w="3330" w:type="dxa"/>
          </w:tcPr>
          <w:p w14:paraId="42DC957B" w14:textId="3B2DC819" w:rsidR="00FD13A5" w:rsidRPr="009611F6" w:rsidRDefault="005F30C5" w:rsidP="00C15E1E">
            <w:r w:rsidRPr="00BB3A39">
              <w:t>Sì, oggi abbiamo seguito Gesù in un modo davvero speciale.</w:t>
            </w:r>
          </w:p>
        </w:tc>
      </w:tr>
      <w:tr w:rsidR="00FD13A5" w:rsidRPr="009611F6" w14:paraId="5C0267FC" w14:textId="77777777" w:rsidTr="00C707B5">
        <w:trPr>
          <w:cantSplit/>
          <w:trHeight w:val="251"/>
          <w:jc w:val="center"/>
        </w:trPr>
        <w:tc>
          <w:tcPr>
            <w:tcW w:w="920" w:type="dxa"/>
          </w:tcPr>
          <w:p w14:paraId="1F76DECF" w14:textId="0DF20494" w:rsidR="00FD13A5" w:rsidRDefault="00FD13A5" w:rsidP="0000415E">
            <w:pPr>
              <w:pStyle w:val="ListParagraph"/>
              <w:numPr>
                <w:ilvl w:val="0"/>
                <w:numId w:val="1"/>
              </w:numPr>
            </w:pPr>
          </w:p>
        </w:tc>
        <w:tc>
          <w:tcPr>
            <w:tcW w:w="1864" w:type="dxa"/>
          </w:tcPr>
          <w:p w14:paraId="2E4E747B" w14:textId="0A2E2216" w:rsidR="00FD13A5" w:rsidRPr="00DD73D4" w:rsidRDefault="004C4CD5" w:rsidP="00C15E1E">
            <w:pPr>
              <w:rPr>
                <w:b/>
                <w:bCs/>
              </w:rPr>
            </w:pPr>
            <w:r w:rsidRPr="00DD73D4">
              <w:rPr>
                <w:b/>
                <w:bCs/>
              </w:rPr>
              <w:t xml:space="preserve">President </w:t>
            </w:r>
            <w:r w:rsidR="00E30C34" w:rsidRPr="00DD73D4">
              <w:rPr>
                <w:b/>
                <w:bCs/>
              </w:rPr>
              <w:t>Dallin H. Oaks</w:t>
            </w:r>
          </w:p>
        </w:tc>
        <w:tc>
          <w:tcPr>
            <w:tcW w:w="3246" w:type="dxa"/>
          </w:tcPr>
          <w:p w14:paraId="12D75EE4" w14:textId="4E9C7276" w:rsidR="00FD13A5" w:rsidRPr="00DD73D4" w:rsidRDefault="00E30C34" w:rsidP="00C15E1E">
            <w:r w:rsidRPr="00DD73D4">
              <w:t xml:space="preserve">I am </w:t>
            </w:r>
            <w:bookmarkStart w:id="0" w:name="_Hlk157030628"/>
            <w:r w:rsidRPr="00DD73D4">
              <w:t>President Dallin H. Oaks</w:t>
            </w:r>
            <w:bookmarkEnd w:id="0"/>
            <w:r w:rsidRPr="00DD73D4">
              <w:t xml:space="preserve">, and this is my wife Kristin.  These are seven of our over 70 great-grandchildren, chosen because you are all still in Primary.  Disciples of Jesus Christ listen to Jesus Christ.  </w:t>
            </w:r>
          </w:p>
        </w:tc>
        <w:tc>
          <w:tcPr>
            <w:tcW w:w="3330" w:type="dxa"/>
          </w:tcPr>
          <w:p w14:paraId="6B5FF9E3" w14:textId="470AEB82" w:rsidR="00FD13A5" w:rsidRPr="009611F6" w:rsidRDefault="005F30C5" w:rsidP="00C15E1E">
            <w:r w:rsidRPr="00BB3A39">
              <w:t>Sono il presidente Dallin H. Oaks e lei è mia moglie, Kristen.Questi sono sette dei nostri oltre 70 pronipoti. Siete stati scelti perché siete tutti ancora alla Primaria.  I discepoli di Gesù Cristo ascoltano Gesù Cristo.</w:t>
            </w:r>
          </w:p>
        </w:tc>
      </w:tr>
      <w:tr w:rsidR="00FD13A5" w:rsidRPr="009611F6" w14:paraId="429555C3" w14:textId="77777777" w:rsidTr="00C707B5">
        <w:trPr>
          <w:cantSplit/>
          <w:trHeight w:val="251"/>
          <w:jc w:val="center"/>
        </w:trPr>
        <w:tc>
          <w:tcPr>
            <w:tcW w:w="920" w:type="dxa"/>
          </w:tcPr>
          <w:p w14:paraId="635C0563" w14:textId="18A652FF" w:rsidR="00FD13A5" w:rsidRDefault="00FD13A5" w:rsidP="0000415E">
            <w:pPr>
              <w:pStyle w:val="ListParagraph"/>
              <w:numPr>
                <w:ilvl w:val="0"/>
                <w:numId w:val="1"/>
              </w:numPr>
            </w:pPr>
          </w:p>
        </w:tc>
        <w:tc>
          <w:tcPr>
            <w:tcW w:w="1864" w:type="dxa"/>
          </w:tcPr>
          <w:p w14:paraId="5C4794CF" w14:textId="00648589" w:rsidR="00FD13A5" w:rsidRPr="00DD73D4" w:rsidRDefault="004C4CD5" w:rsidP="00C15E1E">
            <w:pPr>
              <w:rPr>
                <w:b/>
                <w:bCs/>
              </w:rPr>
            </w:pPr>
            <w:r w:rsidRPr="00DD73D4">
              <w:rPr>
                <w:b/>
                <w:bCs/>
              </w:rPr>
              <w:t xml:space="preserve">President </w:t>
            </w:r>
            <w:r w:rsidR="00E30C34" w:rsidRPr="00DD73D4">
              <w:rPr>
                <w:b/>
                <w:bCs/>
              </w:rPr>
              <w:t>Dallin H. Oaks</w:t>
            </w:r>
          </w:p>
        </w:tc>
        <w:tc>
          <w:tcPr>
            <w:tcW w:w="3246" w:type="dxa"/>
          </w:tcPr>
          <w:p w14:paraId="4124ADFA" w14:textId="07B33477" w:rsidR="00FD13A5" w:rsidRPr="00DD73D4" w:rsidRDefault="00E30C34" w:rsidP="00C15E1E">
            <w:r w:rsidRPr="00DD73D4">
              <w:t xml:space="preserve">Sometimes He gives us a feeling.  Sometimes a thought.  Sometimes we hear His voice.  President Nelson, our prophet, has asked us to listen to our Savior and hear Him.  We want to tell you a story about your great-great-great-grandmother, Chasty Olsen, who listened to a heavenly voice.  </w:t>
            </w:r>
          </w:p>
        </w:tc>
        <w:tc>
          <w:tcPr>
            <w:tcW w:w="3330" w:type="dxa"/>
          </w:tcPr>
          <w:p w14:paraId="3733356D" w14:textId="13A30358" w:rsidR="00FD13A5" w:rsidRPr="009611F6" w:rsidRDefault="00832E7B" w:rsidP="00C15E1E">
            <w:r w:rsidRPr="00BB3A39">
              <w:t>A volte Lui ci dà una sensazione.A volte un pensiero.A volte sentiamo la Sua voce.Il presidente Nelson, il nostro profeta, ci ha chiesto di ascoltare il nostro Salvatore.Vogliamo raccontarvi una storia sulla vostra bis-bis-bisnonna, Chasty Olsen, che ascoltò una voce celeste.</w:t>
            </w:r>
          </w:p>
        </w:tc>
      </w:tr>
      <w:tr w:rsidR="00FD13A5" w:rsidRPr="009611F6" w14:paraId="5C78ABE3" w14:textId="77777777" w:rsidTr="00C707B5">
        <w:trPr>
          <w:cantSplit/>
          <w:trHeight w:val="251"/>
          <w:jc w:val="center"/>
        </w:trPr>
        <w:tc>
          <w:tcPr>
            <w:tcW w:w="920" w:type="dxa"/>
          </w:tcPr>
          <w:p w14:paraId="7607F865" w14:textId="3FCAC113" w:rsidR="00FD13A5" w:rsidRDefault="00FD13A5" w:rsidP="0000415E">
            <w:pPr>
              <w:pStyle w:val="ListParagraph"/>
              <w:numPr>
                <w:ilvl w:val="0"/>
                <w:numId w:val="1"/>
              </w:numPr>
            </w:pPr>
          </w:p>
        </w:tc>
        <w:tc>
          <w:tcPr>
            <w:tcW w:w="1864" w:type="dxa"/>
          </w:tcPr>
          <w:p w14:paraId="2AD143BD" w14:textId="58FCF1F9" w:rsidR="00FD13A5" w:rsidRPr="00DD73D4" w:rsidRDefault="004C4CD5" w:rsidP="00C15E1E">
            <w:pPr>
              <w:rPr>
                <w:b/>
                <w:bCs/>
              </w:rPr>
            </w:pPr>
            <w:r w:rsidRPr="00DD73D4">
              <w:rPr>
                <w:b/>
                <w:bCs/>
              </w:rPr>
              <w:t xml:space="preserve">President </w:t>
            </w:r>
            <w:r w:rsidR="00E30C34" w:rsidRPr="00DD73D4">
              <w:rPr>
                <w:b/>
                <w:bCs/>
              </w:rPr>
              <w:t>Dallin H. Oaks</w:t>
            </w:r>
          </w:p>
        </w:tc>
        <w:tc>
          <w:tcPr>
            <w:tcW w:w="3246" w:type="dxa"/>
          </w:tcPr>
          <w:p w14:paraId="20D116FE" w14:textId="77777777" w:rsidR="00E30C34" w:rsidRPr="00DD73D4" w:rsidRDefault="00E30C34" w:rsidP="00E30C34">
            <w:pPr>
              <w:textAlignment w:val="baseline"/>
            </w:pPr>
            <w:r w:rsidRPr="00DD73D4">
              <w:t>This happened long ago when Chasty was a young girl, about 10 years old.  Grandma Chasty told me this story when I was a boy in Primary.  She lived in a small town in Utah.  She was the oldest of her brothers and sisters, and often tended them.  In the summertime, they played in a dry river bed near their home.</w:t>
            </w:r>
          </w:p>
          <w:p w14:paraId="392065AE" w14:textId="77777777" w:rsidR="00FD13A5" w:rsidRPr="00DD73D4" w:rsidRDefault="00FD13A5" w:rsidP="00C15E1E"/>
        </w:tc>
        <w:tc>
          <w:tcPr>
            <w:tcW w:w="3330" w:type="dxa"/>
          </w:tcPr>
          <w:p w14:paraId="2AE98AA5" w14:textId="12328936" w:rsidR="00FD13A5" w:rsidRPr="00BB3A39" w:rsidRDefault="00832E7B" w:rsidP="00832E7B">
            <w:pPr>
              <w:textAlignment w:val="baseline"/>
            </w:pPr>
            <w:r w:rsidRPr="00BB3A39">
              <w:t>Questo accadde molto tempo fa, quando Chasty era una bambina, aveva circa 10 anni.Nonna Chasty mi raccontò questa storia quando ero bambino alla Primaria.Viveva in una piccola città dello Utah.Era la maggiore tra i suoi fratelli e sorelle e spesso si prendeva cura di loro.In estate giocavano nel letto asciutto di un fiume vicino casa.</w:t>
            </w:r>
          </w:p>
        </w:tc>
      </w:tr>
      <w:tr w:rsidR="00FD13A5" w:rsidRPr="009611F6" w14:paraId="1FD09F97" w14:textId="77777777" w:rsidTr="00C707B5">
        <w:trPr>
          <w:cantSplit/>
          <w:trHeight w:val="251"/>
          <w:jc w:val="center"/>
        </w:trPr>
        <w:tc>
          <w:tcPr>
            <w:tcW w:w="920" w:type="dxa"/>
          </w:tcPr>
          <w:p w14:paraId="1C671C67" w14:textId="605DD7D5" w:rsidR="00FD13A5" w:rsidRDefault="00FD13A5" w:rsidP="0000415E">
            <w:pPr>
              <w:pStyle w:val="ListParagraph"/>
              <w:numPr>
                <w:ilvl w:val="0"/>
                <w:numId w:val="1"/>
              </w:numPr>
            </w:pPr>
          </w:p>
        </w:tc>
        <w:tc>
          <w:tcPr>
            <w:tcW w:w="1864" w:type="dxa"/>
          </w:tcPr>
          <w:p w14:paraId="3AB95557" w14:textId="2B4CF931" w:rsidR="00FD13A5" w:rsidRPr="00DD73D4" w:rsidRDefault="00AF7428" w:rsidP="00C15E1E">
            <w:pPr>
              <w:rPr>
                <w:b/>
                <w:bCs/>
              </w:rPr>
            </w:pPr>
            <w:r w:rsidRPr="00DD73D4">
              <w:rPr>
                <w:b/>
                <w:bCs/>
              </w:rPr>
              <w:t>Sister Kirstin Oaks</w:t>
            </w:r>
          </w:p>
        </w:tc>
        <w:tc>
          <w:tcPr>
            <w:tcW w:w="3246" w:type="dxa"/>
          </w:tcPr>
          <w:p w14:paraId="730BADBD" w14:textId="0A61DAA0" w:rsidR="00FD13A5" w:rsidRPr="00DD73D4" w:rsidRDefault="00AF7428" w:rsidP="00C15E1E">
            <w:r w:rsidRPr="00DD73D4">
              <w:t>You can see it right here.  No water.  One day when they were playing Chasty heard a voice saying, "Get the children out of the river bed."  But Chasty was playing and she paid no attention, they were having fun.  Then she heard the voice a second time, but she still kept playing and didn't move the children.  And then, the voice spoke a third time.</w:t>
            </w:r>
          </w:p>
        </w:tc>
        <w:tc>
          <w:tcPr>
            <w:tcW w:w="3330" w:type="dxa"/>
          </w:tcPr>
          <w:p w14:paraId="22152246" w14:textId="7C031F76" w:rsidR="00FD13A5" w:rsidRPr="00BB3A39" w:rsidRDefault="00832E7B" w:rsidP="00832E7B">
            <w:pPr>
              <w:textAlignment w:val="baseline"/>
            </w:pPr>
            <w:r w:rsidRPr="00BB3A39">
              <w:t>Lo vedete proprio qui.  Niente acqua.  Un giorno, mentre stavano giocando, Chasty sentì una voce che diceva: “Porta i bambini fuori dal letto del fiume”.  Ma Chasty stava giocando e non prestò attenzione, si stavano divertendo.  Poi sentì la voce una seconda volta, ma continuò a giocare e non fece spostare i bambini.  Poi la voce parlò una terza volta.</w:t>
            </w:r>
          </w:p>
        </w:tc>
      </w:tr>
      <w:tr w:rsidR="00AC5C9C" w:rsidRPr="009611F6" w14:paraId="156B2B83" w14:textId="77777777" w:rsidTr="00C707B5">
        <w:trPr>
          <w:cantSplit/>
          <w:trHeight w:val="251"/>
          <w:jc w:val="center"/>
        </w:trPr>
        <w:tc>
          <w:tcPr>
            <w:tcW w:w="920" w:type="dxa"/>
          </w:tcPr>
          <w:p w14:paraId="4208176B" w14:textId="0B2DEFBB" w:rsidR="00AC5C9C" w:rsidRDefault="00AC5C9C" w:rsidP="0000415E">
            <w:pPr>
              <w:pStyle w:val="ListParagraph"/>
              <w:numPr>
                <w:ilvl w:val="0"/>
                <w:numId w:val="1"/>
              </w:numPr>
            </w:pPr>
          </w:p>
        </w:tc>
        <w:tc>
          <w:tcPr>
            <w:tcW w:w="1864" w:type="dxa"/>
          </w:tcPr>
          <w:p w14:paraId="4B7741E8" w14:textId="381B08D1" w:rsidR="00AC5C9C" w:rsidRPr="00DD73D4" w:rsidRDefault="007902FB" w:rsidP="00C15E1E">
            <w:pPr>
              <w:rPr>
                <w:b/>
                <w:bCs/>
              </w:rPr>
            </w:pPr>
            <w:r w:rsidRPr="00DD73D4">
              <w:rPr>
                <w:b/>
                <w:bCs/>
              </w:rPr>
              <w:t>President Dallin H. Oaks</w:t>
            </w:r>
          </w:p>
        </w:tc>
        <w:tc>
          <w:tcPr>
            <w:tcW w:w="3246" w:type="dxa"/>
          </w:tcPr>
          <w:p w14:paraId="3928398C" w14:textId="38D7D24F" w:rsidR="00AC5C9C" w:rsidRPr="00DD73D4" w:rsidRDefault="008E131C" w:rsidP="00C15E1E">
            <w:r w:rsidRPr="00DD73D4">
              <w:t xml:space="preserve">"Get the children out of the river bed!"  </w:t>
            </w:r>
          </w:p>
        </w:tc>
        <w:tc>
          <w:tcPr>
            <w:tcW w:w="3330" w:type="dxa"/>
          </w:tcPr>
          <w:p w14:paraId="573488A6" w14:textId="6A10EDDF" w:rsidR="00AC5C9C" w:rsidRPr="00BB3A39" w:rsidRDefault="00832E7B" w:rsidP="00832E7B">
            <w:pPr>
              <w:textAlignment w:val="baseline"/>
            </w:pPr>
            <w:r w:rsidRPr="00BB3A39">
              <w:t>“Porta via i bambini dal letto del fiume!”.</w:t>
            </w:r>
          </w:p>
        </w:tc>
      </w:tr>
      <w:tr w:rsidR="00AC5C9C" w:rsidRPr="009611F6" w14:paraId="52B26890" w14:textId="77777777" w:rsidTr="00C707B5">
        <w:trPr>
          <w:cantSplit/>
          <w:trHeight w:val="251"/>
          <w:jc w:val="center"/>
        </w:trPr>
        <w:tc>
          <w:tcPr>
            <w:tcW w:w="920" w:type="dxa"/>
          </w:tcPr>
          <w:p w14:paraId="4B7106F2" w14:textId="7C529B3E" w:rsidR="00AC5C9C" w:rsidRDefault="00AC5C9C" w:rsidP="0000415E">
            <w:pPr>
              <w:pStyle w:val="ListParagraph"/>
              <w:numPr>
                <w:ilvl w:val="0"/>
                <w:numId w:val="1"/>
              </w:numPr>
            </w:pPr>
          </w:p>
        </w:tc>
        <w:tc>
          <w:tcPr>
            <w:tcW w:w="1864" w:type="dxa"/>
          </w:tcPr>
          <w:p w14:paraId="4A246142" w14:textId="42985EDA" w:rsidR="00AC5C9C" w:rsidRPr="00DD73D4" w:rsidRDefault="008E131C" w:rsidP="00C15E1E">
            <w:pPr>
              <w:rPr>
                <w:b/>
                <w:bCs/>
              </w:rPr>
            </w:pPr>
            <w:r w:rsidRPr="00DD73D4">
              <w:rPr>
                <w:b/>
                <w:bCs/>
              </w:rPr>
              <w:t>Sister Kirstin Oaks</w:t>
            </w:r>
          </w:p>
        </w:tc>
        <w:tc>
          <w:tcPr>
            <w:tcW w:w="3246" w:type="dxa"/>
          </w:tcPr>
          <w:p w14:paraId="70B3F7AA" w14:textId="47B9F0A3" w:rsidR="00AC5C9C" w:rsidRPr="00DD73D4" w:rsidRDefault="008E131C" w:rsidP="00C15E1E">
            <w:r w:rsidRPr="00DD73D4">
              <w:t xml:space="preserve">Well, this time Chasty obeyed and hurried the children out of the river bed.  Can you see them climbing out as quick as they can?  They're hurrying, hurrying out.  </w:t>
            </w:r>
          </w:p>
        </w:tc>
        <w:tc>
          <w:tcPr>
            <w:tcW w:w="3330" w:type="dxa"/>
          </w:tcPr>
          <w:p w14:paraId="43313B08" w14:textId="5D706601" w:rsidR="00AC5C9C" w:rsidRPr="009611F6" w:rsidRDefault="00832E7B" w:rsidP="00C15E1E">
            <w:r w:rsidRPr="00BB3A39">
              <w:t>Questa volta Chasty obbedì e spinse i bambini fuori dal letto del fiume.  Vedete come escono il più velocemente possibile?  Stanno correndo fuori dal fiume.</w:t>
            </w:r>
          </w:p>
        </w:tc>
      </w:tr>
      <w:tr w:rsidR="00AC5C9C" w:rsidRPr="009611F6" w14:paraId="3407E0C8" w14:textId="77777777" w:rsidTr="00C707B5">
        <w:trPr>
          <w:cantSplit/>
          <w:trHeight w:val="251"/>
          <w:jc w:val="center"/>
        </w:trPr>
        <w:tc>
          <w:tcPr>
            <w:tcW w:w="920" w:type="dxa"/>
          </w:tcPr>
          <w:p w14:paraId="2162412B" w14:textId="081A9037" w:rsidR="00AC5C9C" w:rsidRDefault="00AC5C9C" w:rsidP="0000415E">
            <w:pPr>
              <w:pStyle w:val="ListParagraph"/>
              <w:numPr>
                <w:ilvl w:val="0"/>
                <w:numId w:val="1"/>
              </w:numPr>
            </w:pPr>
          </w:p>
        </w:tc>
        <w:tc>
          <w:tcPr>
            <w:tcW w:w="1864" w:type="dxa"/>
          </w:tcPr>
          <w:p w14:paraId="516AD4D4" w14:textId="61895E14" w:rsidR="00AC5C9C" w:rsidRPr="00DD73D4" w:rsidRDefault="000F372F" w:rsidP="00C15E1E">
            <w:pPr>
              <w:rPr>
                <w:b/>
                <w:bCs/>
              </w:rPr>
            </w:pPr>
            <w:r w:rsidRPr="00DD73D4">
              <w:rPr>
                <w:b/>
                <w:bCs/>
              </w:rPr>
              <w:t>President Dallin H. Oaks</w:t>
            </w:r>
          </w:p>
        </w:tc>
        <w:tc>
          <w:tcPr>
            <w:tcW w:w="3246" w:type="dxa"/>
          </w:tcPr>
          <w:p w14:paraId="0A73AA6D" w14:textId="0D666CC4" w:rsidR="00AC5C9C" w:rsidRPr="00DD73D4" w:rsidRDefault="00672458" w:rsidP="00C15E1E">
            <w:r w:rsidRPr="00DD73D4">
              <w:t>Suddenly they heard a roaring sound and were frightened to see a great wall of water coming down the river bed.  It covered the place where they had been playing.  There had been an unusual huge rainstorm in the distant mountains that sent this wall of water down the stream.  That was not expected in their dry desert town.  When Chasty followed the voice she saved all their lives.</w:t>
            </w:r>
          </w:p>
        </w:tc>
        <w:tc>
          <w:tcPr>
            <w:tcW w:w="3330" w:type="dxa"/>
          </w:tcPr>
          <w:p w14:paraId="125DD02C" w14:textId="1DF4187B" w:rsidR="00AC5C9C" w:rsidRPr="009611F6" w:rsidRDefault="00832E7B" w:rsidP="00C15E1E">
            <w:r w:rsidRPr="00BB3A39">
              <w:t>All’improvviso udirono un rombo e rimasero atterriti nel vedere un grande muro d’acqua che scendeva lungo il letto del fiume.  Il luogo dove stavano giocando fu completamente sommerso.  C’era stato un temporale insolito ed enorme sulle montagne lontane che aveva fatto scendere questo muro d’acqua lungo il ruscello.  Un tale evento non era previsto nella loro arida città deserta.  Seguendo la voce, Chasty salvò tutti.</w:t>
            </w:r>
          </w:p>
        </w:tc>
      </w:tr>
      <w:tr w:rsidR="00AC5C9C" w:rsidRPr="009611F6" w14:paraId="025D579C" w14:textId="77777777" w:rsidTr="00C707B5">
        <w:trPr>
          <w:cantSplit/>
          <w:trHeight w:val="251"/>
          <w:jc w:val="center"/>
        </w:trPr>
        <w:tc>
          <w:tcPr>
            <w:tcW w:w="920" w:type="dxa"/>
          </w:tcPr>
          <w:p w14:paraId="2D47265C" w14:textId="7E1B36AA" w:rsidR="00AC5C9C" w:rsidRDefault="00AC5C9C" w:rsidP="0000415E">
            <w:pPr>
              <w:pStyle w:val="ListParagraph"/>
              <w:numPr>
                <w:ilvl w:val="0"/>
                <w:numId w:val="1"/>
              </w:numPr>
            </w:pPr>
          </w:p>
        </w:tc>
        <w:tc>
          <w:tcPr>
            <w:tcW w:w="1864" w:type="dxa"/>
          </w:tcPr>
          <w:p w14:paraId="1D9758C3" w14:textId="2470BF69" w:rsidR="00AC5C9C" w:rsidRPr="00DD73D4" w:rsidRDefault="004C5E39" w:rsidP="00C15E1E">
            <w:pPr>
              <w:rPr>
                <w:b/>
                <w:bCs/>
              </w:rPr>
            </w:pPr>
            <w:r w:rsidRPr="00DD73D4">
              <w:rPr>
                <w:b/>
                <w:bCs/>
              </w:rPr>
              <w:t>Sister Kirstin Oaks</w:t>
            </w:r>
          </w:p>
        </w:tc>
        <w:tc>
          <w:tcPr>
            <w:tcW w:w="3246" w:type="dxa"/>
          </w:tcPr>
          <w:p w14:paraId="5234F34D" w14:textId="2F85EF67" w:rsidR="00AC5C9C" w:rsidRPr="00DD73D4" w:rsidRDefault="004C5E39" w:rsidP="004C5E39">
            <w:pPr>
              <w:textAlignment w:val="baseline"/>
            </w:pPr>
            <w:r w:rsidRPr="00DD73D4">
              <w:t>We love that story because she listened to the Holy Ghost.  Do you think it's important to listen to the Holy Ghost?</w:t>
            </w:r>
          </w:p>
        </w:tc>
        <w:tc>
          <w:tcPr>
            <w:tcW w:w="3330" w:type="dxa"/>
          </w:tcPr>
          <w:p w14:paraId="5466AF3B" w14:textId="50E4BE4E" w:rsidR="00AC5C9C" w:rsidRPr="009611F6" w:rsidRDefault="00832E7B" w:rsidP="00C15E1E">
            <w:r w:rsidRPr="00BB3A39">
              <w:t>Amiamo questa storia perché lei ascoltò lo Spirito Santo.  Pensate che sia importante ascoltare lo Spirito Santo?</w:t>
            </w:r>
          </w:p>
        </w:tc>
      </w:tr>
      <w:tr w:rsidR="00AC5C9C" w:rsidRPr="009611F6" w14:paraId="33F1FC45" w14:textId="77777777" w:rsidTr="00C707B5">
        <w:trPr>
          <w:cantSplit/>
          <w:trHeight w:val="251"/>
          <w:jc w:val="center"/>
        </w:trPr>
        <w:tc>
          <w:tcPr>
            <w:tcW w:w="920" w:type="dxa"/>
          </w:tcPr>
          <w:p w14:paraId="6EEEDBF9" w14:textId="750D09CC" w:rsidR="00AC5C9C" w:rsidRDefault="00AC5C9C" w:rsidP="0000415E">
            <w:pPr>
              <w:pStyle w:val="ListParagraph"/>
              <w:numPr>
                <w:ilvl w:val="0"/>
                <w:numId w:val="1"/>
              </w:numPr>
            </w:pPr>
          </w:p>
        </w:tc>
        <w:tc>
          <w:tcPr>
            <w:tcW w:w="1864" w:type="dxa"/>
          </w:tcPr>
          <w:p w14:paraId="5C79D313" w14:textId="2325EF42" w:rsidR="00AC5C9C" w:rsidRPr="00DD73D4" w:rsidRDefault="004C5E39" w:rsidP="00C15E1E">
            <w:pPr>
              <w:rPr>
                <w:b/>
                <w:bCs/>
              </w:rPr>
            </w:pPr>
            <w:r w:rsidRPr="00DD73D4">
              <w:rPr>
                <w:b/>
                <w:bCs/>
              </w:rPr>
              <w:t>Girl</w:t>
            </w:r>
            <w:r w:rsidR="000C1BAF">
              <w:rPr>
                <w:b/>
                <w:bCs/>
              </w:rPr>
              <w:t xml:space="preserve"> 5</w:t>
            </w:r>
          </w:p>
        </w:tc>
        <w:tc>
          <w:tcPr>
            <w:tcW w:w="3246" w:type="dxa"/>
          </w:tcPr>
          <w:p w14:paraId="48A354CC" w14:textId="35F8B90D" w:rsidR="00AC5C9C" w:rsidRPr="00DD73D4" w:rsidRDefault="004C5E39" w:rsidP="00C15E1E">
            <w:r w:rsidRPr="00DD73D4">
              <w:t>Yeah.</w:t>
            </w:r>
          </w:p>
        </w:tc>
        <w:tc>
          <w:tcPr>
            <w:tcW w:w="3330" w:type="dxa"/>
          </w:tcPr>
          <w:p w14:paraId="3CF8E83B" w14:textId="461D38A4" w:rsidR="00AC5C9C" w:rsidRPr="009611F6" w:rsidRDefault="00832E7B" w:rsidP="00C15E1E">
            <w:r w:rsidRPr="00BB3A39">
              <w:t>Sì.</w:t>
            </w:r>
          </w:p>
        </w:tc>
      </w:tr>
      <w:tr w:rsidR="00AC5C9C" w:rsidRPr="009611F6" w14:paraId="2AFD9712" w14:textId="77777777" w:rsidTr="00C707B5">
        <w:trPr>
          <w:cantSplit/>
          <w:trHeight w:val="251"/>
          <w:jc w:val="center"/>
        </w:trPr>
        <w:tc>
          <w:tcPr>
            <w:tcW w:w="920" w:type="dxa"/>
          </w:tcPr>
          <w:p w14:paraId="6567BEED" w14:textId="103DC2A2" w:rsidR="00AC5C9C" w:rsidRDefault="00AC5C9C" w:rsidP="0000415E">
            <w:pPr>
              <w:pStyle w:val="ListParagraph"/>
              <w:numPr>
                <w:ilvl w:val="0"/>
                <w:numId w:val="1"/>
              </w:numPr>
            </w:pPr>
          </w:p>
        </w:tc>
        <w:tc>
          <w:tcPr>
            <w:tcW w:w="1864" w:type="dxa"/>
          </w:tcPr>
          <w:p w14:paraId="58147E76" w14:textId="365CB0B9" w:rsidR="00AC5C9C" w:rsidRPr="00DD73D4" w:rsidRDefault="004C5E39" w:rsidP="00C15E1E">
            <w:pPr>
              <w:rPr>
                <w:b/>
                <w:bCs/>
              </w:rPr>
            </w:pPr>
            <w:r w:rsidRPr="00DD73D4">
              <w:rPr>
                <w:b/>
                <w:bCs/>
              </w:rPr>
              <w:t>Sister Kirstin Oaks</w:t>
            </w:r>
          </w:p>
        </w:tc>
        <w:tc>
          <w:tcPr>
            <w:tcW w:w="3246" w:type="dxa"/>
          </w:tcPr>
          <w:p w14:paraId="25445214" w14:textId="63A8D84E" w:rsidR="00AC5C9C" w:rsidRPr="00DD73D4" w:rsidRDefault="005C6261" w:rsidP="00C15E1E">
            <w:r w:rsidRPr="00DD73D4">
              <w:t>Why?</w:t>
            </w:r>
          </w:p>
        </w:tc>
        <w:tc>
          <w:tcPr>
            <w:tcW w:w="3330" w:type="dxa"/>
          </w:tcPr>
          <w:p w14:paraId="490DA19B" w14:textId="174A6A3F" w:rsidR="00AC5C9C" w:rsidRPr="009611F6" w:rsidRDefault="00832E7B" w:rsidP="00C15E1E">
            <w:r w:rsidRPr="00BB3A39">
              <w:t>Perché?</w:t>
            </w:r>
          </w:p>
        </w:tc>
      </w:tr>
      <w:tr w:rsidR="00AC5C9C" w:rsidRPr="009611F6" w14:paraId="0615E2CC" w14:textId="77777777" w:rsidTr="00C707B5">
        <w:trPr>
          <w:cantSplit/>
          <w:trHeight w:val="251"/>
          <w:jc w:val="center"/>
        </w:trPr>
        <w:tc>
          <w:tcPr>
            <w:tcW w:w="920" w:type="dxa"/>
          </w:tcPr>
          <w:p w14:paraId="5D994642" w14:textId="2C608D81" w:rsidR="00AC5C9C" w:rsidRDefault="00AC5C9C" w:rsidP="0000415E">
            <w:pPr>
              <w:pStyle w:val="ListParagraph"/>
              <w:numPr>
                <w:ilvl w:val="0"/>
                <w:numId w:val="1"/>
              </w:numPr>
            </w:pPr>
          </w:p>
        </w:tc>
        <w:tc>
          <w:tcPr>
            <w:tcW w:w="1864" w:type="dxa"/>
          </w:tcPr>
          <w:p w14:paraId="5C293F12" w14:textId="5EAD9626" w:rsidR="00AC5C9C" w:rsidRPr="00DD73D4" w:rsidRDefault="005C6261" w:rsidP="00C15E1E">
            <w:pPr>
              <w:rPr>
                <w:b/>
                <w:bCs/>
              </w:rPr>
            </w:pPr>
            <w:r w:rsidRPr="00DD73D4">
              <w:rPr>
                <w:b/>
                <w:bCs/>
              </w:rPr>
              <w:t>Boy</w:t>
            </w:r>
            <w:r w:rsidR="000C1BAF">
              <w:rPr>
                <w:b/>
                <w:bCs/>
              </w:rPr>
              <w:t xml:space="preserve"> 2</w:t>
            </w:r>
          </w:p>
        </w:tc>
        <w:tc>
          <w:tcPr>
            <w:tcW w:w="3246" w:type="dxa"/>
          </w:tcPr>
          <w:p w14:paraId="3565815D" w14:textId="19A2EF7B" w:rsidR="00AC5C9C" w:rsidRPr="00DD73D4" w:rsidRDefault="005C6261" w:rsidP="00C15E1E">
            <w:r w:rsidRPr="00DD73D4">
              <w:t>Because the Holy Ghost can save our lives.</w:t>
            </w:r>
          </w:p>
        </w:tc>
        <w:tc>
          <w:tcPr>
            <w:tcW w:w="3330" w:type="dxa"/>
          </w:tcPr>
          <w:p w14:paraId="12208EE0" w14:textId="1FA48855" w:rsidR="00AC5C9C" w:rsidRPr="009611F6" w:rsidRDefault="00832E7B" w:rsidP="00C15E1E">
            <w:r w:rsidRPr="00BB3A39">
              <w:t>Perché lo Spirito Santo può salvare la nostra vita.</w:t>
            </w:r>
          </w:p>
        </w:tc>
      </w:tr>
      <w:tr w:rsidR="00AC5C9C" w:rsidRPr="009611F6" w14:paraId="20D91CBA" w14:textId="77777777" w:rsidTr="00C707B5">
        <w:trPr>
          <w:cantSplit/>
          <w:trHeight w:val="251"/>
          <w:jc w:val="center"/>
        </w:trPr>
        <w:tc>
          <w:tcPr>
            <w:tcW w:w="920" w:type="dxa"/>
          </w:tcPr>
          <w:p w14:paraId="10AA6129" w14:textId="0F2160BD" w:rsidR="00AC5C9C" w:rsidRDefault="00AC5C9C" w:rsidP="0000415E">
            <w:pPr>
              <w:pStyle w:val="ListParagraph"/>
              <w:numPr>
                <w:ilvl w:val="0"/>
                <w:numId w:val="1"/>
              </w:numPr>
            </w:pPr>
          </w:p>
        </w:tc>
        <w:tc>
          <w:tcPr>
            <w:tcW w:w="1864" w:type="dxa"/>
          </w:tcPr>
          <w:p w14:paraId="735E2C72" w14:textId="17A6CEA0" w:rsidR="00AC5C9C" w:rsidRPr="00DD73D4" w:rsidRDefault="005C6261" w:rsidP="00C15E1E">
            <w:pPr>
              <w:rPr>
                <w:b/>
                <w:bCs/>
              </w:rPr>
            </w:pPr>
            <w:r w:rsidRPr="00DD73D4">
              <w:rPr>
                <w:b/>
                <w:bCs/>
              </w:rPr>
              <w:t>President Dallin H. Oaks</w:t>
            </w:r>
          </w:p>
        </w:tc>
        <w:tc>
          <w:tcPr>
            <w:tcW w:w="3246" w:type="dxa"/>
          </w:tcPr>
          <w:p w14:paraId="7EDC0759" w14:textId="1D698B2F" w:rsidR="00AC5C9C" w:rsidRPr="00DD73D4" w:rsidRDefault="00611C24" w:rsidP="00C15E1E">
            <w:r w:rsidRPr="00DD73D4">
              <w:t xml:space="preserve">He can warn us when there's trouble ahead.  </w:t>
            </w:r>
          </w:p>
        </w:tc>
        <w:tc>
          <w:tcPr>
            <w:tcW w:w="3330" w:type="dxa"/>
          </w:tcPr>
          <w:p w14:paraId="5A12DDF0" w14:textId="0F8C6713" w:rsidR="00AC5C9C" w:rsidRPr="009611F6" w:rsidRDefault="00832E7B" w:rsidP="00C15E1E">
            <w:r w:rsidRPr="00BB3A39">
              <w:t>Può avvisarci quando ci sono problemi in vista.</w:t>
            </w:r>
          </w:p>
        </w:tc>
      </w:tr>
      <w:tr w:rsidR="00AC5C9C" w:rsidRPr="009611F6" w14:paraId="5B999A1E" w14:textId="77777777" w:rsidTr="00C707B5">
        <w:trPr>
          <w:cantSplit/>
          <w:trHeight w:val="251"/>
          <w:jc w:val="center"/>
        </w:trPr>
        <w:tc>
          <w:tcPr>
            <w:tcW w:w="920" w:type="dxa"/>
          </w:tcPr>
          <w:p w14:paraId="442FCB8F" w14:textId="0E88E218" w:rsidR="00AC5C9C" w:rsidRDefault="00AC5C9C" w:rsidP="0000415E">
            <w:pPr>
              <w:pStyle w:val="ListParagraph"/>
              <w:numPr>
                <w:ilvl w:val="0"/>
                <w:numId w:val="1"/>
              </w:numPr>
            </w:pPr>
          </w:p>
        </w:tc>
        <w:tc>
          <w:tcPr>
            <w:tcW w:w="1864" w:type="dxa"/>
          </w:tcPr>
          <w:p w14:paraId="78A10B6E" w14:textId="34968A4D" w:rsidR="00AC5C9C" w:rsidRPr="00DD73D4" w:rsidRDefault="00611C24" w:rsidP="00C15E1E">
            <w:pPr>
              <w:rPr>
                <w:b/>
                <w:bCs/>
              </w:rPr>
            </w:pPr>
            <w:r w:rsidRPr="00DD73D4">
              <w:rPr>
                <w:b/>
                <w:bCs/>
              </w:rPr>
              <w:t>Sister Kirstin Oaks</w:t>
            </w:r>
          </w:p>
        </w:tc>
        <w:tc>
          <w:tcPr>
            <w:tcW w:w="3246" w:type="dxa"/>
          </w:tcPr>
          <w:p w14:paraId="55407D09" w14:textId="0CEC6AEA" w:rsidR="00AC5C9C" w:rsidRPr="00DD73D4" w:rsidRDefault="00611C24" w:rsidP="00C15E1E">
            <w:r w:rsidRPr="00DD73D4">
              <w:t>Or what else can he do?  Mm-hmm?</w:t>
            </w:r>
          </w:p>
        </w:tc>
        <w:tc>
          <w:tcPr>
            <w:tcW w:w="3330" w:type="dxa"/>
          </w:tcPr>
          <w:p w14:paraId="2609A8B3" w14:textId="70C57823" w:rsidR="00AC5C9C" w:rsidRPr="009611F6" w:rsidRDefault="00832E7B" w:rsidP="00C15E1E">
            <w:r w:rsidRPr="00BB3A39">
              <w:t>Oppure cos’altro può fare?  Mm-hmm?</w:t>
            </w:r>
          </w:p>
        </w:tc>
      </w:tr>
      <w:tr w:rsidR="00AC5C9C" w:rsidRPr="009611F6" w14:paraId="61C420ED" w14:textId="77777777" w:rsidTr="00C707B5">
        <w:trPr>
          <w:cantSplit/>
          <w:trHeight w:val="251"/>
          <w:jc w:val="center"/>
        </w:trPr>
        <w:tc>
          <w:tcPr>
            <w:tcW w:w="920" w:type="dxa"/>
          </w:tcPr>
          <w:p w14:paraId="2EBA487E" w14:textId="3456655F" w:rsidR="00AC5C9C" w:rsidRDefault="00AC5C9C" w:rsidP="0000415E">
            <w:pPr>
              <w:pStyle w:val="ListParagraph"/>
              <w:numPr>
                <w:ilvl w:val="0"/>
                <w:numId w:val="1"/>
              </w:numPr>
            </w:pPr>
          </w:p>
        </w:tc>
        <w:tc>
          <w:tcPr>
            <w:tcW w:w="1864" w:type="dxa"/>
          </w:tcPr>
          <w:p w14:paraId="3B7BCA36" w14:textId="1CB76C25" w:rsidR="00AC5C9C" w:rsidRPr="00DD73D4" w:rsidRDefault="00611C24" w:rsidP="00C15E1E">
            <w:pPr>
              <w:rPr>
                <w:b/>
                <w:bCs/>
              </w:rPr>
            </w:pPr>
            <w:r w:rsidRPr="00DD73D4">
              <w:rPr>
                <w:b/>
                <w:bCs/>
              </w:rPr>
              <w:t>Girl</w:t>
            </w:r>
            <w:r w:rsidR="000C1BAF">
              <w:rPr>
                <w:b/>
                <w:bCs/>
              </w:rPr>
              <w:t xml:space="preserve"> 6</w:t>
            </w:r>
          </w:p>
        </w:tc>
        <w:tc>
          <w:tcPr>
            <w:tcW w:w="3246" w:type="dxa"/>
          </w:tcPr>
          <w:p w14:paraId="17095B8D" w14:textId="6CC3D8A7" w:rsidR="00AC5C9C" w:rsidRPr="00DD73D4" w:rsidRDefault="00611C24" w:rsidP="00C15E1E">
            <w:r w:rsidRPr="00DD73D4">
              <w:t>Guide us.</w:t>
            </w:r>
          </w:p>
        </w:tc>
        <w:tc>
          <w:tcPr>
            <w:tcW w:w="3330" w:type="dxa"/>
          </w:tcPr>
          <w:p w14:paraId="5D09F335" w14:textId="2D531A1D" w:rsidR="00AC5C9C" w:rsidRPr="009611F6" w:rsidRDefault="00832E7B" w:rsidP="00C15E1E">
            <w:r w:rsidRPr="00BB3A39">
              <w:t>Guidarci.</w:t>
            </w:r>
          </w:p>
        </w:tc>
      </w:tr>
      <w:tr w:rsidR="00AC5C9C" w:rsidRPr="009611F6" w14:paraId="409214B3" w14:textId="77777777" w:rsidTr="00C707B5">
        <w:trPr>
          <w:cantSplit/>
          <w:trHeight w:val="251"/>
          <w:jc w:val="center"/>
        </w:trPr>
        <w:tc>
          <w:tcPr>
            <w:tcW w:w="920" w:type="dxa"/>
          </w:tcPr>
          <w:p w14:paraId="3C301AC9" w14:textId="717BBF41" w:rsidR="00AC5C9C" w:rsidRDefault="00AC5C9C" w:rsidP="0000415E">
            <w:pPr>
              <w:pStyle w:val="ListParagraph"/>
              <w:numPr>
                <w:ilvl w:val="0"/>
                <w:numId w:val="1"/>
              </w:numPr>
            </w:pPr>
          </w:p>
        </w:tc>
        <w:tc>
          <w:tcPr>
            <w:tcW w:w="1864" w:type="dxa"/>
          </w:tcPr>
          <w:p w14:paraId="1C806012" w14:textId="17BF0387" w:rsidR="00AC5C9C" w:rsidRPr="00DD73D4" w:rsidRDefault="00611C24" w:rsidP="00C15E1E">
            <w:pPr>
              <w:rPr>
                <w:b/>
                <w:bCs/>
              </w:rPr>
            </w:pPr>
            <w:r w:rsidRPr="00DD73D4">
              <w:rPr>
                <w:b/>
                <w:bCs/>
              </w:rPr>
              <w:t>Sister Kirstin Oaks</w:t>
            </w:r>
          </w:p>
        </w:tc>
        <w:tc>
          <w:tcPr>
            <w:tcW w:w="3246" w:type="dxa"/>
          </w:tcPr>
          <w:p w14:paraId="03F25E38" w14:textId="0846556C" w:rsidR="00AC5C9C" w:rsidRPr="00DD73D4" w:rsidRDefault="00611C24" w:rsidP="00C15E1E">
            <w:r w:rsidRPr="00DD73D4">
              <w:t>Guide us.</w:t>
            </w:r>
          </w:p>
        </w:tc>
        <w:tc>
          <w:tcPr>
            <w:tcW w:w="3330" w:type="dxa"/>
          </w:tcPr>
          <w:p w14:paraId="04154F5B" w14:textId="373E6CC0" w:rsidR="00AC5C9C" w:rsidRPr="009611F6" w:rsidRDefault="00832E7B" w:rsidP="00C15E1E">
            <w:r w:rsidRPr="00BB3A39">
              <w:t>Guidarci.</w:t>
            </w:r>
          </w:p>
        </w:tc>
      </w:tr>
      <w:tr w:rsidR="00AC5C9C" w:rsidRPr="009611F6" w14:paraId="4B3255E5" w14:textId="77777777" w:rsidTr="00C707B5">
        <w:trPr>
          <w:cantSplit/>
          <w:trHeight w:val="251"/>
          <w:jc w:val="center"/>
        </w:trPr>
        <w:tc>
          <w:tcPr>
            <w:tcW w:w="920" w:type="dxa"/>
          </w:tcPr>
          <w:p w14:paraId="3F30EB2C" w14:textId="33652756" w:rsidR="00AC5C9C" w:rsidRDefault="00AC5C9C" w:rsidP="0000415E">
            <w:pPr>
              <w:pStyle w:val="ListParagraph"/>
              <w:numPr>
                <w:ilvl w:val="0"/>
                <w:numId w:val="1"/>
              </w:numPr>
            </w:pPr>
          </w:p>
        </w:tc>
        <w:tc>
          <w:tcPr>
            <w:tcW w:w="1864" w:type="dxa"/>
          </w:tcPr>
          <w:p w14:paraId="52BAD026" w14:textId="34C3AD01" w:rsidR="00AC5C9C" w:rsidRPr="00DD73D4" w:rsidRDefault="00611C24" w:rsidP="00C15E1E">
            <w:pPr>
              <w:rPr>
                <w:b/>
                <w:bCs/>
              </w:rPr>
            </w:pPr>
            <w:r w:rsidRPr="00DD73D4">
              <w:rPr>
                <w:b/>
                <w:bCs/>
              </w:rPr>
              <w:t>Girl</w:t>
            </w:r>
            <w:r w:rsidR="000C1BAF">
              <w:rPr>
                <w:b/>
                <w:bCs/>
              </w:rPr>
              <w:t xml:space="preserve"> 7</w:t>
            </w:r>
          </w:p>
        </w:tc>
        <w:tc>
          <w:tcPr>
            <w:tcW w:w="3246" w:type="dxa"/>
          </w:tcPr>
          <w:p w14:paraId="63D0217C" w14:textId="2655241D" w:rsidR="00AC5C9C" w:rsidRPr="00DD73D4" w:rsidRDefault="00611C24" w:rsidP="00C15E1E">
            <w:r w:rsidRPr="00DD73D4">
              <w:t>Love us.</w:t>
            </w:r>
          </w:p>
        </w:tc>
        <w:tc>
          <w:tcPr>
            <w:tcW w:w="3330" w:type="dxa"/>
          </w:tcPr>
          <w:p w14:paraId="42A19087" w14:textId="6380A12A" w:rsidR="00AC5C9C" w:rsidRPr="009611F6" w:rsidRDefault="00832E7B" w:rsidP="00C15E1E">
            <w:r w:rsidRPr="00BB3A39">
              <w:t>Amarci.</w:t>
            </w:r>
          </w:p>
        </w:tc>
      </w:tr>
      <w:tr w:rsidR="00AC5C9C" w:rsidRPr="009611F6" w14:paraId="1F1E07F3" w14:textId="77777777" w:rsidTr="00C707B5">
        <w:trPr>
          <w:cantSplit/>
          <w:trHeight w:val="251"/>
          <w:jc w:val="center"/>
        </w:trPr>
        <w:tc>
          <w:tcPr>
            <w:tcW w:w="920" w:type="dxa"/>
          </w:tcPr>
          <w:p w14:paraId="60D10CF1" w14:textId="4AA2D87F" w:rsidR="00AC5C9C" w:rsidRDefault="00AC5C9C" w:rsidP="0000415E">
            <w:pPr>
              <w:pStyle w:val="ListParagraph"/>
              <w:numPr>
                <w:ilvl w:val="0"/>
                <w:numId w:val="1"/>
              </w:numPr>
            </w:pPr>
          </w:p>
        </w:tc>
        <w:tc>
          <w:tcPr>
            <w:tcW w:w="1864" w:type="dxa"/>
          </w:tcPr>
          <w:p w14:paraId="4EEA636D" w14:textId="27117E0D" w:rsidR="00AC5C9C" w:rsidRPr="00DD73D4" w:rsidRDefault="00611C24" w:rsidP="00C15E1E">
            <w:pPr>
              <w:rPr>
                <w:b/>
                <w:bCs/>
              </w:rPr>
            </w:pPr>
            <w:r w:rsidRPr="00DD73D4">
              <w:rPr>
                <w:b/>
                <w:bCs/>
              </w:rPr>
              <w:t>Sister Kirstin Oaks</w:t>
            </w:r>
          </w:p>
        </w:tc>
        <w:tc>
          <w:tcPr>
            <w:tcW w:w="3246" w:type="dxa"/>
          </w:tcPr>
          <w:p w14:paraId="10F51954" w14:textId="484543C4" w:rsidR="00AC5C9C" w:rsidRPr="00DD73D4" w:rsidRDefault="00611C24" w:rsidP="00C15E1E">
            <w:r w:rsidRPr="00DD73D4">
              <w:t>Love us.</w:t>
            </w:r>
          </w:p>
        </w:tc>
        <w:tc>
          <w:tcPr>
            <w:tcW w:w="3330" w:type="dxa"/>
          </w:tcPr>
          <w:p w14:paraId="25D95EFE" w14:textId="639B6521" w:rsidR="00AC5C9C" w:rsidRPr="009611F6" w:rsidRDefault="00832E7B" w:rsidP="00C15E1E">
            <w:r w:rsidRPr="00BB3A39">
              <w:t>Amarci.</w:t>
            </w:r>
          </w:p>
        </w:tc>
      </w:tr>
      <w:tr w:rsidR="00AC5C9C" w:rsidRPr="009611F6" w14:paraId="3D31AF0D" w14:textId="77777777" w:rsidTr="00C707B5">
        <w:trPr>
          <w:cantSplit/>
          <w:trHeight w:val="251"/>
          <w:jc w:val="center"/>
        </w:trPr>
        <w:tc>
          <w:tcPr>
            <w:tcW w:w="920" w:type="dxa"/>
          </w:tcPr>
          <w:p w14:paraId="5E23A84D" w14:textId="64585A33" w:rsidR="00AC5C9C" w:rsidRDefault="00AC5C9C" w:rsidP="0000415E">
            <w:pPr>
              <w:pStyle w:val="ListParagraph"/>
              <w:numPr>
                <w:ilvl w:val="0"/>
                <w:numId w:val="1"/>
              </w:numPr>
            </w:pPr>
          </w:p>
        </w:tc>
        <w:tc>
          <w:tcPr>
            <w:tcW w:w="1864" w:type="dxa"/>
          </w:tcPr>
          <w:p w14:paraId="18FC8690" w14:textId="52B3C260" w:rsidR="00AC5C9C" w:rsidRPr="00DD73D4" w:rsidRDefault="00611C24" w:rsidP="00C15E1E">
            <w:pPr>
              <w:rPr>
                <w:b/>
                <w:bCs/>
              </w:rPr>
            </w:pPr>
            <w:r w:rsidRPr="00DD73D4">
              <w:rPr>
                <w:b/>
                <w:bCs/>
              </w:rPr>
              <w:t>Boy</w:t>
            </w:r>
            <w:r w:rsidR="000C1BAF">
              <w:rPr>
                <w:b/>
                <w:bCs/>
              </w:rPr>
              <w:t xml:space="preserve"> 3</w:t>
            </w:r>
          </w:p>
        </w:tc>
        <w:tc>
          <w:tcPr>
            <w:tcW w:w="3246" w:type="dxa"/>
          </w:tcPr>
          <w:p w14:paraId="2AC30E11" w14:textId="0517570B" w:rsidR="00AC5C9C" w:rsidRPr="00DD73D4" w:rsidRDefault="00611C24" w:rsidP="00C15E1E">
            <w:r w:rsidRPr="00DD73D4">
              <w:t>Teach us</w:t>
            </w:r>
          </w:p>
        </w:tc>
        <w:tc>
          <w:tcPr>
            <w:tcW w:w="3330" w:type="dxa"/>
          </w:tcPr>
          <w:p w14:paraId="17FF6E28" w14:textId="3636874F" w:rsidR="00AC5C9C" w:rsidRPr="009611F6" w:rsidRDefault="00832E7B" w:rsidP="00C15E1E">
            <w:r w:rsidRPr="00BB3A39">
              <w:t>Insegnarci.</w:t>
            </w:r>
          </w:p>
        </w:tc>
      </w:tr>
      <w:tr w:rsidR="00AC5C9C" w:rsidRPr="009611F6" w14:paraId="44A447CE" w14:textId="77777777" w:rsidTr="00C707B5">
        <w:trPr>
          <w:cantSplit/>
          <w:trHeight w:val="251"/>
          <w:jc w:val="center"/>
        </w:trPr>
        <w:tc>
          <w:tcPr>
            <w:tcW w:w="920" w:type="dxa"/>
          </w:tcPr>
          <w:p w14:paraId="36155A3E" w14:textId="2C893D1B" w:rsidR="00AC5C9C" w:rsidRDefault="00AC5C9C" w:rsidP="0000415E">
            <w:pPr>
              <w:pStyle w:val="ListParagraph"/>
              <w:numPr>
                <w:ilvl w:val="0"/>
                <w:numId w:val="1"/>
              </w:numPr>
            </w:pPr>
          </w:p>
        </w:tc>
        <w:tc>
          <w:tcPr>
            <w:tcW w:w="1864" w:type="dxa"/>
          </w:tcPr>
          <w:p w14:paraId="6C33D22A" w14:textId="10193A2D" w:rsidR="00AC5C9C" w:rsidRPr="00DD73D4" w:rsidRDefault="00611C24" w:rsidP="00C15E1E">
            <w:pPr>
              <w:rPr>
                <w:b/>
                <w:bCs/>
              </w:rPr>
            </w:pPr>
            <w:r w:rsidRPr="00DD73D4">
              <w:rPr>
                <w:b/>
                <w:bCs/>
              </w:rPr>
              <w:t>Sister Kirsten Oaks</w:t>
            </w:r>
          </w:p>
        </w:tc>
        <w:tc>
          <w:tcPr>
            <w:tcW w:w="3246" w:type="dxa"/>
          </w:tcPr>
          <w:p w14:paraId="1B1286B4" w14:textId="4DE38C19" w:rsidR="00AC5C9C" w:rsidRPr="00DD73D4" w:rsidRDefault="00611C24" w:rsidP="00C15E1E">
            <w:r w:rsidRPr="00DD73D4">
              <w:t xml:space="preserve">Teach us. Spencer? </w:t>
            </w:r>
          </w:p>
        </w:tc>
        <w:tc>
          <w:tcPr>
            <w:tcW w:w="3330" w:type="dxa"/>
          </w:tcPr>
          <w:p w14:paraId="30C65B2B" w14:textId="684C7617" w:rsidR="00AC5C9C" w:rsidRPr="009611F6" w:rsidRDefault="00832E7B" w:rsidP="00C15E1E">
            <w:r w:rsidRPr="00BB3A39">
              <w:t>Insegnarci.  Spencer?</w:t>
            </w:r>
          </w:p>
        </w:tc>
      </w:tr>
      <w:tr w:rsidR="00AC5C9C" w:rsidRPr="009611F6" w14:paraId="22AF48B2" w14:textId="77777777" w:rsidTr="00C707B5">
        <w:trPr>
          <w:cantSplit/>
          <w:trHeight w:val="251"/>
          <w:jc w:val="center"/>
        </w:trPr>
        <w:tc>
          <w:tcPr>
            <w:tcW w:w="920" w:type="dxa"/>
          </w:tcPr>
          <w:p w14:paraId="6D6372BD" w14:textId="27FA01D6" w:rsidR="00AC5C9C" w:rsidRDefault="00AC5C9C" w:rsidP="0000415E">
            <w:pPr>
              <w:pStyle w:val="ListParagraph"/>
              <w:numPr>
                <w:ilvl w:val="0"/>
                <w:numId w:val="1"/>
              </w:numPr>
            </w:pPr>
          </w:p>
        </w:tc>
        <w:tc>
          <w:tcPr>
            <w:tcW w:w="1864" w:type="dxa"/>
          </w:tcPr>
          <w:p w14:paraId="1B35B2C0" w14:textId="620D5F41" w:rsidR="00AC5C9C" w:rsidRPr="00DD73D4" w:rsidRDefault="00611C24" w:rsidP="00C15E1E">
            <w:pPr>
              <w:rPr>
                <w:b/>
                <w:bCs/>
              </w:rPr>
            </w:pPr>
            <w:r w:rsidRPr="00DD73D4">
              <w:rPr>
                <w:b/>
                <w:bCs/>
              </w:rPr>
              <w:t>Boy</w:t>
            </w:r>
            <w:r w:rsidR="000C1BAF">
              <w:rPr>
                <w:b/>
                <w:bCs/>
              </w:rPr>
              <w:t xml:space="preserve"> 4</w:t>
            </w:r>
          </w:p>
        </w:tc>
        <w:tc>
          <w:tcPr>
            <w:tcW w:w="3246" w:type="dxa"/>
          </w:tcPr>
          <w:p w14:paraId="76172D6A" w14:textId="33E610FD" w:rsidR="00AC5C9C" w:rsidRPr="00DD73D4" w:rsidRDefault="00611C24" w:rsidP="00C15E1E">
            <w:r w:rsidRPr="00DD73D4">
              <w:t>And make us be happy.</w:t>
            </w:r>
          </w:p>
        </w:tc>
        <w:tc>
          <w:tcPr>
            <w:tcW w:w="3330" w:type="dxa"/>
          </w:tcPr>
          <w:p w14:paraId="72362827" w14:textId="389FCCD1" w:rsidR="00AC5C9C" w:rsidRPr="009611F6" w:rsidRDefault="00832E7B" w:rsidP="00C15E1E">
            <w:r w:rsidRPr="00BB3A39">
              <w:t>E renderci felici.</w:t>
            </w:r>
          </w:p>
        </w:tc>
      </w:tr>
      <w:tr w:rsidR="00AC5C9C" w:rsidRPr="009611F6" w14:paraId="0C7631E4" w14:textId="77777777" w:rsidTr="00C707B5">
        <w:trPr>
          <w:cantSplit/>
          <w:trHeight w:val="251"/>
          <w:jc w:val="center"/>
        </w:trPr>
        <w:tc>
          <w:tcPr>
            <w:tcW w:w="920" w:type="dxa"/>
          </w:tcPr>
          <w:p w14:paraId="39849720" w14:textId="3D253E17" w:rsidR="00AC5C9C" w:rsidRDefault="00AC5C9C" w:rsidP="0000415E">
            <w:pPr>
              <w:pStyle w:val="ListParagraph"/>
              <w:numPr>
                <w:ilvl w:val="0"/>
                <w:numId w:val="1"/>
              </w:numPr>
            </w:pPr>
          </w:p>
        </w:tc>
        <w:tc>
          <w:tcPr>
            <w:tcW w:w="1864" w:type="dxa"/>
          </w:tcPr>
          <w:p w14:paraId="2EA684E3" w14:textId="0F147351" w:rsidR="00AC5C9C" w:rsidRPr="00DD73D4" w:rsidRDefault="00611C24" w:rsidP="00C15E1E">
            <w:pPr>
              <w:rPr>
                <w:b/>
                <w:bCs/>
              </w:rPr>
            </w:pPr>
            <w:r w:rsidRPr="00DD73D4">
              <w:rPr>
                <w:b/>
                <w:bCs/>
              </w:rPr>
              <w:t>Sister Kirstin Oaks</w:t>
            </w:r>
          </w:p>
        </w:tc>
        <w:tc>
          <w:tcPr>
            <w:tcW w:w="3246" w:type="dxa"/>
          </w:tcPr>
          <w:p w14:paraId="4544BF46" w14:textId="7DD728A6" w:rsidR="00AC5C9C" w:rsidRPr="00DD73D4" w:rsidRDefault="00611C24" w:rsidP="00C15E1E">
            <w:r w:rsidRPr="00DD73D4">
              <w:t>Make us be happy.</w:t>
            </w:r>
          </w:p>
        </w:tc>
        <w:tc>
          <w:tcPr>
            <w:tcW w:w="3330" w:type="dxa"/>
          </w:tcPr>
          <w:p w14:paraId="796AACDA" w14:textId="7D9472A6" w:rsidR="00AC5C9C" w:rsidRPr="009611F6" w:rsidRDefault="00832E7B" w:rsidP="00C15E1E">
            <w:r w:rsidRPr="00BB3A39">
              <w:t>Renderci felici.</w:t>
            </w:r>
          </w:p>
        </w:tc>
      </w:tr>
      <w:tr w:rsidR="00AC5C9C" w:rsidRPr="009611F6" w14:paraId="778EC4B4" w14:textId="77777777" w:rsidTr="00C707B5">
        <w:trPr>
          <w:cantSplit/>
          <w:trHeight w:val="251"/>
          <w:jc w:val="center"/>
        </w:trPr>
        <w:tc>
          <w:tcPr>
            <w:tcW w:w="920" w:type="dxa"/>
          </w:tcPr>
          <w:p w14:paraId="2D64B3B3" w14:textId="58CBDFE8" w:rsidR="00AC5C9C" w:rsidRDefault="00AC5C9C" w:rsidP="0000415E">
            <w:pPr>
              <w:pStyle w:val="ListParagraph"/>
              <w:numPr>
                <w:ilvl w:val="0"/>
                <w:numId w:val="1"/>
              </w:numPr>
            </w:pPr>
          </w:p>
        </w:tc>
        <w:tc>
          <w:tcPr>
            <w:tcW w:w="1864" w:type="dxa"/>
          </w:tcPr>
          <w:p w14:paraId="0B4E9287" w14:textId="3CAD6D43" w:rsidR="00AC5C9C" w:rsidRPr="00DD73D4" w:rsidRDefault="00611C24" w:rsidP="00C15E1E">
            <w:pPr>
              <w:rPr>
                <w:b/>
                <w:bCs/>
              </w:rPr>
            </w:pPr>
            <w:r w:rsidRPr="00DD73D4">
              <w:rPr>
                <w:b/>
                <w:bCs/>
              </w:rPr>
              <w:t>Boy</w:t>
            </w:r>
            <w:r w:rsidR="000C1BAF">
              <w:rPr>
                <w:b/>
                <w:bCs/>
              </w:rPr>
              <w:t xml:space="preserve"> 2</w:t>
            </w:r>
          </w:p>
        </w:tc>
        <w:tc>
          <w:tcPr>
            <w:tcW w:w="3246" w:type="dxa"/>
          </w:tcPr>
          <w:p w14:paraId="6057F6DE" w14:textId="176394EE" w:rsidR="00AC5C9C" w:rsidRPr="00DD73D4" w:rsidRDefault="00611C24" w:rsidP="00C15E1E">
            <w:r w:rsidRPr="00DD73D4">
              <w:t>Always be beside us.</w:t>
            </w:r>
          </w:p>
        </w:tc>
        <w:tc>
          <w:tcPr>
            <w:tcW w:w="3330" w:type="dxa"/>
          </w:tcPr>
          <w:p w14:paraId="29A69AD6" w14:textId="3472A2AB" w:rsidR="00AC5C9C" w:rsidRPr="009611F6" w:rsidRDefault="00832E7B" w:rsidP="00C15E1E">
            <w:r w:rsidRPr="00BB3A39">
              <w:t>Essere sempre accanto a noi.</w:t>
            </w:r>
          </w:p>
        </w:tc>
      </w:tr>
      <w:tr w:rsidR="00AC5C9C" w:rsidRPr="009611F6" w14:paraId="09985F6B" w14:textId="77777777" w:rsidTr="00C707B5">
        <w:trPr>
          <w:cantSplit/>
          <w:trHeight w:val="251"/>
          <w:jc w:val="center"/>
        </w:trPr>
        <w:tc>
          <w:tcPr>
            <w:tcW w:w="920" w:type="dxa"/>
          </w:tcPr>
          <w:p w14:paraId="3B1D19BD" w14:textId="2059A22C" w:rsidR="00AC5C9C" w:rsidRDefault="00AC5C9C" w:rsidP="0000415E">
            <w:pPr>
              <w:pStyle w:val="ListParagraph"/>
              <w:numPr>
                <w:ilvl w:val="0"/>
                <w:numId w:val="1"/>
              </w:numPr>
            </w:pPr>
          </w:p>
        </w:tc>
        <w:tc>
          <w:tcPr>
            <w:tcW w:w="1864" w:type="dxa"/>
          </w:tcPr>
          <w:p w14:paraId="6671344F" w14:textId="110367BB" w:rsidR="00AC5C9C" w:rsidRPr="00DD73D4" w:rsidRDefault="00DF324A" w:rsidP="00C15E1E">
            <w:pPr>
              <w:rPr>
                <w:b/>
                <w:bCs/>
              </w:rPr>
            </w:pPr>
            <w:r w:rsidRPr="00DD73D4">
              <w:rPr>
                <w:b/>
                <w:bCs/>
              </w:rPr>
              <w:t>Sister Kirstin Oaks</w:t>
            </w:r>
          </w:p>
        </w:tc>
        <w:tc>
          <w:tcPr>
            <w:tcW w:w="3246" w:type="dxa"/>
          </w:tcPr>
          <w:p w14:paraId="1FF0B3EF" w14:textId="251C5C07" w:rsidR="00AC5C9C" w:rsidRPr="00DD73D4" w:rsidRDefault="00DF324A" w:rsidP="00C15E1E">
            <w:r w:rsidRPr="00DD73D4">
              <w:t>Always be beside us.</w:t>
            </w:r>
          </w:p>
        </w:tc>
        <w:tc>
          <w:tcPr>
            <w:tcW w:w="3330" w:type="dxa"/>
          </w:tcPr>
          <w:p w14:paraId="7033AD9D" w14:textId="41D58DB3" w:rsidR="00AC5C9C" w:rsidRPr="009611F6" w:rsidRDefault="00832E7B" w:rsidP="00C15E1E">
            <w:r w:rsidRPr="00BB3A39">
              <w:t>Essere sempre accanto a noi.</w:t>
            </w:r>
          </w:p>
        </w:tc>
      </w:tr>
      <w:tr w:rsidR="00AC5C9C" w:rsidRPr="009611F6" w14:paraId="702AF981" w14:textId="77777777" w:rsidTr="00C707B5">
        <w:trPr>
          <w:cantSplit/>
          <w:trHeight w:val="251"/>
          <w:jc w:val="center"/>
        </w:trPr>
        <w:tc>
          <w:tcPr>
            <w:tcW w:w="920" w:type="dxa"/>
          </w:tcPr>
          <w:p w14:paraId="35913741" w14:textId="29AF3220" w:rsidR="00AC5C9C" w:rsidRDefault="00AC5C9C" w:rsidP="0000415E">
            <w:pPr>
              <w:pStyle w:val="ListParagraph"/>
              <w:numPr>
                <w:ilvl w:val="0"/>
                <w:numId w:val="1"/>
              </w:numPr>
            </w:pPr>
          </w:p>
        </w:tc>
        <w:tc>
          <w:tcPr>
            <w:tcW w:w="1864" w:type="dxa"/>
          </w:tcPr>
          <w:p w14:paraId="1F0198F9" w14:textId="5ADA089F" w:rsidR="00AC5C9C" w:rsidRPr="00DD73D4" w:rsidRDefault="00DF324A" w:rsidP="00C15E1E">
            <w:pPr>
              <w:rPr>
                <w:b/>
                <w:bCs/>
              </w:rPr>
            </w:pPr>
            <w:r w:rsidRPr="00DD73D4">
              <w:rPr>
                <w:b/>
                <w:bCs/>
              </w:rPr>
              <w:t>Girl</w:t>
            </w:r>
            <w:r w:rsidR="000C1BAF">
              <w:rPr>
                <w:b/>
                <w:bCs/>
              </w:rPr>
              <w:t xml:space="preserve"> 6</w:t>
            </w:r>
          </w:p>
        </w:tc>
        <w:tc>
          <w:tcPr>
            <w:tcW w:w="3246" w:type="dxa"/>
          </w:tcPr>
          <w:p w14:paraId="1B565290" w14:textId="798D3D5C" w:rsidR="00AC5C9C" w:rsidRPr="00DD73D4" w:rsidRDefault="00DF324A" w:rsidP="00C15E1E">
            <w:r w:rsidRPr="00DD73D4">
              <w:t>Warn us.</w:t>
            </w:r>
          </w:p>
        </w:tc>
        <w:tc>
          <w:tcPr>
            <w:tcW w:w="3330" w:type="dxa"/>
          </w:tcPr>
          <w:p w14:paraId="59AA2A70" w14:textId="4580BE25" w:rsidR="00AC5C9C" w:rsidRPr="009611F6" w:rsidRDefault="00832E7B" w:rsidP="00C15E1E">
            <w:r w:rsidRPr="00BB3A39">
              <w:t>Avvertirci.</w:t>
            </w:r>
          </w:p>
        </w:tc>
      </w:tr>
      <w:tr w:rsidR="00AC5C9C" w:rsidRPr="009611F6" w14:paraId="06187833" w14:textId="77777777" w:rsidTr="00C707B5">
        <w:trPr>
          <w:cantSplit/>
          <w:trHeight w:val="251"/>
          <w:jc w:val="center"/>
        </w:trPr>
        <w:tc>
          <w:tcPr>
            <w:tcW w:w="920" w:type="dxa"/>
          </w:tcPr>
          <w:p w14:paraId="3BB2BC81" w14:textId="4122BBAF" w:rsidR="00AC5C9C" w:rsidRDefault="00AC5C9C" w:rsidP="0000415E">
            <w:pPr>
              <w:pStyle w:val="ListParagraph"/>
              <w:numPr>
                <w:ilvl w:val="0"/>
                <w:numId w:val="1"/>
              </w:numPr>
            </w:pPr>
          </w:p>
        </w:tc>
        <w:tc>
          <w:tcPr>
            <w:tcW w:w="1864" w:type="dxa"/>
          </w:tcPr>
          <w:p w14:paraId="52F67768" w14:textId="70D47679" w:rsidR="00AC5C9C" w:rsidRPr="00DD73D4" w:rsidRDefault="00DF324A" w:rsidP="00C15E1E">
            <w:pPr>
              <w:rPr>
                <w:b/>
                <w:bCs/>
              </w:rPr>
            </w:pPr>
            <w:r w:rsidRPr="00DD73D4">
              <w:rPr>
                <w:b/>
                <w:bCs/>
              </w:rPr>
              <w:t>Sister Kirstin Oaks</w:t>
            </w:r>
          </w:p>
        </w:tc>
        <w:tc>
          <w:tcPr>
            <w:tcW w:w="3246" w:type="dxa"/>
          </w:tcPr>
          <w:p w14:paraId="544FA2C0" w14:textId="37F7D791" w:rsidR="00AC5C9C" w:rsidRPr="00DD73D4" w:rsidRDefault="00DF324A" w:rsidP="00CA172E">
            <w:pPr>
              <w:textAlignment w:val="baseline"/>
            </w:pPr>
            <w:r w:rsidRPr="00DD73D4">
              <w:t xml:space="preserve">Warn us.  That's so good.  We're so thankful that you all came today so we could share our family story with the children of the world.  And we love you so much.  I want you to know that Jesus Christ will always be with you.  </w:t>
            </w:r>
          </w:p>
        </w:tc>
        <w:tc>
          <w:tcPr>
            <w:tcW w:w="3330" w:type="dxa"/>
          </w:tcPr>
          <w:p w14:paraId="0E239504" w14:textId="728DA830" w:rsidR="00AC5C9C" w:rsidRPr="009611F6" w:rsidRDefault="00832E7B" w:rsidP="00C15E1E">
            <w:r w:rsidRPr="00BB3A39">
              <w:t xml:space="preserve">Avvertirci.  Benissimo.  Siamo davvero grati che siate venuti tutti oggi in modo che potessimo condividere la storia della nostra famiglia con i bambini del mondo.  E vi vogliamo bene.  Voglio che sappiate che Gesù Cristo sarà sempre con voi. </w:t>
            </w:r>
          </w:p>
        </w:tc>
      </w:tr>
      <w:tr w:rsidR="00AC5C9C" w:rsidRPr="009611F6" w14:paraId="33BF244E" w14:textId="77777777" w:rsidTr="00C707B5">
        <w:trPr>
          <w:cantSplit/>
          <w:trHeight w:val="251"/>
          <w:jc w:val="center"/>
        </w:trPr>
        <w:tc>
          <w:tcPr>
            <w:tcW w:w="920" w:type="dxa"/>
          </w:tcPr>
          <w:p w14:paraId="73C7E36A" w14:textId="6C86FC0B" w:rsidR="00AC5C9C" w:rsidRDefault="00AC5C9C" w:rsidP="0000415E">
            <w:pPr>
              <w:pStyle w:val="ListParagraph"/>
              <w:numPr>
                <w:ilvl w:val="0"/>
                <w:numId w:val="1"/>
              </w:numPr>
            </w:pPr>
          </w:p>
        </w:tc>
        <w:tc>
          <w:tcPr>
            <w:tcW w:w="1864" w:type="dxa"/>
          </w:tcPr>
          <w:p w14:paraId="566C3DC3" w14:textId="4F6C3A55" w:rsidR="00AC5C9C" w:rsidRPr="00DD73D4" w:rsidRDefault="00CA172E" w:rsidP="00C15E1E">
            <w:pPr>
              <w:rPr>
                <w:b/>
                <w:bCs/>
              </w:rPr>
            </w:pPr>
            <w:r w:rsidRPr="00DD73D4">
              <w:rPr>
                <w:b/>
                <w:bCs/>
              </w:rPr>
              <w:t>Sister Kirstin Oaks</w:t>
            </w:r>
          </w:p>
        </w:tc>
        <w:tc>
          <w:tcPr>
            <w:tcW w:w="3246" w:type="dxa"/>
          </w:tcPr>
          <w:p w14:paraId="3A159763" w14:textId="1D87E7E4" w:rsidR="00CA172E" w:rsidRPr="00DD73D4" w:rsidRDefault="00CA172E" w:rsidP="00CA172E">
            <w:pPr>
              <w:textAlignment w:val="baseline"/>
            </w:pPr>
            <w:r w:rsidRPr="00DD73D4">
              <w:t>He'll always stay near you.  He'll always protect you and warn you.  He'll always love you, just like you said.  And as we remember Him and we do what's right, He'll always be beside us.  And I say this in the name of Jesus Christ, amen.</w:t>
            </w:r>
          </w:p>
          <w:p w14:paraId="118A3D2E" w14:textId="77777777" w:rsidR="00AC5C9C" w:rsidRPr="00DD73D4" w:rsidRDefault="00AC5C9C" w:rsidP="00C15E1E"/>
        </w:tc>
        <w:tc>
          <w:tcPr>
            <w:tcW w:w="3330" w:type="dxa"/>
          </w:tcPr>
          <w:p w14:paraId="7F59D14B" w14:textId="1A7821A4" w:rsidR="00AC5C9C" w:rsidRPr="009611F6" w:rsidRDefault="00832E7B" w:rsidP="00C15E1E">
            <w:r w:rsidRPr="00BB3A39">
              <w:t>Vi resterà sempre vicino.  Vi proteggerà sempre e vi avvertirà.  Vi amerà sempre, proprio come avete detto.  E se Lo ricordiamo e facciamo ciò che è giusto, Egli sarà sempre accanto a noi.  E lo dico nel nome di Gesù Cristo. Amen.</w:t>
            </w:r>
          </w:p>
        </w:tc>
      </w:tr>
      <w:tr w:rsidR="00AC5C9C" w:rsidRPr="009611F6" w14:paraId="0B8C1EAA" w14:textId="77777777" w:rsidTr="00C707B5">
        <w:trPr>
          <w:cantSplit/>
          <w:trHeight w:val="251"/>
          <w:jc w:val="center"/>
        </w:trPr>
        <w:tc>
          <w:tcPr>
            <w:tcW w:w="920" w:type="dxa"/>
          </w:tcPr>
          <w:p w14:paraId="46E09A21" w14:textId="1180192D" w:rsidR="00AC5C9C" w:rsidRDefault="00AC5C9C" w:rsidP="0000415E">
            <w:pPr>
              <w:pStyle w:val="ListParagraph"/>
              <w:numPr>
                <w:ilvl w:val="0"/>
                <w:numId w:val="1"/>
              </w:numPr>
            </w:pPr>
          </w:p>
        </w:tc>
        <w:tc>
          <w:tcPr>
            <w:tcW w:w="1864" w:type="dxa"/>
          </w:tcPr>
          <w:p w14:paraId="3185BD01" w14:textId="6CCCCF70" w:rsidR="00AC5C9C" w:rsidRPr="00DD73D4" w:rsidRDefault="00E906E5" w:rsidP="00C15E1E">
            <w:pPr>
              <w:rPr>
                <w:b/>
                <w:bCs/>
              </w:rPr>
            </w:pPr>
            <w:r w:rsidRPr="00DD73D4">
              <w:rPr>
                <w:b/>
                <w:bCs/>
              </w:rPr>
              <w:t>Group</w:t>
            </w:r>
          </w:p>
        </w:tc>
        <w:tc>
          <w:tcPr>
            <w:tcW w:w="3246" w:type="dxa"/>
          </w:tcPr>
          <w:p w14:paraId="72B0A11B" w14:textId="44BD039D" w:rsidR="00AC5C9C" w:rsidRPr="00DD73D4" w:rsidRDefault="00E906E5" w:rsidP="00C15E1E">
            <w:r w:rsidRPr="00DD73D4">
              <w:t>Amen.</w:t>
            </w:r>
          </w:p>
        </w:tc>
        <w:tc>
          <w:tcPr>
            <w:tcW w:w="3330" w:type="dxa"/>
          </w:tcPr>
          <w:p w14:paraId="7D218F87" w14:textId="341CB03D" w:rsidR="00AC5C9C" w:rsidRPr="009611F6" w:rsidRDefault="00832E7B" w:rsidP="00C15E1E">
            <w:r w:rsidRPr="00BB3A39">
              <w:t>Amen.</w:t>
            </w:r>
          </w:p>
        </w:tc>
      </w:tr>
      <w:tr w:rsidR="00AC5C9C" w:rsidRPr="009611F6" w14:paraId="21758429" w14:textId="77777777" w:rsidTr="00C707B5">
        <w:trPr>
          <w:cantSplit/>
          <w:trHeight w:val="251"/>
          <w:jc w:val="center"/>
        </w:trPr>
        <w:tc>
          <w:tcPr>
            <w:tcW w:w="920" w:type="dxa"/>
          </w:tcPr>
          <w:p w14:paraId="19811389" w14:textId="7A528B77" w:rsidR="00AC5C9C" w:rsidRDefault="00AC5C9C" w:rsidP="0000415E">
            <w:pPr>
              <w:pStyle w:val="ListParagraph"/>
              <w:numPr>
                <w:ilvl w:val="0"/>
                <w:numId w:val="1"/>
              </w:numPr>
            </w:pPr>
          </w:p>
        </w:tc>
        <w:tc>
          <w:tcPr>
            <w:tcW w:w="1864" w:type="dxa"/>
          </w:tcPr>
          <w:p w14:paraId="07D735F5" w14:textId="20B0166D" w:rsidR="00AC5C9C" w:rsidRPr="00DD73D4" w:rsidRDefault="00E906E5" w:rsidP="00C15E1E">
            <w:pPr>
              <w:rPr>
                <w:b/>
                <w:bCs/>
              </w:rPr>
            </w:pPr>
            <w:r w:rsidRPr="00DD73D4">
              <w:rPr>
                <w:b/>
                <w:bCs/>
              </w:rPr>
              <w:t>President Dallin H. Oaks</w:t>
            </w:r>
          </w:p>
        </w:tc>
        <w:tc>
          <w:tcPr>
            <w:tcW w:w="3246" w:type="dxa"/>
          </w:tcPr>
          <w:p w14:paraId="663D9A8B" w14:textId="2F94F22A" w:rsidR="00AC5C9C" w:rsidRPr="00DD73D4" w:rsidRDefault="00E906E5" w:rsidP="00C15E1E">
            <w:r w:rsidRPr="00DD73D4">
              <w:t xml:space="preserve">What your Grandma Kristin has said to you is true.  And I testify of its truth and invoke the blessings of the Lord upon you, my dear great-grandchildren.  And to all of the Primary children and teachers all over the world, I say that our Heavenly Father loves you. </w:t>
            </w:r>
          </w:p>
        </w:tc>
        <w:tc>
          <w:tcPr>
            <w:tcW w:w="3330" w:type="dxa"/>
          </w:tcPr>
          <w:p w14:paraId="645EBC95" w14:textId="2EA3B27F" w:rsidR="00AC5C9C" w:rsidRPr="009611F6" w:rsidRDefault="00832E7B" w:rsidP="00C15E1E">
            <w:r w:rsidRPr="00BB3A39">
              <w:t xml:space="preserve">Quello che vi ha detto vostra nonna Kristen è vero.  E porto testimonianza della sua verità e invoco le benedizioni del Signore su di voi, miei cari pronipoti.  E a tutti i bambini e gli insegnanti della Primaria di tutto il mondo dico che il nostro Padre Celeste vi ama.  </w:t>
            </w:r>
          </w:p>
        </w:tc>
      </w:tr>
      <w:tr w:rsidR="00AC5C9C" w:rsidRPr="009611F6" w14:paraId="71938ADF" w14:textId="77777777" w:rsidTr="00C707B5">
        <w:trPr>
          <w:cantSplit/>
          <w:trHeight w:val="251"/>
          <w:jc w:val="center"/>
        </w:trPr>
        <w:tc>
          <w:tcPr>
            <w:tcW w:w="920" w:type="dxa"/>
          </w:tcPr>
          <w:p w14:paraId="345BDF2E" w14:textId="4BBD564E" w:rsidR="00AC5C9C" w:rsidRDefault="00AC5C9C" w:rsidP="0000415E">
            <w:pPr>
              <w:pStyle w:val="ListParagraph"/>
              <w:numPr>
                <w:ilvl w:val="0"/>
                <w:numId w:val="1"/>
              </w:numPr>
            </w:pPr>
          </w:p>
        </w:tc>
        <w:tc>
          <w:tcPr>
            <w:tcW w:w="1864" w:type="dxa"/>
          </w:tcPr>
          <w:p w14:paraId="438DA9B9" w14:textId="2C4A5B59" w:rsidR="00AC5C9C" w:rsidRPr="00DD73D4" w:rsidRDefault="00E906E5" w:rsidP="00C15E1E">
            <w:pPr>
              <w:rPr>
                <w:b/>
                <w:bCs/>
              </w:rPr>
            </w:pPr>
            <w:r w:rsidRPr="00DD73D4">
              <w:rPr>
                <w:b/>
                <w:bCs/>
              </w:rPr>
              <w:t>President Dallin H. Oaks</w:t>
            </w:r>
          </w:p>
        </w:tc>
        <w:tc>
          <w:tcPr>
            <w:tcW w:w="3246" w:type="dxa"/>
          </w:tcPr>
          <w:p w14:paraId="2CB4F906" w14:textId="2418158D" w:rsidR="00AC5C9C" w:rsidRPr="00DD73D4" w:rsidRDefault="00E906E5" w:rsidP="00C15E1E">
            <w:r w:rsidRPr="00DD73D4">
              <w:t>He has given you parents and teachers who will guide you in the right way.  And He will know of your righteous loving actions, and He will bless you for them.  And as His servant, I bless you throughout your life to stay on the covenant path that takes you back to our Heavenly Father.  And I bless you in the name of His Only Begotten Son Jesus Christ, amen.</w:t>
            </w:r>
          </w:p>
        </w:tc>
        <w:tc>
          <w:tcPr>
            <w:tcW w:w="3330" w:type="dxa"/>
          </w:tcPr>
          <w:p w14:paraId="35C2145A" w14:textId="63C0F314" w:rsidR="00AC5C9C" w:rsidRPr="009611F6" w:rsidRDefault="00832E7B" w:rsidP="00C15E1E">
            <w:r w:rsidRPr="00BB3A39">
              <w:t>Vi ha dato genitori e insegnanti che vi guideranno nella giusta via.  Ed Egli conoscerà le vostre azioni rette e amorevoli e vi benedirà per esse.  E come Suo servitore, vi benedico per tutta la vita affinché rimaniate sul sentiero dell’alleanza che vi riporterà al nostro Padre Celeste.  E vi benedico nel nome del Suo Figlio Unigenito, Gesù Cristo. Amen.</w:t>
            </w:r>
          </w:p>
        </w:tc>
      </w:tr>
      <w:tr w:rsidR="00AC5C9C" w:rsidRPr="009611F6" w14:paraId="226C52AC" w14:textId="77777777" w:rsidTr="00C707B5">
        <w:trPr>
          <w:cantSplit/>
          <w:trHeight w:val="251"/>
          <w:jc w:val="center"/>
        </w:trPr>
        <w:tc>
          <w:tcPr>
            <w:tcW w:w="920" w:type="dxa"/>
          </w:tcPr>
          <w:p w14:paraId="44438678" w14:textId="39A4D4C3" w:rsidR="00AC5C9C" w:rsidRDefault="00AC5C9C" w:rsidP="0000415E">
            <w:pPr>
              <w:pStyle w:val="ListParagraph"/>
              <w:numPr>
                <w:ilvl w:val="0"/>
                <w:numId w:val="1"/>
              </w:numPr>
            </w:pPr>
          </w:p>
        </w:tc>
        <w:tc>
          <w:tcPr>
            <w:tcW w:w="1864" w:type="dxa"/>
          </w:tcPr>
          <w:p w14:paraId="6D8A945D" w14:textId="310C5F95" w:rsidR="00AC5C9C" w:rsidRPr="00DD73D4" w:rsidRDefault="00E906E5" w:rsidP="00C15E1E">
            <w:pPr>
              <w:rPr>
                <w:b/>
                <w:bCs/>
              </w:rPr>
            </w:pPr>
            <w:r w:rsidRPr="00DD73D4">
              <w:rPr>
                <w:b/>
                <w:bCs/>
              </w:rPr>
              <w:t>Group</w:t>
            </w:r>
          </w:p>
        </w:tc>
        <w:tc>
          <w:tcPr>
            <w:tcW w:w="3246" w:type="dxa"/>
          </w:tcPr>
          <w:p w14:paraId="786AADC4" w14:textId="61DF6C47" w:rsidR="00AC5C9C" w:rsidRPr="00DD73D4" w:rsidRDefault="00E906E5" w:rsidP="00C15E1E">
            <w:r w:rsidRPr="00DD73D4">
              <w:t>Amen!</w:t>
            </w:r>
          </w:p>
        </w:tc>
        <w:tc>
          <w:tcPr>
            <w:tcW w:w="3330" w:type="dxa"/>
          </w:tcPr>
          <w:p w14:paraId="2F992D51" w14:textId="4C09D5FE" w:rsidR="00AC5C9C" w:rsidRPr="009611F6" w:rsidRDefault="00832E7B" w:rsidP="00C15E1E">
            <w:r w:rsidRPr="00BB3A39">
              <w:t>Amen!</w:t>
            </w:r>
          </w:p>
        </w:tc>
      </w:tr>
      <w:tr w:rsidR="00AC5C9C" w:rsidRPr="009611F6" w14:paraId="1E0D3673" w14:textId="77777777" w:rsidTr="00C707B5">
        <w:trPr>
          <w:cantSplit/>
          <w:trHeight w:val="251"/>
          <w:jc w:val="center"/>
        </w:trPr>
        <w:tc>
          <w:tcPr>
            <w:tcW w:w="920" w:type="dxa"/>
          </w:tcPr>
          <w:p w14:paraId="30AC4695" w14:textId="0383224C" w:rsidR="00AC5C9C" w:rsidRDefault="00AC5C9C" w:rsidP="0000415E">
            <w:pPr>
              <w:pStyle w:val="ListParagraph"/>
              <w:numPr>
                <w:ilvl w:val="0"/>
                <w:numId w:val="1"/>
              </w:numPr>
            </w:pPr>
          </w:p>
        </w:tc>
        <w:tc>
          <w:tcPr>
            <w:tcW w:w="1864" w:type="dxa"/>
          </w:tcPr>
          <w:p w14:paraId="5C1CA183" w14:textId="35511C5C" w:rsidR="00AC5C9C" w:rsidRPr="00DD73D4" w:rsidRDefault="00E906E5" w:rsidP="00C15E1E">
            <w:pPr>
              <w:rPr>
                <w:b/>
                <w:bCs/>
              </w:rPr>
            </w:pPr>
            <w:r w:rsidRPr="00DD73D4">
              <w:rPr>
                <w:b/>
                <w:bCs/>
              </w:rPr>
              <w:t>Sister Amy A. Wright</w:t>
            </w:r>
          </w:p>
        </w:tc>
        <w:tc>
          <w:tcPr>
            <w:tcW w:w="3246" w:type="dxa"/>
          </w:tcPr>
          <w:p w14:paraId="516D0132" w14:textId="3D409217" w:rsidR="00AC5C9C" w:rsidRPr="00DD73D4" w:rsidRDefault="00E906E5" w:rsidP="00C15E1E">
            <w:r w:rsidRPr="00DD73D4">
              <w:t>Well, hello, friends!  How was your day?</w:t>
            </w:r>
          </w:p>
        </w:tc>
        <w:tc>
          <w:tcPr>
            <w:tcW w:w="3330" w:type="dxa"/>
          </w:tcPr>
          <w:p w14:paraId="5DD3B680" w14:textId="710131CD" w:rsidR="00AC5C9C" w:rsidRPr="009611F6" w:rsidRDefault="00832E7B" w:rsidP="00C15E1E">
            <w:r w:rsidRPr="00BB3A39">
              <w:t>Ciao, amici!  Com’è stata la vostra giornata?</w:t>
            </w:r>
          </w:p>
        </w:tc>
      </w:tr>
      <w:tr w:rsidR="00AC5C9C" w:rsidRPr="009611F6" w14:paraId="4BB4886F" w14:textId="77777777" w:rsidTr="00C707B5">
        <w:trPr>
          <w:cantSplit/>
          <w:trHeight w:val="251"/>
          <w:jc w:val="center"/>
        </w:trPr>
        <w:tc>
          <w:tcPr>
            <w:tcW w:w="920" w:type="dxa"/>
          </w:tcPr>
          <w:p w14:paraId="7BEEAD78" w14:textId="58C76ED6" w:rsidR="00AC5C9C" w:rsidRDefault="00AC5C9C" w:rsidP="0000415E">
            <w:pPr>
              <w:pStyle w:val="ListParagraph"/>
              <w:numPr>
                <w:ilvl w:val="0"/>
                <w:numId w:val="1"/>
              </w:numPr>
            </w:pPr>
          </w:p>
        </w:tc>
        <w:tc>
          <w:tcPr>
            <w:tcW w:w="1864" w:type="dxa"/>
          </w:tcPr>
          <w:p w14:paraId="0E81D0AE" w14:textId="6795D21E" w:rsidR="00AC5C9C" w:rsidRPr="00DD73D4" w:rsidRDefault="00E906E5" w:rsidP="00C15E1E">
            <w:pPr>
              <w:rPr>
                <w:b/>
                <w:bCs/>
              </w:rPr>
            </w:pPr>
            <w:r w:rsidRPr="00DD73D4">
              <w:rPr>
                <w:b/>
                <w:bCs/>
              </w:rPr>
              <w:t>Louie</w:t>
            </w:r>
          </w:p>
        </w:tc>
        <w:tc>
          <w:tcPr>
            <w:tcW w:w="3246" w:type="dxa"/>
          </w:tcPr>
          <w:p w14:paraId="252F4EE5" w14:textId="08B6E96C" w:rsidR="00AC5C9C" w:rsidRPr="00DD73D4" w:rsidRDefault="00E906E5" w:rsidP="00C15E1E">
            <w:r w:rsidRPr="00DD73D4">
              <w:t>Well, not very good.  As much as I tried I didn't have any chances to learn what it means to be a disciple of Jesus Christ.  I kept getting sidelined.</w:t>
            </w:r>
          </w:p>
        </w:tc>
        <w:tc>
          <w:tcPr>
            <w:tcW w:w="3330" w:type="dxa"/>
          </w:tcPr>
          <w:p w14:paraId="22F27D10" w14:textId="3DF543D1" w:rsidR="00AC5C9C" w:rsidRPr="009611F6" w:rsidRDefault="00832E7B" w:rsidP="00C15E1E">
            <w:r w:rsidRPr="00BB3A39">
              <w:t>Beh, non molto positiva.  Nonostante mi sia impegnato al massimo, non sono riuscito a imparare cosa significhi essere un discepolo di Gesù Cristo.  Continuavo a essere ostacolato.</w:t>
            </w:r>
          </w:p>
        </w:tc>
      </w:tr>
      <w:tr w:rsidR="00E906E5" w:rsidRPr="009611F6" w14:paraId="69218D68" w14:textId="77777777" w:rsidTr="00C707B5">
        <w:trPr>
          <w:cantSplit/>
          <w:trHeight w:val="251"/>
          <w:jc w:val="center"/>
        </w:trPr>
        <w:tc>
          <w:tcPr>
            <w:tcW w:w="920" w:type="dxa"/>
          </w:tcPr>
          <w:p w14:paraId="150A00B3" w14:textId="75F3EE8A" w:rsidR="00E906E5" w:rsidRDefault="00E906E5" w:rsidP="0000415E">
            <w:pPr>
              <w:pStyle w:val="ListParagraph"/>
              <w:numPr>
                <w:ilvl w:val="0"/>
                <w:numId w:val="1"/>
              </w:numPr>
            </w:pPr>
          </w:p>
        </w:tc>
        <w:tc>
          <w:tcPr>
            <w:tcW w:w="1864" w:type="dxa"/>
          </w:tcPr>
          <w:p w14:paraId="3BC97E1D" w14:textId="52BB94AE" w:rsidR="00E906E5" w:rsidRPr="00DD73D4" w:rsidRDefault="006F4A8A" w:rsidP="00C15E1E">
            <w:pPr>
              <w:rPr>
                <w:b/>
                <w:bCs/>
              </w:rPr>
            </w:pPr>
            <w:r w:rsidRPr="00DD73D4">
              <w:rPr>
                <w:b/>
                <w:bCs/>
              </w:rPr>
              <w:t>Sister Amy A. Wright</w:t>
            </w:r>
          </w:p>
        </w:tc>
        <w:tc>
          <w:tcPr>
            <w:tcW w:w="3246" w:type="dxa"/>
          </w:tcPr>
          <w:p w14:paraId="3BF7E305" w14:textId="0143BB9E" w:rsidR="00E906E5" w:rsidRPr="00DD73D4" w:rsidRDefault="006F4A8A" w:rsidP="006F4A8A">
            <w:pPr>
              <w:textAlignment w:val="baseline"/>
            </w:pPr>
            <w:r w:rsidRPr="00DD73D4">
              <w:t>So what do you think being a disciple means?</w:t>
            </w:r>
          </w:p>
        </w:tc>
        <w:tc>
          <w:tcPr>
            <w:tcW w:w="3330" w:type="dxa"/>
          </w:tcPr>
          <w:p w14:paraId="2FCD1168" w14:textId="58EC9B7D" w:rsidR="00E906E5" w:rsidRPr="009611F6" w:rsidRDefault="00832E7B" w:rsidP="00C15E1E">
            <w:r w:rsidRPr="00BB3A39">
              <w:t>Tu cosa pensi che significhi essere un discepolo?</w:t>
            </w:r>
          </w:p>
        </w:tc>
      </w:tr>
      <w:tr w:rsidR="00E906E5" w:rsidRPr="009611F6" w14:paraId="225011CE" w14:textId="77777777" w:rsidTr="00C707B5">
        <w:trPr>
          <w:cantSplit/>
          <w:trHeight w:val="251"/>
          <w:jc w:val="center"/>
        </w:trPr>
        <w:tc>
          <w:tcPr>
            <w:tcW w:w="920" w:type="dxa"/>
          </w:tcPr>
          <w:p w14:paraId="4A79AA32" w14:textId="2A132C6E" w:rsidR="00E906E5" w:rsidRDefault="00E906E5" w:rsidP="0000415E">
            <w:pPr>
              <w:pStyle w:val="ListParagraph"/>
              <w:numPr>
                <w:ilvl w:val="0"/>
                <w:numId w:val="1"/>
              </w:numPr>
            </w:pPr>
          </w:p>
        </w:tc>
        <w:tc>
          <w:tcPr>
            <w:tcW w:w="1864" w:type="dxa"/>
          </w:tcPr>
          <w:p w14:paraId="3883246B" w14:textId="0FDB154D" w:rsidR="00E906E5" w:rsidRPr="00DD73D4" w:rsidRDefault="0043626E" w:rsidP="00C15E1E">
            <w:pPr>
              <w:rPr>
                <w:b/>
                <w:bCs/>
              </w:rPr>
            </w:pPr>
            <w:r w:rsidRPr="00DD73D4">
              <w:rPr>
                <w:b/>
                <w:bCs/>
              </w:rPr>
              <w:t>Louie</w:t>
            </w:r>
          </w:p>
        </w:tc>
        <w:tc>
          <w:tcPr>
            <w:tcW w:w="3246" w:type="dxa"/>
          </w:tcPr>
          <w:p w14:paraId="1A18F810" w14:textId="62CCF7B3" w:rsidR="00E906E5" w:rsidRPr="00DD73D4" w:rsidRDefault="0043626E" w:rsidP="00C15E1E">
            <w:r w:rsidRPr="00DD73D4">
              <w:t>I think it means to do something really big, like move a mountain or part the Red Sea.</w:t>
            </w:r>
          </w:p>
        </w:tc>
        <w:tc>
          <w:tcPr>
            <w:tcW w:w="3330" w:type="dxa"/>
          </w:tcPr>
          <w:p w14:paraId="4AF13376" w14:textId="05294A6E" w:rsidR="00E906E5" w:rsidRPr="009611F6" w:rsidRDefault="00832E7B" w:rsidP="00C15E1E">
            <w:r w:rsidRPr="00BB3A39">
              <w:t>Penso che significhi fare qualcosa di veramente grande, come spostare una montagna o dividere il Mar Rosso.</w:t>
            </w:r>
          </w:p>
        </w:tc>
      </w:tr>
      <w:tr w:rsidR="00E906E5" w:rsidRPr="009611F6" w14:paraId="21327578" w14:textId="77777777" w:rsidTr="00C707B5">
        <w:trPr>
          <w:cantSplit/>
          <w:trHeight w:val="251"/>
          <w:jc w:val="center"/>
        </w:trPr>
        <w:tc>
          <w:tcPr>
            <w:tcW w:w="920" w:type="dxa"/>
          </w:tcPr>
          <w:p w14:paraId="687F26D7" w14:textId="3C9C3B06" w:rsidR="00E906E5" w:rsidRDefault="00E906E5" w:rsidP="0000415E">
            <w:pPr>
              <w:pStyle w:val="ListParagraph"/>
              <w:numPr>
                <w:ilvl w:val="0"/>
                <w:numId w:val="1"/>
              </w:numPr>
            </w:pPr>
          </w:p>
        </w:tc>
        <w:tc>
          <w:tcPr>
            <w:tcW w:w="1864" w:type="dxa"/>
          </w:tcPr>
          <w:p w14:paraId="7101F572" w14:textId="49EA9BE5" w:rsidR="00E906E5" w:rsidRPr="00DD73D4" w:rsidRDefault="00ED53D0" w:rsidP="00C15E1E">
            <w:pPr>
              <w:rPr>
                <w:b/>
                <w:bCs/>
              </w:rPr>
            </w:pPr>
            <w:r w:rsidRPr="00DD73D4">
              <w:rPr>
                <w:b/>
                <w:bCs/>
              </w:rPr>
              <w:t>Sister Amy A. Wright</w:t>
            </w:r>
          </w:p>
        </w:tc>
        <w:tc>
          <w:tcPr>
            <w:tcW w:w="3246" w:type="dxa"/>
          </w:tcPr>
          <w:p w14:paraId="73321377" w14:textId="652CFBD8" w:rsidR="00E906E5" w:rsidRPr="00DD73D4" w:rsidRDefault="00ED53D0" w:rsidP="00C15E1E">
            <w:r w:rsidRPr="00DD73D4">
              <w:t>You don't have to do something really big to be a disciple of Jesus Christ.  It simply means that you follow Him.  Do you think that there are small and simple things that you can do to follow Jesus?</w:t>
            </w:r>
          </w:p>
        </w:tc>
        <w:tc>
          <w:tcPr>
            <w:tcW w:w="3330" w:type="dxa"/>
          </w:tcPr>
          <w:p w14:paraId="6321C293" w14:textId="61996FF3" w:rsidR="00E906E5" w:rsidRPr="009611F6" w:rsidRDefault="00832E7B" w:rsidP="00C15E1E">
            <w:r w:rsidRPr="00BB3A39">
              <w:t>Non devi fare qualcosa di veramente grande per essere un discepolo di Gesù Cristo.  Significa semplicemente seguirLo.  Pensi che ci siano cose piccole e semplici che puoi fare per seguire Gesù?</w:t>
            </w:r>
          </w:p>
        </w:tc>
      </w:tr>
      <w:tr w:rsidR="00E906E5" w:rsidRPr="009611F6" w14:paraId="7F2E17B5" w14:textId="77777777" w:rsidTr="00C707B5">
        <w:trPr>
          <w:cantSplit/>
          <w:trHeight w:val="251"/>
          <w:jc w:val="center"/>
        </w:trPr>
        <w:tc>
          <w:tcPr>
            <w:tcW w:w="920" w:type="dxa"/>
          </w:tcPr>
          <w:p w14:paraId="51EF6EBB" w14:textId="50911E75" w:rsidR="00E906E5" w:rsidRDefault="00E906E5" w:rsidP="0000415E">
            <w:pPr>
              <w:pStyle w:val="ListParagraph"/>
              <w:numPr>
                <w:ilvl w:val="0"/>
                <w:numId w:val="1"/>
              </w:numPr>
            </w:pPr>
          </w:p>
        </w:tc>
        <w:tc>
          <w:tcPr>
            <w:tcW w:w="1864" w:type="dxa"/>
          </w:tcPr>
          <w:p w14:paraId="6977E73B" w14:textId="5A9524D0" w:rsidR="00E906E5" w:rsidRPr="00DD73D4" w:rsidRDefault="008421D1" w:rsidP="00C15E1E">
            <w:pPr>
              <w:rPr>
                <w:b/>
                <w:bCs/>
              </w:rPr>
            </w:pPr>
            <w:r w:rsidRPr="00DD73D4">
              <w:rPr>
                <w:b/>
                <w:bCs/>
              </w:rPr>
              <w:t>Louie</w:t>
            </w:r>
          </w:p>
        </w:tc>
        <w:tc>
          <w:tcPr>
            <w:tcW w:w="3246" w:type="dxa"/>
          </w:tcPr>
          <w:p w14:paraId="37EEA078" w14:textId="4FBA0DF4" w:rsidR="00E906E5" w:rsidRPr="00DD73D4" w:rsidRDefault="008421D1" w:rsidP="008421D1">
            <w:pPr>
              <w:textAlignment w:val="baseline"/>
            </w:pPr>
            <w:r w:rsidRPr="00DD73D4">
              <w:t>Well, yes, I do.  I think I could help someone take out the trash.  Or I could help someone who's sad feel better.  Or I could reach something that's out of reach.</w:t>
            </w:r>
          </w:p>
        </w:tc>
        <w:tc>
          <w:tcPr>
            <w:tcW w:w="3330" w:type="dxa"/>
          </w:tcPr>
          <w:p w14:paraId="588EF3DC" w14:textId="75358636" w:rsidR="00E906E5" w:rsidRPr="009611F6" w:rsidRDefault="00832E7B" w:rsidP="00C15E1E">
            <w:r w:rsidRPr="00BB3A39">
              <w:t>Beh, sì. Penso che potrei aiutare qualcuno a portare fuori la spazzatura.  Oppure potrei aiutare qualcuno che è triste a sentirsi meglio.  Oppure potrei prendere una cosa in alto che qualcuno non riesce a raggiungere.</w:t>
            </w:r>
          </w:p>
        </w:tc>
      </w:tr>
      <w:tr w:rsidR="00E906E5" w:rsidRPr="009611F6" w14:paraId="4EBC8B0C" w14:textId="77777777" w:rsidTr="00C707B5">
        <w:trPr>
          <w:cantSplit/>
          <w:trHeight w:val="251"/>
          <w:jc w:val="center"/>
        </w:trPr>
        <w:tc>
          <w:tcPr>
            <w:tcW w:w="920" w:type="dxa"/>
          </w:tcPr>
          <w:p w14:paraId="57302C95" w14:textId="6A4A6111" w:rsidR="00E906E5" w:rsidRDefault="00E906E5" w:rsidP="0000415E">
            <w:pPr>
              <w:pStyle w:val="ListParagraph"/>
              <w:numPr>
                <w:ilvl w:val="0"/>
                <w:numId w:val="1"/>
              </w:numPr>
            </w:pPr>
          </w:p>
        </w:tc>
        <w:tc>
          <w:tcPr>
            <w:tcW w:w="1864" w:type="dxa"/>
          </w:tcPr>
          <w:p w14:paraId="6E2B34E8" w14:textId="351DCF79" w:rsidR="00E906E5" w:rsidRPr="00DD73D4" w:rsidRDefault="008421D1" w:rsidP="00C15E1E">
            <w:pPr>
              <w:rPr>
                <w:b/>
                <w:bCs/>
              </w:rPr>
            </w:pPr>
            <w:r w:rsidRPr="00DD73D4">
              <w:rPr>
                <w:b/>
                <w:bCs/>
              </w:rPr>
              <w:t>Sister Amy A. Wright</w:t>
            </w:r>
          </w:p>
        </w:tc>
        <w:tc>
          <w:tcPr>
            <w:tcW w:w="3246" w:type="dxa"/>
          </w:tcPr>
          <w:p w14:paraId="0A998DE3" w14:textId="7BD79E3C" w:rsidR="00E906E5" w:rsidRPr="00DD73D4" w:rsidRDefault="008421D1" w:rsidP="008421D1">
            <w:pPr>
              <w:textAlignment w:val="baseline"/>
            </w:pPr>
            <w:r w:rsidRPr="00DD73D4">
              <w:t>That's right!  Being a disciple of Jesus Christ means that you follow Him by loving and serving others by doing what Jesus would do.</w:t>
            </w:r>
          </w:p>
        </w:tc>
        <w:tc>
          <w:tcPr>
            <w:tcW w:w="3330" w:type="dxa"/>
          </w:tcPr>
          <w:p w14:paraId="3FE4FCA1" w14:textId="2FFD5645" w:rsidR="00E906E5" w:rsidRPr="009611F6" w:rsidRDefault="00832E7B" w:rsidP="00C15E1E">
            <w:r w:rsidRPr="00BB3A39">
              <w:t>Giusto!  Essere un discepolo di Gesù Cristo significa seguirLo, amando e servendo gli altri, facendo ciò che farebbe Gesù.</w:t>
            </w:r>
          </w:p>
        </w:tc>
      </w:tr>
      <w:tr w:rsidR="00E906E5" w:rsidRPr="009611F6" w14:paraId="1BA11DA5" w14:textId="77777777" w:rsidTr="00C707B5">
        <w:trPr>
          <w:cantSplit/>
          <w:trHeight w:val="251"/>
          <w:jc w:val="center"/>
        </w:trPr>
        <w:tc>
          <w:tcPr>
            <w:tcW w:w="920" w:type="dxa"/>
          </w:tcPr>
          <w:p w14:paraId="26CC77E1" w14:textId="427ABEF7" w:rsidR="00E906E5" w:rsidRDefault="00E906E5" w:rsidP="0000415E">
            <w:pPr>
              <w:pStyle w:val="ListParagraph"/>
              <w:numPr>
                <w:ilvl w:val="0"/>
                <w:numId w:val="1"/>
              </w:numPr>
            </w:pPr>
          </w:p>
        </w:tc>
        <w:tc>
          <w:tcPr>
            <w:tcW w:w="1864" w:type="dxa"/>
          </w:tcPr>
          <w:p w14:paraId="0D1FB02F" w14:textId="6DCC0F36" w:rsidR="00E906E5" w:rsidRPr="00DD73D4" w:rsidRDefault="0020463D" w:rsidP="00C15E1E">
            <w:pPr>
              <w:rPr>
                <w:b/>
                <w:bCs/>
              </w:rPr>
            </w:pPr>
            <w:r w:rsidRPr="00DD73D4">
              <w:rPr>
                <w:b/>
                <w:bCs/>
              </w:rPr>
              <w:t>Louie</w:t>
            </w:r>
          </w:p>
        </w:tc>
        <w:tc>
          <w:tcPr>
            <w:tcW w:w="3246" w:type="dxa"/>
          </w:tcPr>
          <w:p w14:paraId="13B6AC74" w14:textId="1E8AC30F" w:rsidR="00E906E5" w:rsidRPr="00DD73D4" w:rsidRDefault="0020463D" w:rsidP="00C15E1E">
            <w:r w:rsidRPr="00DD73D4">
              <w:t xml:space="preserve">You see, Gilbert, it's so simple, anyone could understand.  </w:t>
            </w:r>
          </w:p>
        </w:tc>
        <w:tc>
          <w:tcPr>
            <w:tcW w:w="3330" w:type="dxa"/>
          </w:tcPr>
          <w:p w14:paraId="6202AC84" w14:textId="044F1D82" w:rsidR="00E906E5" w:rsidRPr="009611F6" w:rsidRDefault="00832E7B" w:rsidP="00C15E1E">
            <w:r w:rsidRPr="00BB3A39">
              <w:t xml:space="preserve">Vedi, Gilbert, è semplice, lo capirebbe chiunque.  </w:t>
            </w:r>
          </w:p>
        </w:tc>
      </w:tr>
      <w:tr w:rsidR="00E906E5" w:rsidRPr="009611F6" w14:paraId="4F0239BC" w14:textId="77777777" w:rsidTr="00C707B5">
        <w:trPr>
          <w:cantSplit/>
          <w:trHeight w:val="251"/>
          <w:jc w:val="center"/>
        </w:trPr>
        <w:tc>
          <w:tcPr>
            <w:tcW w:w="920" w:type="dxa"/>
          </w:tcPr>
          <w:p w14:paraId="7D93181F" w14:textId="79FCD1E2" w:rsidR="00E906E5" w:rsidRDefault="00E906E5" w:rsidP="0000415E">
            <w:pPr>
              <w:pStyle w:val="ListParagraph"/>
              <w:numPr>
                <w:ilvl w:val="0"/>
                <w:numId w:val="1"/>
              </w:numPr>
            </w:pPr>
          </w:p>
        </w:tc>
        <w:tc>
          <w:tcPr>
            <w:tcW w:w="1864" w:type="dxa"/>
          </w:tcPr>
          <w:p w14:paraId="0F1160C4" w14:textId="0B764B03" w:rsidR="00E906E5" w:rsidRPr="00DD73D4" w:rsidRDefault="00CD021D" w:rsidP="00C15E1E">
            <w:pPr>
              <w:rPr>
                <w:b/>
                <w:bCs/>
              </w:rPr>
            </w:pPr>
            <w:r>
              <w:rPr>
                <w:b/>
                <w:bCs/>
              </w:rPr>
              <w:t>Louie</w:t>
            </w:r>
          </w:p>
        </w:tc>
        <w:tc>
          <w:tcPr>
            <w:tcW w:w="3246" w:type="dxa"/>
          </w:tcPr>
          <w:p w14:paraId="28B9EA4A" w14:textId="09D052D6" w:rsidR="00E906E5" w:rsidRPr="00DD73D4" w:rsidRDefault="0020463D" w:rsidP="00C15E1E">
            <w:r w:rsidRPr="00DD73D4">
              <w:t>(gasps) That's such a good idea, Gilbert.  Let's go serve!  I'm gonna go serve right now!  You know what I wanna go do?  I wanna go stack some chairs!  Let's go stack some chairs.  Bye, Sister Wright!</w:t>
            </w:r>
          </w:p>
        </w:tc>
        <w:tc>
          <w:tcPr>
            <w:tcW w:w="3330" w:type="dxa"/>
          </w:tcPr>
          <w:p w14:paraId="7F5DDD5D" w14:textId="4CE5B5E7" w:rsidR="00E906E5" w:rsidRPr="009611F6" w:rsidRDefault="00832E7B" w:rsidP="00C15E1E">
            <w:r w:rsidRPr="00BB3A39">
              <w:t>(sussulta) È proprio una buona idea, Gilbert.  Andiamo a servire!  Servirò subito!  Sai cosa voglio fare?  Voglio impilare delle sedie!  Andiamo a impilare delle sedie.  Ciao, sorella Wright!</w:t>
            </w:r>
          </w:p>
        </w:tc>
      </w:tr>
    </w:tbl>
    <w:p w14:paraId="53B63E73" w14:textId="594290DC" w:rsidR="00296C1D" w:rsidRDefault="00296C1D"/>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0"/>
        <w:gridCol w:w="1864"/>
        <w:gridCol w:w="3288"/>
        <w:gridCol w:w="3288"/>
      </w:tblGrid>
      <w:tr w:rsidR="00431DBA" w:rsidRPr="009611F6" w14:paraId="13D17A05" w14:textId="77777777" w:rsidTr="008B4A1C">
        <w:trPr>
          <w:cantSplit/>
          <w:tblHeader/>
          <w:jc w:val="center"/>
        </w:trPr>
        <w:tc>
          <w:tcPr>
            <w:tcW w:w="920" w:type="dxa"/>
            <w:shd w:val="clear" w:color="auto" w:fill="FFCC99"/>
            <w:vAlign w:val="center"/>
          </w:tcPr>
          <w:p w14:paraId="5DFB1FFF" w14:textId="77777777" w:rsidR="00431DBA" w:rsidRPr="009611F6" w:rsidRDefault="00431DBA" w:rsidP="008B4A1C">
            <w:pPr>
              <w:pStyle w:val="Heading1"/>
              <w:rPr>
                <w:rFonts w:ascii="Arial" w:hAnsi="Arial" w:cs="Arial"/>
              </w:rPr>
            </w:pPr>
            <w:r w:rsidRPr="009611F6">
              <w:rPr>
                <w:rFonts w:ascii="Arial" w:hAnsi="Arial"/>
              </w:rPr>
              <w:lastRenderedPageBreak/>
              <w:t>LOOP</w:t>
            </w:r>
          </w:p>
        </w:tc>
        <w:tc>
          <w:tcPr>
            <w:tcW w:w="1864" w:type="dxa"/>
            <w:shd w:val="clear" w:color="auto" w:fill="FFCC99"/>
          </w:tcPr>
          <w:p w14:paraId="06076A08" w14:textId="77777777" w:rsidR="00431DBA" w:rsidRPr="009611F6" w:rsidRDefault="00431DBA" w:rsidP="008B4A1C">
            <w:pPr>
              <w:pStyle w:val="Heading1"/>
              <w:rPr>
                <w:rFonts w:ascii="Arial" w:hAnsi="Arial" w:cs="Arial"/>
              </w:rPr>
            </w:pPr>
            <w:r w:rsidRPr="009611F6">
              <w:rPr>
                <w:rFonts w:ascii="Arial" w:hAnsi="Arial"/>
              </w:rPr>
              <w:t>METADATA</w:t>
            </w:r>
          </w:p>
        </w:tc>
        <w:tc>
          <w:tcPr>
            <w:tcW w:w="3288" w:type="dxa"/>
            <w:shd w:val="clear" w:color="auto" w:fill="FFCC99"/>
          </w:tcPr>
          <w:p w14:paraId="657B7A10" w14:textId="77777777" w:rsidR="00431DBA" w:rsidRPr="009611F6" w:rsidRDefault="00431DBA" w:rsidP="008B4A1C">
            <w:pPr>
              <w:pStyle w:val="Heading1"/>
              <w:rPr>
                <w:rFonts w:ascii="Arial" w:hAnsi="Arial" w:cs="Arial"/>
              </w:rPr>
            </w:pPr>
            <w:r w:rsidRPr="009611F6">
              <w:rPr>
                <w:rFonts w:ascii="Arial" w:hAnsi="Arial"/>
              </w:rPr>
              <w:t>ENGLISH</w:t>
            </w:r>
          </w:p>
        </w:tc>
        <w:tc>
          <w:tcPr>
            <w:tcW w:w="3288" w:type="dxa"/>
            <w:shd w:val="clear" w:color="auto" w:fill="FFCC99"/>
          </w:tcPr>
          <w:p w14:paraId="4D06AAC1" w14:textId="77777777" w:rsidR="00431DBA" w:rsidRPr="009611F6" w:rsidRDefault="00431DBA" w:rsidP="008B4A1C">
            <w:pPr>
              <w:jc w:val="center"/>
              <w:rPr>
                <w:rFonts w:ascii="Arial" w:hAnsi="Arial" w:cs="Arial"/>
                <w:b/>
              </w:rPr>
            </w:pPr>
            <w:r w:rsidRPr="009611F6">
              <w:rPr>
                <w:rFonts w:ascii="Arial" w:hAnsi="Arial"/>
                <w:b/>
              </w:rPr>
              <w:t>TRANSLATION</w:t>
            </w:r>
          </w:p>
        </w:tc>
      </w:tr>
      <w:tr w:rsidR="00431DBA" w:rsidRPr="009611F6" w14:paraId="7E6FF257" w14:textId="77777777" w:rsidTr="008B4A1C">
        <w:trPr>
          <w:cantSplit/>
          <w:trHeight w:val="20"/>
          <w:jc w:val="center"/>
        </w:trPr>
        <w:tc>
          <w:tcPr>
            <w:tcW w:w="920" w:type="dxa"/>
            <w:vAlign w:val="bottom"/>
          </w:tcPr>
          <w:p w14:paraId="6642C55D" w14:textId="77777777" w:rsidR="00431DBA" w:rsidRPr="009611F6" w:rsidRDefault="00431DBA" w:rsidP="008B4A1C">
            <w:pPr>
              <w:rPr>
                <w:rFonts w:ascii="Arial" w:hAnsi="Arial" w:cs="Arial"/>
                <w:sz w:val="20"/>
                <w:szCs w:val="20"/>
              </w:rPr>
            </w:pPr>
            <w:r w:rsidRPr="009611F6">
              <w:rPr>
                <w:rFonts w:ascii="Arial" w:hAnsi="Arial"/>
                <w:sz w:val="20"/>
              </w:rPr>
              <w:t>A</w:t>
            </w:r>
          </w:p>
        </w:tc>
        <w:tc>
          <w:tcPr>
            <w:tcW w:w="1864" w:type="dxa"/>
          </w:tcPr>
          <w:p w14:paraId="2A9A7FCA" w14:textId="77777777" w:rsidR="00431DBA" w:rsidRPr="009611F6" w:rsidRDefault="00431DBA" w:rsidP="008B4A1C">
            <w:pPr>
              <w:rPr>
                <w:rFonts w:ascii="Arial" w:hAnsi="Arial" w:cs="Arial"/>
                <w:b/>
                <w:sz w:val="20"/>
                <w:szCs w:val="20"/>
              </w:rPr>
            </w:pPr>
            <w:r w:rsidRPr="009611F6">
              <w:rPr>
                <w:rFonts w:ascii="Arial" w:hAnsi="Arial"/>
                <w:b/>
                <w:sz w:val="20"/>
              </w:rPr>
              <w:t>TITLE</w:t>
            </w:r>
          </w:p>
        </w:tc>
        <w:tc>
          <w:tcPr>
            <w:tcW w:w="3288" w:type="dxa"/>
          </w:tcPr>
          <w:p w14:paraId="04253DA8" w14:textId="77777777" w:rsidR="00431DBA" w:rsidRPr="00C37EAC" w:rsidRDefault="00431DBA" w:rsidP="008B4A1C">
            <w:pPr>
              <w:rPr>
                <w:rFonts w:ascii="Calibri" w:hAnsi="Calibri" w:cs="Calibri"/>
                <w:color w:val="000000"/>
                <w:sz w:val="22"/>
                <w:szCs w:val="22"/>
              </w:rPr>
            </w:pPr>
            <w:r>
              <w:rPr>
                <w:rFonts w:ascii="Calibri" w:hAnsi="Calibri" w:cs="Calibri"/>
                <w:color w:val="000000"/>
                <w:sz w:val="22"/>
                <w:szCs w:val="22"/>
              </w:rPr>
              <w:t>Friend to Friend: Following Jesus</w:t>
            </w:r>
          </w:p>
        </w:tc>
        <w:tc>
          <w:tcPr>
            <w:tcW w:w="3288" w:type="dxa"/>
          </w:tcPr>
          <w:p w14:paraId="23BAFE45" w14:textId="77777777" w:rsidR="00431DBA" w:rsidRDefault="00431DBA" w:rsidP="008B4A1C">
            <w:pPr>
              <w:rPr>
                <w:rFonts w:ascii="Calibri" w:hAnsi="Calibri" w:cs="Calibri"/>
                <w:color w:val="000000"/>
                <w:sz w:val="22"/>
                <w:szCs w:val="22"/>
              </w:rPr>
            </w:pPr>
            <w:r>
              <w:rPr>
                <w:rFonts w:ascii="Calibri" w:hAnsi="Calibri" w:cs="Calibri"/>
                <w:color w:val="000000"/>
                <w:sz w:val="22"/>
                <w:szCs w:val="22"/>
              </w:rPr>
              <w:t>Da amico ad amico – Seguire Gesù</w:t>
            </w:r>
          </w:p>
          <w:p w14:paraId="57B9654C" w14:textId="77777777" w:rsidR="00431DBA" w:rsidRPr="009611F6" w:rsidRDefault="00431DBA" w:rsidP="008B4A1C">
            <w:pPr>
              <w:rPr>
                <w:rFonts w:ascii="Arial" w:hAnsi="Arial" w:cs="Arial"/>
                <w:bCs/>
              </w:rPr>
            </w:pPr>
          </w:p>
        </w:tc>
      </w:tr>
      <w:tr w:rsidR="00431DBA" w:rsidRPr="003D0B34" w14:paraId="1EA06103" w14:textId="77777777" w:rsidTr="008B4A1C">
        <w:trPr>
          <w:cantSplit/>
          <w:trHeight w:val="20"/>
          <w:jc w:val="center"/>
        </w:trPr>
        <w:tc>
          <w:tcPr>
            <w:tcW w:w="920" w:type="dxa"/>
            <w:vAlign w:val="bottom"/>
          </w:tcPr>
          <w:p w14:paraId="27B0FCBA" w14:textId="77777777" w:rsidR="00431DBA" w:rsidRPr="009611F6" w:rsidRDefault="00431DBA" w:rsidP="008B4A1C">
            <w:pPr>
              <w:rPr>
                <w:rFonts w:ascii="Arial" w:hAnsi="Arial"/>
                <w:sz w:val="20"/>
              </w:rPr>
            </w:pPr>
            <w:r>
              <w:rPr>
                <w:rFonts w:ascii="Arial" w:hAnsi="Arial"/>
                <w:sz w:val="20"/>
              </w:rPr>
              <w:t>B</w:t>
            </w:r>
          </w:p>
        </w:tc>
        <w:tc>
          <w:tcPr>
            <w:tcW w:w="1864" w:type="dxa"/>
          </w:tcPr>
          <w:p w14:paraId="4BDC2EA1" w14:textId="77777777" w:rsidR="00431DBA" w:rsidRPr="009611F6" w:rsidRDefault="00431DBA" w:rsidP="008B4A1C">
            <w:pPr>
              <w:rPr>
                <w:rFonts w:ascii="Arial" w:hAnsi="Arial"/>
                <w:b/>
                <w:sz w:val="20"/>
              </w:rPr>
            </w:pPr>
            <w:r>
              <w:rPr>
                <w:rFonts w:ascii="Arial" w:hAnsi="Arial"/>
                <w:b/>
                <w:sz w:val="20"/>
              </w:rPr>
              <w:t>DESCRIPTION</w:t>
            </w:r>
          </w:p>
        </w:tc>
        <w:tc>
          <w:tcPr>
            <w:tcW w:w="3288" w:type="dxa"/>
          </w:tcPr>
          <w:p w14:paraId="58F5C621" w14:textId="77777777" w:rsidR="00431DBA" w:rsidRDefault="00431DBA" w:rsidP="008B4A1C">
            <w:pPr>
              <w:rPr>
                <w:rFonts w:ascii="Calibri" w:hAnsi="Calibri" w:cs="Calibri"/>
                <w:color w:val="000000"/>
                <w:sz w:val="22"/>
                <w:szCs w:val="22"/>
              </w:rPr>
            </w:pPr>
            <w:r>
              <w:rPr>
                <w:rFonts w:ascii="Calibri" w:hAnsi="Calibri" w:cs="Calibri"/>
                <w:color w:val="000000"/>
                <w:sz w:val="22"/>
                <w:szCs w:val="22"/>
              </w:rPr>
              <w:t xml:space="preserve">This broadcast on March 9, 2024, features activities, music, and messages from President Dallin H. Oaks, Sister Kristen Oaks, and the Primary General Presidency.  </w:t>
            </w:r>
          </w:p>
        </w:tc>
        <w:tc>
          <w:tcPr>
            <w:tcW w:w="3288" w:type="dxa"/>
          </w:tcPr>
          <w:p w14:paraId="67BED28D" w14:textId="77777777" w:rsidR="00431DBA" w:rsidRPr="003D0B34" w:rsidRDefault="00431DBA" w:rsidP="008B4A1C">
            <w:pPr>
              <w:rPr>
                <w:rFonts w:ascii="Calibri" w:hAnsi="Calibri" w:cs="Calibri"/>
                <w:color w:val="000000"/>
                <w:sz w:val="22"/>
                <w:szCs w:val="22"/>
              </w:rPr>
            </w:pPr>
            <w:r>
              <w:rPr>
                <w:rFonts w:ascii="Calibri" w:hAnsi="Calibri" w:cs="Calibri"/>
                <w:color w:val="000000"/>
                <w:sz w:val="22"/>
                <w:szCs w:val="22"/>
              </w:rPr>
              <w:t>Questa trasmissione del 9 marzo 2024 presenta attività, musica e messaggi del presidente Dallin H. Oaks, della sorella Kristen Oaks e della presidenza generale della Primaria.</w:t>
            </w:r>
          </w:p>
        </w:tc>
      </w:tr>
    </w:tbl>
    <w:p w14:paraId="046FD313" w14:textId="77777777" w:rsidR="00431DBA" w:rsidRPr="009611F6" w:rsidRDefault="00431DBA"/>
    <w:sectPr w:rsidR="00431DBA" w:rsidRPr="009611F6" w:rsidSect="00C34BED">
      <w:headerReference w:type="default" r:id="rId7"/>
      <w:footerReference w:type="even" r:id="rId8"/>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2A68" w14:textId="77777777" w:rsidR="00234E23" w:rsidRDefault="00234E23">
      <w:r>
        <w:separator/>
      </w:r>
    </w:p>
  </w:endnote>
  <w:endnote w:type="continuationSeparator" w:id="0">
    <w:p w14:paraId="25E7F5BA" w14:textId="77777777" w:rsidR="00234E23" w:rsidRDefault="0023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F536"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53D982"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1103" w14:textId="77777777" w:rsidR="00234E23" w:rsidRDefault="00234E23">
      <w:r>
        <w:separator/>
      </w:r>
    </w:p>
  </w:footnote>
  <w:footnote w:type="continuationSeparator" w:id="0">
    <w:p w14:paraId="1A4E32F2" w14:textId="77777777" w:rsidR="00234E23" w:rsidRDefault="00234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4B80" w14:textId="77777777" w:rsidR="00403131" w:rsidRPr="00B61DF5" w:rsidRDefault="001A1213" w:rsidP="00654AEB">
    <w:pPr>
      <w:pStyle w:val="Header"/>
      <w:jc w:val="right"/>
      <w:rPr>
        <w:rFonts w:ascii="Arial" w:hAnsi="Arial" w:cs="Arial"/>
        <w:vanish/>
        <w:sz w:val="18"/>
        <w:szCs w:val="18"/>
      </w:rPr>
    </w:pPr>
    <w:r>
      <w:rPr>
        <w:rFonts w:ascii="Arial" w:hAnsi="Arial"/>
        <w:vanish/>
        <w:sz w:val="18"/>
      </w:rPr>
      <w:t xml:space="preserve">Page </w:t>
    </w:r>
    <w:r w:rsidR="00403131" w:rsidRPr="00B61DF5">
      <w:rPr>
        <w:rStyle w:val="PageNumber"/>
        <w:rFonts w:ascii="Arial" w:hAnsi="Arial" w:cs="Arial"/>
        <w:vanish/>
        <w:sz w:val="18"/>
      </w:rPr>
      <w:fldChar w:fldCharType="begin"/>
    </w:r>
    <w:r w:rsidR="00403131" w:rsidRPr="00B61DF5">
      <w:rPr>
        <w:rStyle w:val="PageNumber"/>
        <w:rFonts w:ascii="Arial" w:hAnsi="Arial" w:cs="Arial"/>
        <w:vanish/>
        <w:sz w:val="18"/>
      </w:rPr>
      <w:instrText xml:space="preserve"> PAGE </w:instrText>
    </w:r>
    <w:r w:rsidR="00403131" w:rsidRPr="00B61DF5">
      <w:rPr>
        <w:rStyle w:val="PageNumber"/>
        <w:rFonts w:ascii="Arial" w:hAnsi="Arial" w:cs="Arial"/>
        <w:vanish/>
        <w:sz w:val="18"/>
      </w:rPr>
      <w:fldChar w:fldCharType="separate"/>
    </w:r>
    <w:r w:rsidR="00331AD5" w:rsidRPr="00B61DF5">
      <w:rPr>
        <w:rStyle w:val="PageNumber"/>
        <w:rFonts w:ascii="Arial" w:hAnsi="Arial" w:cs="Arial"/>
        <w:vanish/>
        <w:sz w:val="18"/>
      </w:rPr>
      <w:t>1</w:t>
    </w:r>
    <w:r w:rsidR="00403131" w:rsidRPr="00B61DF5">
      <w:rPr>
        <w:rStyle w:val="PageNumber"/>
        <w:rFonts w:ascii="Arial" w:hAnsi="Arial" w:cs="Arial"/>
        <w:vanish/>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2E2"/>
    <w:multiLevelType w:val="hybridMultilevel"/>
    <w:tmpl w:val="F2DC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12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B0"/>
    <w:rsid w:val="000002A7"/>
    <w:rsid w:val="00000D45"/>
    <w:rsid w:val="0000415E"/>
    <w:rsid w:val="00014990"/>
    <w:rsid w:val="000240B9"/>
    <w:rsid w:val="00033EFA"/>
    <w:rsid w:val="000558E5"/>
    <w:rsid w:val="00060E35"/>
    <w:rsid w:val="00071145"/>
    <w:rsid w:val="00073902"/>
    <w:rsid w:val="00081B1E"/>
    <w:rsid w:val="00092751"/>
    <w:rsid w:val="00095E99"/>
    <w:rsid w:val="000A475B"/>
    <w:rsid w:val="000B69A8"/>
    <w:rsid w:val="000C1BAF"/>
    <w:rsid w:val="000C3835"/>
    <w:rsid w:val="000C4255"/>
    <w:rsid w:val="000C7A12"/>
    <w:rsid w:val="000D79C0"/>
    <w:rsid w:val="000D7A79"/>
    <w:rsid w:val="000E67B5"/>
    <w:rsid w:val="000F372F"/>
    <w:rsid w:val="000F68A8"/>
    <w:rsid w:val="001024A3"/>
    <w:rsid w:val="0010757A"/>
    <w:rsid w:val="00111068"/>
    <w:rsid w:val="001113A9"/>
    <w:rsid w:val="00125F61"/>
    <w:rsid w:val="0012722C"/>
    <w:rsid w:val="00134282"/>
    <w:rsid w:val="00143B73"/>
    <w:rsid w:val="0015368A"/>
    <w:rsid w:val="0015445D"/>
    <w:rsid w:val="00157171"/>
    <w:rsid w:val="0015792A"/>
    <w:rsid w:val="001602A1"/>
    <w:rsid w:val="00162C84"/>
    <w:rsid w:val="00164EB2"/>
    <w:rsid w:val="00172019"/>
    <w:rsid w:val="00173485"/>
    <w:rsid w:val="001760C1"/>
    <w:rsid w:val="001A1213"/>
    <w:rsid w:val="001A242A"/>
    <w:rsid w:val="001C1D87"/>
    <w:rsid w:val="001D7FFD"/>
    <w:rsid w:val="001E0ECE"/>
    <w:rsid w:val="001E34B5"/>
    <w:rsid w:val="001E57A9"/>
    <w:rsid w:val="001F1CF2"/>
    <w:rsid w:val="00203EEF"/>
    <w:rsid w:val="0020450D"/>
    <w:rsid w:val="0020463D"/>
    <w:rsid w:val="00211D9F"/>
    <w:rsid w:val="0021269D"/>
    <w:rsid w:val="002175EB"/>
    <w:rsid w:val="00234E23"/>
    <w:rsid w:val="00240FC8"/>
    <w:rsid w:val="0024169D"/>
    <w:rsid w:val="002456AD"/>
    <w:rsid w:val="002477F1"/>
    <w:rsid w:val="00263691"/>
    <w:rsid w:val="002641BC"/>
    <w:rsid w:val="00266F7D"/>
    <w:rsid w:val="00267F48"/>
    <w:rsid w:val="0027473F"/>
    <w:rsid w:val="0028461E"/>
    <w:rsid w:val="00284D2B"/>
    <w:rsid w:val="00296C1D"/>
    <w:rsid w:val="00297E3E"/>
    <w:rsid w:val="002A1BC3"/>
    <w:rsid w:val="002A395A"/>
    <w:rsid w:val="002B4AAC"/>
    <w:rsid w:val="002D5CD4"/>
    <w:rsid w:val="002D64ED"/>
    <w:rsid w:val="002D7A32"/>
    <w:rsid w:val="002E232E"/>
    <w:rsid w:val="002F5A2A"/>
    <w:rsid w:val="00301B2E"/>
    <w:rsid w:val="00303A82"/>
    <w:rsid w:val="00313951"/>
    <w:rsid w:val="00321C03"/>
    <w:rsid w:val="00331AD5"/>
    <w:rsid w:val="00337E63"/>
    <w:rsid w:val="00341720"/>
    <w:rsid w:val="003517AB"/>
    <w:rsid w:val="00351A89"/>
    <w:rsid w:val="00353259"/>
    <w:rsid w:val="0035608D"/>
    <w:rsid w:val="003701DC"/>
    <w:rsid w:val="003706B8"/>
    <w:rsid w:val="0037312A"/>
    <w:rsid w:val="003742CA"/>
    <w:rsid w:val="00377BFD"/>
    <w:rsid w:val="00384CD1"/>
    <w:rsid w:val="00395C29"/>
    <w:rsid w:val="003A3009"/>
    <w:rsid w:val="003A3CE7"/>
    <w:rsid w:val="003B0298"/>
    <w:rsid w:val="003B10D9"/>
    <w:rsid w:val="003B156A"/>
    <w:rsid w:val="003B1634"/>
    <w:rsid w:val="003B78D3"/>
    <w:rsid w:val="003D0674"/>
    <w:rsid w:val="003D0B34"/>
    <w:rsid w:val="003D0BF1"/>
    <w:rsid w:val="003D43F9"/>
    <w:rsid w:val="003D4DA8"/>
    <w:rsid w:val="003D686A"/>
    <w:rsid w:val="003E5FD9"/>
    <w:rsid w:val="003E7195"/>
    <w:rsid w:val="003F6F3A"/>
    <w:rsid w:val="003F77F0"/>
    <w:rsid w:val="00403131"/>
    <w:rsid w:val="004051F4"/>
    <w:rsid w:val="0040605C"/>
    <w:rsid w:val="00416A4D"/>
    <w:rsid w:val="004202BB"/>
    <w:rsid w:val="00431DBA"/>
    <w:rsid w:val="0043626E"/>
    <w:rsid w:val="004404FD"/>
    <w:rsid w:val="00443D00"/>
    <w:rsid w:val="00445B8D"/>
    <w:rsid w:val="00446842"/>
    <w:rsid w:val="00447177"/>
    <w:rsid w:val="00450CE5"/>
    <w:rsid w:val="00454621"/>
    <w:rsid w:val="004642E3"/>
    <w:rsid w:val="00475315"/>
    <w:rsid w:val="00475720"/>
    <w:rsid w:val="00477FAC"/>
    <w:rsid w:val="00482664"/>
    <w:rsid w:val="00484341"/>
    <w:rsid w:val="004913A9"/>
    <w:rsid w:val="004A6A91"/>
    <w:rsid w:val="004B0138"/>
    <w:rsid w:val="004C4CD5"/>
    <w:rsid w:val="004C5DF6"/>
    <w:rsid w:val="004C5E39"/>
    <w:rsid w:val="004C65DE"/>
    <w:rsid w:val="004C7152"/>
    <w:rsid w:val="004D7AD9"/>
    <w:rsid w:val="004E2A07"/>
    <w:rsid w:val="004E3C34"/>
    <w:rsid w:val="004E5206"/>
    <w:rsid w:val="004F3BE7"/>
    <w:rsid w:val="004F7C71"/>
    <w:rsid w:val="00521A13"/>
    <w:rsid w:val="00522F1F"/>
    <w:rsid w:val="005326DC"/>
    <w:rsid w:val="005416CB"/>
    <w:rsid w:val="0055029B"/>
    <w:rsid w:val="0055099D"/>
    <w:rsid w:val="005509C0"/>
    <w:rsid w:val="00550C82"/>
    <w:rsid w:val="00575004"/>
    <w:rsid w:val="00577992"/>
    <w:rsid w:val="005876AC"/>
    <w:rsid w:val="00591835"/>
    <w:rsid w:val="00595993"/>
    <w:rsid w:val="005A08C5"/>
    <w:rsid w:val="005A7820"/>
    <w:rsid w:val="005C225B"/>
    <w:rsid w:val="005C6261"/>
    <w:rsid w:val="005C7846"/>
    <w:rsid w:val="005D1E75"/>
    <w:rsid w:val="005E73D8"/>
    <w:rsid w:val="005F30C5"/>
    <w:rsid w:val="005F3563"/>
    <w:rsid w:val="005F6545"/>
    <w:rsid w:val="00611C24"/>
    <w:rsid w:val="00612AF0"/>
    <w:rsid w:val="0062246B"/>
    <w:rsid w:val="00622F68"/>
    <w:rsid w:val="00626731"/>
    <w:rsid w:val="006340A8"/>
    <w:rsid w:val="00643EDC"/>
    <w:rsid w:val="00651650"/>
    <w:rsid w:val="00654AEB"/>
    <w:rsid w:val="00656ECC"/>
    <w:rsid w:val="006618A7"/>
    <w:rsid w:val="00661DDF"/>
    <w:rsid w:val="006655C7"/>
    <w:rsid w:val="00670E2B"/>
    <w:rsid w:val="00672458"/>
    <w:rsid w:val="00680E71"/>
    <w:rsid w:val="00682122"/>
    <w:rsid w:val="00683225"/>
    <w:rsid w:val="006845DF"/>
    <w:rsid w:val="0069145C"/>
    <w:rsid w:val="00692F29"/>
    <w:rsid w:val="006A275C"/>
    <w:rsid w:val="006A6012"/>
    <w:rsid w:val="006B17D7"/>
    <w:rsid w:val="006B1874"/>
    <w:rsid w:val="006B760E"/>
    <w:rsid w:val="006C12D8"/>
    <w:rsid w:val="006D08A7"/>
    <w:rsid w:val="006D1464"/>
    <w:rsid w:val="006D316E"/>
    <w:rsid w:val="006E08C7"/>
    <w:rsid w:val="006E7B95"/>
    <w:rsid w:val="006F376F"/>
    <w:rsid w:val="006F4A8A"/>
    <w:rsid w:val="006F534E"/>
    <w:rsid w:val="006F7BC7"/>
    <w:rsid w:val="00706E21"/>
    <w:rsid w:val="00716D05"/>
    <w:rsid w:val="00725811"/>
    <w:rsid w:val="007260C4"/>
    <w:rsid w:val="00735D2F"/>
    <w:rsid w:val="0073720D"/>
    <w:rsid w:val="0074135A"/>
    <w:rsid w:val="00743337"/>
    <w:rsid w:val="00743C15"/>
    <w:rsid w:val="00747155"/>
    <w:rsid w:val="00750B69"/>
    <w:rsid w:val="00767CC7"/>
    <w:rsid w:val="00767E05"/>
    <w:rsid w:val="0077621C"/>
    <w:rsid w:val="00783F3A"/>
    <w:rsid w:val="007902FB"/>
    <w:rsid w:val="00791480"/>
    <w:rsid w:val="007A54CE"/>
    <w:rsid w:val="007A618F"/>
    <w:rsid w:val="007A65A7"/>
    <w:rsid w:val="007B4CB0"/>
    <w:rsid w:val="007B78B7"/>
    <w:rsid w:val="007C5F31"/>
    <w:rsid w:val="007C7B20"/>
    <w:rsid w:val="007D0EB5"/>
    <w:rsid w:val="007D7404"/>
    <w:rsid w:val="007E44F8"/>
    <w:rsid w:val="007E6100"/>
    <w:rsid w:val="007F12A8"/>
    <w:rsid w:val="007F6FB9"/>
    <w:rsid w:val="00805D5A"/>
    <w:rsid w:val="008102D2"/>
    <w:rsid w:val="0081208A"/>
    <w:rsid w:val="00816AFE"/>
    <w:rsid w:val="00832E7B"/>
    <w:rsid w:val="00833275"/>
    <w:rsid w:val="00835B3B"/>
    <w:rsid w:val="0083605A"/>
    <w:rsid w:val="00837102"/>
    <w:rsid w:val="008410B1"/>
    <w:rsid w:val="008421D1"/>
    <w:rsid w:val="00847B9F"/>
    <w:rsid w:val="00850510"/>
    <w:rsid w:val="0085474B"/>
    <w:rsid w:val="00857DF0"/>
    <w:rsid w:val="008620BD"/>
    <w:rsid w:val="00865751"/>
    <w:rsid w:val="008665F3"/>
    <w:rsid w:val="008750F9"/>
    <w:rsid w:val="00877672"/>
    <w:rsid w:val="00885674"/>
    <w:rsid w:val="00886A5A"/>
    <w:rsid w:val="008A7330"/>
    <w:rsid w:val="008B5FB4"/>
    <w:rsid w:val="008D2521"/>
    <w:rsid w:val="008E131C"/>
    <w:rsid w:val="0090152B"/>
    <w:rsid w:val="00904D1D"/>
    <w:rsid w:val="0090722E"/>
    <w:rsid w:val="00911612"/>
    <w:rsid w:val="0091200B"/>
    <w:rsid w:val="009121AD"/>
    <w:rsid w:val="00924716"/>
    <w:rsid w:val="00944577"/>
    <w:rsid w:val="00951AF0"/>
    <w:rsid w:val="00951D77"/>
    <w:rsid w:val="00955D2E"/>
    <w:rsid w:val="009611F6"/>
    <w:rsid w:val="00994A77"/>
    <w:rsid w:val="00994D4F"/>
    <w:rsid w:val="00995CA7"/>
    <w:rsid w:val="009A3D2B"/>
    <w:rsid w:val="009B49FA"/>
    <w:rsid w:val="009B574A"/>
    <w:rsid w:val="009B7758"/>
    <w:rsid w:val="009D10A9"/>
    <w:rsid w:val="009D14D0"/>
    <w:rsid w:val="009D1722"/>
    <w:rsid w:val="009D4255"/>
    <w:rsid w:val="009E4256"/>
    <w:rsid w:val="009E4C68"/>
    <w:rsid w:val="009F4E90"/>
    <w:rsid w:val="009F6449"/>
    <w:rsid w:val="00A03852"/>
    <w:rsid w:val="00A11ACB"/>
    <w:rsid w:val="00A131B0"/>
    <w:rsid w:val="00A13948"/>
    <w:rsid w:val="00A230E7"/>
    <w:rsid w:val="00A25046"/>
    <w:rsid w:val="00A306DE"/>
    <w:rsid w:val="00A33DB6"/>
    <w:rsid w:val="00A41F8F"/>
    <w:rsid w:val="00A42A7A"/>
    <w:rsid w:val="00A43494"/>
    <w:rsid w:val="00A62EC9"/>
    <w:rsid w:val="00A67743"/>
    <w:rsid w:val="00A7198B"/>
    <w:rsid w:val="00A71CA1"/>
    <w:rsid w:val="00A97997"/>
    <w:rsid w:val="00AA5DA6"/>
    <w:rsid w:val="00AC3E91"/>
    <w:rsid w:val="00AC4AAA"/>
    <w:rsid w:val="00AC5C9C"/>
    <w:rsid w:val="00AD31EA"/>
    <w:rsid w:val="00AF1FB2"/>
    <w:rsid w:val="00AF2C4E"/>
    <w:rsid w:val="00AF37FD"/>
    <w:rsid w:val="00AF3AB6"/>
    <w:rsid w:val="00AF5766"/>
    <w:rsid w:val="00AF7428"/>
    <w:rsid w:val="00AF74E1"/>
    <w:rsid w:val="00B000F7"/>
    <w:rsid w:val="00B1156F"/>
    <w:rsid w:val="00B20AA0"/>
    <w:rsid w:val="00B256AC"/>
    <w:rsid w:val="00B26CD8"/>
    <w:rsid w:val="00B272A9"/>
    <w:rsid w:val="00B53464"/>
    <w:rsid w:val="00B54954"/>
    <w:rsid w:val="00B61DF5"/>
    <w:rsid w:val="00B852B8"/>
    <w:rsid w:val="00B90E52"/>
    <w:rsid w:val="00B91C70"/>
    <w:rsid w:val="00B947F2"/>
    <w:rsid w:val="00BB02D2"/>
    <w:rsid w:val="00BB192B"/>
    <w:rsid w:val="00BB3A39"/>
    <w:rsid w:val="00BE70D2"/>
    <w:rsid w:val="00C0668E"/>
    <w:rsid w:val="00C15E1E"/>
    <w:rsid w:val="00C301B3"/>
    <w:rsid w:val="00C33E39"/>
    <w:rsid w:val="00C34BED"/>
    <w:rsid w:val="00C37750"/>
    <w:rsid w:val="00C37EAC"/>
    <w:rsid w:val="00C4316A"/>
    <w:rsid w:val="00C53F32"/>
    <w:rsid w:val="00C61809"/>
    <w:rsid w:val="00C61E75"/>
    <w:rsid w:val="00C64236"/>
    <w:rsid w:val="00C66B61"/>
    <w:rsid w:val="00C707B5"/>
    <w:rsid w:val="00C82AF9"/>
    <w:rsid w:val="00C8334A"/>
    <w:rsid w:val="00C853CE"/>
    <w:rsid w:val="00C933B5"/>
    <w:rsid w:val="00C957B3"/>
    <w:rsid w:val="00CA172E"/>
    <w:rsid w:val="00CA5236"/>
    <w:rsid w:val="00CB2C88"/>
    <w:rsid w:val="00CB3CE0"/>
    <w:rsid w:val="00CC4498"/>
    <w:rsid w:val="00CC4969"/>
    <w:rsid w:val="00CD021D"/>
    <w:rsid w:val="00CD259D"/>
    <w:rsid w:val="00CD488F"/>
    <w:rsid w:val="00CD7518"/>
    <w:rsid w:val="00CE22CA"/>
    <w:rsid w:val="00CE2570"/>
    <w:rsid w:val="00D03748"/>
    <w:rsid w:val="00D05D99"/>
    <w:rsid w:val="00D07555"/>
    <w:rsid w:val="00D2551E"/>
    <w:rsid w:val="00D25C6B"/>
    <w:rsid w:val="00D52D99"/>
    <w:rsid w:val="00D61B89"/>
    <w:rsid w:val="00D63291"/>
    <w:rsid w:val="00D647B2"/>
    <w:rsid w:val="00D759BC"/>
    <w:rsid w:val="00D778BC"/>
    <w:rsid w:val="00D80942"/>
    <w:rsid w:val="00D86CA7"/>
    <w:rsid w:val="00D93D87"/>
    <w:rsid w:val="00D9648B"/>
    <w:rsid w:val="00D97183"/>
    <w:rsid w:val="00DA44F8"/>
    <w:rsid w:val="00DA5B13"/>
    <w:rsid w:val="00DB522E"/>
    <w:rsid w:val="00DC6118"/>
    <w:rsid w:val="00DD0C5B"/>
    <w:rsid w:val="00DD6AFE"/>
    <w:rsid w:val="00DD73D4"/>
    <w:rsid w:val="00DE411F"/>
    <w:rsid w:val="00DF324A"/>
    <w:rsid w:val="00E001AA"/>
    <w:rsid w:val="00E00E00"/>
    <w:rsid w:val="00E03E0B"/>
    <w:rsid w:val="00E0575E"/>
    <w:rsid w:val="00E124EA"/>
    <w:rsid w:val="00E30C34"/>
    <w:rsid w:val="00E45ECB"/>
    <w:rsid w:val="00E467D3"/>
    <w:rsid w:val="00E56A14"/>
    <w:rsid w:val="00E65D46"/>
    <w:rsid w:val="00E703D8"/>
    <w:rsid w:val="00E7227B"/>
    <w:rsid w:val="00E8175D"/>
    <w:rsid w:val="00E84954"/>
    <w:rsid w:val="00E86AA3"/>
    <w:rsid w:val="00E906E5"/>
    <w:rsid w:val="00EA3C44"/>
    <w:rsid w:val="00EA4EFA"/>
    <w:rsid w:val="00EC243C"/>
    <w:rsid w:val="00ED53D0"/>
    <w:rsid w:val="00ED68B8"/>
    <w:rsid w:val="00EE0C41"/>
    <w:rsid w:val="00EE6EF0"/>
    <w:rsid w:val="00EF23C2"/>
    <w:rsid w:val="00F030B9"/>
    <w:rsid w:val="00F110A2"/>
    <w:rsid w:val="00F11929"/>
    <w:rsid w:val="00F401C8"/>
    <w:rsid w:val="00F44C53"/>
    <w:rsid w:val="00F54B39"/>
    <w:rsid w:val="00F64F43"/>
    <w:rsid w:val="00F74300"/>
    <w:rsid w:val="00F90153"/>
    <w:rsid w:val="00F9351B"/>
    <w:rsid w:val="00FA45E8"/>
    <w:rsid w:val="00FA74B9"/>
    <w:rsid w:val="00FB4D07"/>
    <w:rsid w:val="00FD08A6"/>
    <w:rsid w:val="00FD13A5"/>
    <w:rsid w:val="00FD14E5"/>
    <w:rsid w:val="00FD292F"/>
    <w:rsid w:val="00FD7896"/>
    <w:rsid w:val="00FE1CEC"/>
    <w:rsid w:val="00FF1F7A"/>
    <w:rsid w:val="00FF6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C4A5A5"/>
  <w15:docId w15:val="{A251DB5B-31F8-4D10-84E0-45ED3614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B13"/>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FollowedHyperlink">
    <w:name w:val="FollowedHyperlink"/>
    <w:basedOn w:val="DefaultParagraphFont"/>
    <w:rsid w:val="00C707B5"/>
    <w:rPr>
      <w:color w:val="800080" w:themeColor="followedHyperlink"/>
      <w:u w:val="single"/>
    </w:rPr>
  </w:style>
  <w:style w:type="paragraph" w:styleId="ListParagraph">
    <w:name w:val="List Paragraph"/>
    <w:basedOn w:val="Normal"/>
    <w:uiPriority w:val="34"/>
    <w:qFormat/>
    <w:rsid w:val="0000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511">
      <w:bodyDiv w:val="1"/>
      <w:marLeft w:val="0"/>
      <w:marRight w:val="0"/>
      <w:marTop w:val="0"/>
      <w:marBottom w:val="0"/>
      <w:divBdr>
        <w:top w:val="none" w:sz="0" w:space="0" w:color="auto"/>
        <w:left w:val="none" w:sz="0" w:space="0" w:color="auto"/>
        <w:bottom w:val="none" w:sz="0" w:space="0" w:color="auto"/>
        <w:right w:val="none" w:sz="0" w:space="0" w:color="auto"/>
      </w:divBdr>
    </w:div>
    <w:div w:id="125466261">
      <w:bodyDiv w:val="1"/>
      <w:marLeft w:val="0"/>
      <w:marRight w:val="0"/>
      <w:marTop w:val="0"/>
      <w:marBottom w:val="0"/>
      <w:divBdr>
        <w:top w:val="none" w:sz="0" w:space="0" w:color="auto"/>
        <w:left w:val="none" w:sz="0" w:space="0" w:color="auto"/>
        <w:bottom w:val="none" w:sz="0" w:space="0" w:color="auto"/>
        <w:right w:val="none" w:sz="0" w:space="0" w:color="auto"/>
      </w:divBdr>
    </w:div>
    <w:div w:id="380591877">
      <w:bodyDiv w:val="1"/>
      <w:marLeft w:val="0"/>
      <w:marRight w:val="0"/>
      <w:marTop w:val="0"/>
      <w:marBottom w:val="0"/>
      <w:divBdr>
        <w:top w:val="none" w:sz="0" w:space="0" w:color="auto"/>
        <w:left w:val="none" w:sz="0" w:space="0" w:color="auto"/>
        <w:bottom w:val="none" w:sz="0" w:space="0" w:color="auto"/>
        <w:right w:val="none" w:sz="0" w:space="0" w:color="auto"/>
      </w:divBdr>
    </w:div>
    <w:div w:id="405880759">
      <w:bodyDiv w:val="1"/>
      <w:marLeft w:val="0"/>
      <w:marRight w:val="0"/>
      <w:marTop w:val="0"/>
      <w:marBottom w:val="0"/>
      <w:divBdr>
        <w:top w:val="none" w:sz="0" w:space="0" w:color="auto"/>
        <w:left w:val="none" w:sz="0" w:space="0" w:color="auto"/>
        <w:bottom w:val="none" w:sz="0" w:space="0" w:color="auto"/>
        <w:right w:val="none" w:sz="0" w:space="0" w:color="auto"/>
      </w:divBdr>
    </w:div>
    <w:div w:id="427579446">
      <w:bodyDiv w:val="1"/>
      <w:marLeft w:val="0"/>
      <w:marRight w:val="0"/>
      <w:marTop w:val="0"/>
      <w:marBottom w:val="0"/>
      <w:divBdr>
        <w:top w:val="none" w:sz="0" w:space="0" w:color="auto"/>
        <w:left w:val="none" w:sz="0" w:space="0" w:color="auto"/>
        <w:bottom w:val="none" w:sz="0" w:space="0" w:color="auto"/>
        <w:right w:val="none" w:sz="0" w:space="0" w:color="auto"/>
      </w:divBdr>
    </w:div>
    <w:div w:id="460608961">
      <w:bodyDiv w:val="1"/>
      <w:marLeft w:val="0"/>
      <w:marRight w:val="0"/>
      <w:marTop w:val="0"/>
      <w:marBottom w:val="0"/>
      <w:divBdr>
        <w:top w:val="none" w:sz="0" w:space="0" w:color="auto"/>
        <w:left w:val="none" w:sz="0" w:space="0" w:color="auto"/>
        <w:bottom w:val="none" w:sz="0" w:space="0" w:color="auto"/>
        <w:right w:val="none" w:sz="0" w:space="0" w:color="auto"/>
      </w:divBdr>
    </w:div>
    <w:div w:id="467210194">
      <w:bodyDiv w:val="1"/>
      <w:marLeft w:val="0"/>
      <w:marRight w:val="0"/>
      <w:marTop w:val="0"/>
      <w:marBottom w:val="0"/>
      <w:divBdr>
        <w:top w:val="none" w:sz="0" w:space="0" w:color="auto"/>
        <w:left w:val="none" w:sz="0" w:space="0" w:color="auto"/>
        <w:bottom w:val="none" w:sz="0" w:space="0" w:color="auto"/>
        <w:right w:val="none" w:sz="0" w:space="0" w:color="auto"/>
      </w:divBdr>
    </w:div>
    <w:div w:id="522286785">
      <w:bodyDiv w:val="1"/>
      <w:marLeft w:val="0"/>
      <w:marRight w:val="0"/>
      <w:marTop w:val="0"/>
      <w:marBottom w:val="0"/>
      <w:divBdr>
        <w:top w:val="none" w:sz="0" w:space="0" w:color="auto"/>
        <w:left w:val="none" w:sz="0" w:space="0" w:color="auto"/>
        <w:bottom w:val="none" w:sz="0" w:space="0" w:color="auto"/>
        <w:right w:val="none" w:sz="0" w:space="0" w:color="auto"/>
      </w:divBdr>
    </w:div>
    <w:div w:id="664431428">
      <w:bodyDiv w:val="1"/>
      <w:marLeft w:val="0"/>
      <w:marRight w:val="0"/>
      <w:marTop w:val="0"/>
      <w:marBottom w:val="0"/>
      <w:divBdr>
        <w:top w:val="none" w:sz="0" w:space="0" w:color="auto"/>
        <w:left w:val="none" w:sz="0" w:space="0" w:color="auto"/>
        <w:bottom w:val="none" w:sz="0" w:space="0" w:color="auto"/>
        <w:right w:val="none" w:sz="0" w:space="0" w:color="auto"/>
      </w:divBdr>
    </w:div>
    <w:div w:id="782651204">
      <w:bodyDiv w:val="1"/>
      <w:marLeft w:val="0"/>
      <w:marRight w:val="0"/>
      <w:marTop w:val="0"/>
      <w:marBottom w:val="0"/>
      <w:divBdr>
        <w:top w:val="none" w:sz="0" w:space="0" w:color="auto"/>
        <w:left w:val="none" w:sz="0" w:space="0" w:color="auto"/>
        <w:bottom w:val="none" w:sz="0" w:space="0" w:color="auto"/>
        <w:right w:val="none" w:sz="0" w:space="0" w:color="auto"/>
      </w:divBdr>
    </w:div>
    <w:div w:id="991061658">
      <w:bodyDiv w:val="1"/>
      <w:marLeft w:val="0"/>
      <w:marRight w:val="0"/>
      <w:marTop w:val="0"/>
      <w:marBottom w:val="0"/>
      <w:divBdr>
        <w:top w:val="none" w:sz="0" w:space="0" w:color="auto"/>
        <w:left w:val="none" w:sz="0" w:space="0" w:color="auto"/>
        <w:bottom w:val="none" w:sz="0" w:space="0" w:color="auto"/>
        <w:right w:val="none" w:sz="0" w:space="0" w:color="auto"/>
      </w:divBdr>
    </w:div>
    <w:div w:id="1061826259">
      <w:bodyDiv w:val="1"/>
      <w:marLeft w:val="0"/>
      <w:marRight w:val="0"/>
      <w:marTop w:val="0"/>
      <w:marBottom w:val="0"/>
      <w:divBdr>
        <w:top w:val="none" w:sz="0" w:space="0" w:color="auto"/>
        <w:left w:val="none" w:sz="0" w:space="0" w:color="auto"/>
        <w:bottom w:val="none" w:sz="0" w:space="0" w:color="auto"/>
        <w:right w:val="none" w:sz="0" w:space="0" w:color="auto"/>
      </w:divBdr>
    </w:div>
    <w:div w:id="1115635481">
      <w:bodyDiv w:val="1"/>
      <w:marLeft w:val="0"/>
      <w:marRight w:val="0"/>
      <w:marTop w:val="0"/>
      <w:marBottom w:val="0"/>
      <w:divBdr>
        <w:top w:val="none" w:sz="0" w:space="0" w:color="auto"/>
        <w:left w:val="none" w:sz="0" w:space="0" w:color="auto"/>
        <w:bottom w:val="none" w:sz="0" w:space="0" w:color="auto"/>
        <w:right w:val="none" w:sz="0" w:space="0" w:color="auto"/>
      </w:divBdr>
    </w:div>
    <w:div w:id="1145656626">
      <w:bodyDiv w:val="1"/>
      <w:marLeft w:val="0"/>
      <w:marRight w:val="0"/>
      <w:marTop w:val="0"/>
      <w:marBottom w:val="0"/>
      <w:divBdr>
        <w:top w:val="none" w:sz="0" w:space="0" w:color="auto"/>
        <w:left w:val="none" w:sz="0" w:space="0" w:color="auto"/>
        <w:bottom w:val="none" w:sz="0" w:space="0" w:color="auto"/>
        <w:right w:val="none" w:sz="0" w:space="0" w:color="auto"/>
      </w:divBdr>
    </w:div>
    <w:div w:id="1310595089">
      <w:bodyDiv w:val="1"/>
      <w:marLeft w:val="0"/>
      <w:marRight w:val="0"/>
      <w:marTop w:val="0"/>
      <w:marBottom w:val="0"/>
      <w:divBdr>
        <w:top w:val="none" w:sz="0" w:space="0" w:color="auto"/>
        <w:left w:val="none" w:sz="0" w:space="0" w:color="auto"/>
        <w:bottom w:val="none" w:sz="0" w:space="0" w:color="auto"/>
        <w:right w:val="none" w:sz="0" w:space="0" w:color="auto"/>
      </w:divBdr>
    </w:div>
    <w:div w:id="1565220098">
      <w:bodyDiv w:val="1"/>
      <w:marLeft w:val="0"/>
      <w:marRight w:val="0"/>
      <w:marTop w:val="0"/>
      <w:marBottom w:val="0"/>
      <w:divBdr>
        <w:top w:val="none" w:sz="0" w:space="0" w:color="auto"/>
        <w:left w:val="none" w:sz="0" w:space="0" w:color="auto"/>
        <w:bottom w:val="none" w:sz="0" w:space="0" w:color="auto"/>
        <w:right w:val="none" w:sz="0" w:space="0" w:color="auto"/>
      </w:divBdr>
    </w:div>
    <w:div w:id="1614358354">
      <w:bodyDiv w:val="1"/>
      <w:marLeft w:val="0"/>
      <w:marRight w:val="0"/>
      <w:marTop w:val="0"/>
      <w:marBottom w:val="0"/>
      <w:divBdr>
        <w:top w:val="none" w:sz="0" w:space="0" w:color="auto"/>
        <w:left w:val="none" w:sz="0" w:space="0" w:color="auto"/>
        <w:bottom w:val="none" w:sz="0" w:space="0" w:color="auto"/>
        <w:right w:val="none" w:sz="0" w:space="0" w:color="auto"/>
      </w:divBdr>
    </w:div>
    <w:div w:id="1645355819">
      <w:bodyDiv w:val="1"/>
      <w:marLeft w:val="0"/>
      <w:marRight w:val="0"/>
      <w:marTop w:val="0"/>
      <w:marBottom w:val="0"/>
      <w:divBdr>
        <w:top w:val="none" w:sz="0" w:space="0" w:color="auto"/>
        <w:left w:val="none" w:sz="0" w:space="0" w:color="auto"/>
        <w:bottom w:val="none" w:sz="0" w:space="0" w:color="auto"/>
        <w:right w:val="none" w:sz="0" w:space="0" w:color="auto"/>
      </w:divBdr>
    </w:div>
    <w:div w:id="1856924154">
      <w:bodyDiv w:val="1"/>
      <w:marLeft w:val="0"/>
      <w:marRight w:val="0"/>
      <w:marTop w:val="0"/>
      <w:marBottom w:val="0"/>
      <w:divBdr>
        <w:top w:val="none" w:sz="0" w:space="0" w:color="auto"/>
        <w:left w:val="none" w:sz="0" w:space="0" w:color="auto"/>
        <w:bottom w:val="none" w:sz="0" w:space="0" w:color="auto"/>
        <w:right w:val="none" w:sz="0" w:space="0" w:color="auto"/>
      </w:divBdr>
    </w:div>
    <w:div w:id="1905680192">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82167791">
      <w:bodyDiv w:val="1"/>
      <w:marLeft w:val="0"/>
      <w:marRight w:val="0"/>
      <w:marTop w:val="0"/>
      <w:marBottom w:val="0"/>
      <w:divBdr>
        <w:top w:val="none" w:sz="0" w:space="0" w:color="auto"/>
        <w:left w:val="none" w:sz="0" w:space="0" w:color="auto"/>
        <w:bottom w:val="none" w:sz="0" w:space="0" w:color="auto"/>
        <w:right w:val="none" w:sz="0" w:space="0" w:color="auto"/>
      </w:divBdr>
    </w:div>
    <w:div w:id="21366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liasazonova\OneDrive%20-%20Church%20of%20Jesus%20Christ\Desktop\PD00000000_SCR_C00_AudioScriptTemplate_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PD00000000_SCR_C00_AudioScriptTemplate_000</Template>
  <TotalTime>90</TotalTime>
  <Pages>15</Pages>
  <Words>5592</Words>
  <Characters>25890</Characters>
  <Application>Microsoft Office Word</Application>
  <DocSecurity>0</DocSecurity>
  <Lines>215</Lines>
  <Paragraphs>62</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Yulia Knudsen</dc:creator>
  <cp:lastModifiedBy>Jared Richardson</cp:lastModifiedBy>
  <cp:revision>18</cp:revision>
  <cp:lastPrinted>2023-07-31T18:58:00Z</cp:lastPrinted>
  <dcterms:created xsi:type="dcterms:W3CDTF">2024-02-05T23:58:00Z</dcterms:created>
  <dcterms:modified xsi:type="dcterms:W3CDTF">2024-02-06T23:13:00Z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dda41daa-b1f2-4483-a69d-29ae2774c0c7</vt:lpwstr>
  </property>
</Properties>
</file>